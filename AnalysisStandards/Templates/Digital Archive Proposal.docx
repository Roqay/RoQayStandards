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4E1E9B" w14:textId="77777777" w:rsidR="00362997" w:rsidRDefault="00362997">
      <w:pPr>
        <w:rPr>
          <w:rtl/>
          <w:lang w:bidi="ar-EG"/>
        </w:rPr>
      </w:pPr>
    </w:p>
    <w:p w14:paraId="0AF90D7C" w14:textId="77777777" w:rsidR="00F76C0E" w:rsidRDefault="00977E42" w:rsidP="00F76C0E">
      <w:pPr>
        <w:jc w:val="center"/>
        <w:rPr>
          <w:rFonts w:ascii="Arial" w:hAnsi="Arial" w:cs="Arial"/>
          <w:b/>
          <w:bCs/>
          <w:sz w:val="28"/>
          <w:szCs w:val="28"/>
          <w:lang w:bidi="ar-EG"/>
        </w:rPr>
      </w:pPr>
      <w:r w:rsidRPr="00F76C0E">
        <w:rPr>
          <w:rFonts w:ascii="Arial" w:hAnsi="Arial" w:cs="Arial" w:hint="cs"/>
          <w:b/>
          <w:bCs/>
          <w:sz w:val="28"/>
          <w:szCs w:val="28"/>
          <w:rtl/>
          <w:lang w:bidi="ar-EG"/>
        </w:rPr>
        <w:t>عرض سعر</w:t>
      </w:r>
    </w:p>
    <w:p w14:paraId="0F86F430" w14:textId="77777777" w:rsidR="00585469" w:rsidRPr="00F76C0E" w:rsidRDefault="00977E42" w:rsidP="00F76C0E">
      <w:pPr>
        <w:jc w:val="center"/>
        <w:rPr>
          <w:rFonts w:ascii="Arial" w:hAnsi="Arial" w:cs="Arial"/>
          <w:b/>
          <w:bCs/>
          <w:sz w:val="28"/>
          <w:szCs w:val="28"/>
          <w:lang w:bidi="ar-EG"/>
        </w:rPr>
      </w:pPr>
      <w:r w:rsidRPr="00F76C0E">
        <w:rPr>
          <w:rFonts w:ascii="Arial" w:hAnsi="Arial" w:cs="Arial"/>
          <w:b/>
          <w:bCs/>
          <w:sz w:val="28"/>
          <w:szCs w:val="28"/>
          <w:lang w:bidi="ar-EG"/>
        </w:rPr>
        <w:t>PRPOSAL</w:t>
      </w:r>
    </w:p>
    <w:tbl>
      <w:tblPr>
        <w:tblStyle w:val="TableGrid"/>
        <w:tblpPr w:leftFromText="180" w:rightFromText="180" w:vertAnchor="text" w:horzAnchor="margin" w:tblpXSpec="center" w:tblpY="81"/>
        <w:tblW w:w="10440" w:type="dxa"/>
        <w:tblBorders>
          <w:top w:val="single" w:sz="4" w:space="0" w:color="EEECE1" w:themeColor="background2"/>
          <w:left w:val="single" w:sz="4" w:space="0" w:color="EEECE1" w:themeColor="background2"/>
          <w:bottom w:val="single" w:sz="4" w:space="0" w:color="EEECE1" w:themeColor="background2"/>
          <w:right w:val="single" w:sz="4" w:space="0" w:color="EEECE1" w:themeColor="background2"/>
          <w:insideH w:val="single" w:sz="4" w:space="0" w:color="EEECE1" w:themeColor="background2"/>
          <w:insideV w:val="single" w:sz="4" w:space="0" w:color="EEECE1" w:themeColor="background2"/>
        </w:tblBorders>
        <w:tblLook w:val="04A0" w:firstRow="1" w:lastRow="0" w:firstColumn="1" w:lastColumn="0" w:noHBand="0" w:noVBand="1"/>
      </w:tblPr>
      <w:tblGrid>
        <w:gridCol w:w="2340"/>
        <w:gridCol w:w="3150"/>
        <w:gridCol w:w="2790"/>
        <w:gridCol w:w="2160"/>
      </w:tblGrid>
      <w:tr w:rsidR="00977E42" w:rsidRPr="00B35498" w14:paraId="085F767C" w14:textId="77777777" w:rsidTr="00977E42">
        <w:trPr>
          <w:trHeight w:val="630"/>
        </w:trPr>
        <w:tc>
          <w:tcPr>
            <w:tcW w:w="2340" w:type="dxa"/>
            <w:tcBorders>
              <w:top w:val="nil"/>
              <w:left w:val="nil"/>
              <w:right w:val="nil"/>
            </w:tcBorders>
          </w:tcPr>
          <w:p w14:paraId="47529A5F" w14:textId="77777777" w:rsidR="00977E42" w:rsidRPr="00B35498" w:rsidRDefault="00977E42" w:rsidP="00977E4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5498">
              <w:rPr>
                <w:rFonts w:ascii="Arial" w:hAnsi="Arial" w:cs="Arial"/>
                <w:b/>
                <w:bCs/>
                <w:sz w:val="20"/>
                <w:szCs w:val="20"/>
              </w:rPr>
              <w:t>DELIVERY N</w:t>
            </w:r>
            <w:r w:rsidR="00F76C0E">
              <w:rPr>
                <w:rFonts w:ascii="Arial" w:hAnsi="Arial" w:cs="Arial"/>
                <w:b/>
                <w:bCs/>
                <w:sz w:val="20"/>
                <w:szCs w:val="20"/>
              </w:rPr>
              <w:t>OTE</w:t>
            </w:r>
            <w:r w:rsidRPr="00B3549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#:</w:t>
            </w:r>
          </w:p>
          <w:p w14:paraId="46F90C8C" w14:textId="77777777" w:rsidR="00977E42" w:rsidRPr="00B35498" w:rsidRDefault="00977E42" w:rsidP="00977E4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5498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</w:p>
        </w:tc>
        <w:tc>
          <w:tcPr>
            <w:tcW w:w="3150" w:type="dxa"/>
            <w:tcBorders>
              <w:top w:val="nil"/>
              <w:left w:val="nil"/>
              <w:right w:val="nil"/>
            </w:tcBorders>
          </w:tcPr>
          <w:p w14:paraId="5B632F20" w14:textId="77777777" w:rsidR="00F76C0E" w:rsidRDefault="00977E42" w:rsidP="00F76C0E">
            <w:pPr>
              <w:rPr>
                <w:rFonts w:ascii="Arial" w:hAnsi="Arial" w:cs="Arial"/>
                <w:color w:val="616D8A"/>
                <w:sz w:val="20"/>
                <w:szCs w:val="20"/>
              </w:rPr>
            </w:pPr>
            <w:r w:rsidRPr="00B35498">
              <w:rPr>
                <w:rFonts w:ascii="Arial" w:hAnsi="Arial" w:cs="Arial"/>
                <w:color w:val="616D8A"/>
                <w:sz w:val="20"/>
                <w:szCs w:val="20"/>
                <w:rtl/>
              </w:rPr>
              <w:t>52485</w:t>
            </w:r>
          </w:p>
          <w:p w14:paraId="0713B76B" w14:textId="77777777" w:rsidR="00977E42" w:rsidRPr="00F76C0E" w:rsidRDefault="00F76C0E" w:rsidP="00F76C0E">
            <w:pPr>
              <w:rPr>
                <w:rFonts w:ascii="Arial" w:hAnsi="Arial" w:cs="Arial"/>
                <w:color w:val="616D8A"/>
                <w:sz w:val="20"/>
                <w:szCs w:val="20"/>
                <w:rtl/>
              </w:rPr>
            </w:pPr>
            <w:r>
              <w:rPr>
                <w:rFonts w:ascii="Arial" w:hAnsi="Arial" w:cs="Arial"/>
                <w:color w:val="616D8A"/>
                <w:sz w:val="20"/>
                <w:szCs w:val="20"/>
              </w:rPr>
              <w:t>DD/MM/YYYY</w:t>
            </w:r>
          </w:p>
        </w:tc>
        <w:tc>
          <w:tcPr>
            <w:tcW w:w="2790" w:type="dxa"/>
            <w:tcBorders>
              <w:top w:val="nil"/>
              <w:left w:val="nil"/>
              <w:right w:val="nil"/>
            </w:tcBorders>
          </w:tcPr>
          <w:p w14:paraId="1A7040B7" w14:textId="77777777" w:rsidR="00977E42" w:rsidRPr="00B35498" w:rsidRDefault="00977E42" w:rsidP="00977E42">
            <w:pPr>
              <w:jc w:val="right"/>
              <w:rPr>
                <w:rFonts w:ascii="Arial" w:hAnsi="Arial" w:cs="Arial"/>
                <w:color w:val="616D8A"/>
                <w:sz w:val="20"/>
                <w:szCs w:val="20"/>
                <w:rtl/>
              </w:rPr>
            </w:pPr>
            <w:r w:rsidRPr="00B35498">
              <w:rPr>
                <w:rFonts w:ascii="Arial" w:hAnsi="Arial" w:cs="Arial"/>
                <w:color w:val="616D8A"/>
                <w:sz w:val="20"/>
                <w:szCs w:val="20"/>
                <w:rtl/>
              </w:rPr>
              <w:t>52485</w:t>
            </w:r>
          </w:p>
          <w:p w14:paraId="5F6F72D6" w14:textId="77777777" w:rsidR="00977E42" w:rsidRPr="00B35498" w:rsidRDefault="00F76C0E" w:rsidP="00977E42">
            <w:pPr>
              <w:jc w:val="right"/>
              <w:rPr>
                <w:rFonts w:ascii="Arial" w:hAnsi="Arial" w:cs="Arial"/>
                <w:color w:val="616D8A"/>
                <w:sz w:val="20"/>
                <w:szCs w:val="20"/>
              </w:rPr>
            </w:pPr>
            <w:r>
              <w:rPr>
                <w:rFonts w:ascii="Arial" w:hAnsi="Arial" w:cs="Arial"/>
                <w:color w:val="616D8A"/>
                <w:sz w:val="20"/>
                <w:szCs w:val="20"/>
              </w:rPr>
              <w:t>YYYY</w:t>
            </w:r>
            <w:r w:rsidR="00977E42" w:rsidRPr="00B35498">
              <w:rPr>
                <w:rFonts w:ascii="Arial" w:hAnsi="Arial" w:cs="Arial"/>
                <w:color w:val="616D8A"/>
                <w:sz w:val="20"/>
                <w:szCs w:val="20"/>
                <w:rtl/>
              </w:rPr>
              <w:t>/</w:t>
            </w:r>
            <w:r>
              <w:rPr>
                <w:rFonts w:ascii="Arial" w:hAnsi="Arial" w:cs="Arial"/>
                <w:color w:val="616D8A"/>
                <w:sz w:val="20"/>
                <w:szCs w:val="20"/>
              </w:rPr>
              <w:t>MM</w:t>
            </w:r>
            <w:r w:rsidR="00977E42" w:rsidRPr="00B35498">
              <w:rPr>
                <w:rFonts w:ascii="Arial" w:hAnsi="Arial" w:cs="Arial"/>
                <w:color w:val="616D8A"/>
                <w:sz w:val="20"/>
                <w:szCs w:val="20"/>
                <w:rtl/>
              </w:rPr>
              <w:t>/</w:t>
            </w:r>
            <w:r>
              <w:rPr>
                <w:rFonts w:ascii="Arial" w:hAnsi="Arial" w:cs="Arial"/>
                <w:color w:val="616D8A"/>
                <w:sz w:val="20"/>
                <w:szCs w:val="20"/>
              </w:rPr>
              <w:t>DD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51956B16" w14:textId="77777777" w:rsidR="00977E42" w:rsidRPr="00B35498" w:rsidRDefault="00977E42" w:rsidP="00977E42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rtl/>
                <w:lang w:bidi="ar-EG"/>
              </w:rPr>
            </w:pPr>
            <w:r w:rsidRPr="00B35498">
              <w:rPr>
                <w:rFonts w:ascii="Arial" w:hAnsi="Arial" w:cs="Arial"/>
                <w:b/>
                <w:bCs/>
                <w:sz w:val="20"/>
                <w:szCs w:val="20"/>
                <w:rtl/>
                <w:lang w:bidi="ar-EG"/>
              </w:rPr>
              <w:t>وصل تسليم رقم:</w:t>
            </w:r>
          </w:p>
          <w:p w14:paraId="6C3A01AF" w14:textId="77777777" w:rsidR="00977E42" w:rsidRPr="00B35498" w:rsidRDefault="00977E42" w:rsidP="00977E42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rtl/>
                <w:lang w:bidi="ar-EG"/>
              </w:rPr>
            </w:pPr>
            <w:r w:rsidRPr="00B35498">
              <w:rPr>
                <w:rFonts w:ascii="Arial" w:hAnsi="Arial" w:cs="Arial"/>
                <w:b/>
                <w:bCs/>
                <w:sz w:val="20"/>
                <w:szCs w:val="20"/>
                <w:rtl/>
                <w:lang w:bidi="ar-EG"/>
              </w:rPr>
              <w:t xml:space="preserve">التاريخ: </w:t>
            </w:r>
          </w:p>
        </w:tc>
      </w:tr>
      <w:tr w:rsidR="00977E42" w:rsidRPr="00B35498" w14:paraId="67577564" w14:textId="77777777" w:rsidTr="00977E42">
        <w:trPr>
          <w:trHeight w:val="1799"/>
        </w:trPr>
        <w:tc>
          <w:tcPr>
            <w:tcW w:w="2340" w:type="dxa"/>
            <w:tcBorders>
              <w:left w:val="nil"/>
              <w:right w:val="nil"/>
            </w:tcBorders>
          </w:tcPr>
          <w:p w14:paraId="515139B4" w14:textId="77777777" w:rsidR="00977E42" w:rsidRPr="00B35498" w:rsidRDefault="00977E42" w:rsidP="00977E42">
            <w:pPr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</w:p>
          <w:p w14:paraId="341F933F" w14:textId="77777777" w:rsidR="00977E42" w:rsidRPr="00B35498" w:rsidRDefault="00977E42" w:rsidP="00977E4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5498">
              <w:rPr>
                <w:rFonts w:ascii="Arial" w:hAnsi="Arial" w:cs="Arial"/>
                <w:b/>
                <w:bCs/>
                <w:sz w:val="20"/>
                <w:szCs w:val="20"/>
              </w:rPr>
              <w:t>To</w:t>
            </w:r>
          </w:p>
          <w:p w14:paraId="3A609E18" w14:textId="77777777" w:rsidR="00977E42" w:rsidRPr="00B35498" w:rsidRDefault="00977E42" w:rsidP="00977E4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5498">
              <w:rPr>
                <w:rFonts w:ascii="Arial" w:hAnsi="Arial" w:cs="Arial"/>
                <w:b/>
                <w:bCs/>
                <w:sz w:val="20"/>
                <w:szCs w:val="20"/>
              </w:rPr>
              <w:t>Company Name:</w:t>
            </w:r>
          </w:p>
          <w:p w14:paraId="279DE021" w14:textId="77777777" w:rsidR="00977E42" w:rsidRPr="00B35498" w:rsidRDefault="00977E42" w:rsidP="00977E4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5498">
              <w:rPr>
                <w:rFonts w:ascii="Arial" w:hAnsi="Arial" w:cs="Arial"/>
                <w:b/>
                <w:bCs/>
                <w:sz w:val="20"/>
                <w:szCs w:val="20"/>
              </w:rPr>
              <w:t>Street Address:</w:t>
            </w:r>
          </w:p>
          <w:p w14:paraId="6EAC0A8E" w14:textId="77777777" w:rsidR="00977E42" w:rsidRPr="00B35498" w:rsidRDefault="00977E42" w:rsidP="00977E4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5498">
              <w:rPr>
                <w:rFonts w:ascii="Arial" w:hAnsi="Arial" w:cs="Arial"/>
                <w:b/>
                <w:bCs/>
                <w:sz w:val="20"/>
                <w:szCs w:val="20"/>
              </w:rPr>
              <w:t>City, Zip Code:</w:t>
            </w:r>
          </w:p>
          <w:p w14:paraId="591DEF1B" w14:textId="77777777" w:rsidR="00977E42" w:rsidRPr="00B35498" w:rsidRDefault="00977E42" w:rsidP="00977E4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5498">
              <w:rPr>
                <w:rFonts w:ascii="Arial" w:hAnsi="Arial" w:cs="Arial"/>
                <w:b/>
                <w:bCs/>
                <w:sz w:val="20"/>
                <w:szCs w:val="20"/>
              </w:rPr>
              <w:t>Phone</w:t>
            </w:r>
            <w:r w:rsidR="00F976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Number</w:t>
            </w:r>
            <w:r w:rsidRPr="00B35498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150" w:type="dxa"/>
            <w:tcBorders>
              <w:left w:val="nil"/>
              <w:right w:val="nil"/>
            </w:tcBorders>
          </w:tcPr>
          <w:p w14:paraId="6C6AD305" w14:textId="77777777" w:rsidR="00977E42" w:rsidRPr="00B35498" w:rsidRDefault="00977E42" w:rsidP="00977E42">
            <w:pPr>
              <w:rPr>
                <w:rFonts w:ascii="Arial" w:hAnsi="Arial" w:cs="Arial"/>
                <w:color w:val="616D8A"/>
                <w:sz w:val="20"/>
                <w:szCs w:val="20"/>
                <w:rtl/>
              </w:rPr>
            </w:pPr>
          </w:p>
          <w:p w14:paraId="592E5C74" w14:textId="77777777" w:rsidR="00F76C0E" w:rsidRDefault="00F76C0E" w:rsidP="00977E42">
            <w:pPr>
              <w:rPr>
                <w:rFonts w:ascii="Arial" w:hAnsi="Arial" w:cs="Arial"/>
                <w:color w:val="616D8A"/>
                <w:sz w:val="20"/>
                <w:szCs w:val="20"/>
                <w:rtl/>
              </w:rPr>
            </w:pPr>
          </w:p>
          <w:p w14:paraId="629DAEDF" w14:textId="77777777" w:rsidR="00977E42" w:rsidRPr="00B35498" w:rsidRDefault="00977E42" w:rsidP="00977E42">
            <w:pPr>
              <w:rPr>
                <w:rFonts w:ascii="Arial" w:hAnsi="Arial" w:cs="Arial"/>
                <w:color w:val="616D8A"/>
                <w:sz w:val="20"/>
                <w:szCs w:val="20"/>
              </w:rPr>
            </w:pPr>
            <w:r w:rsidRPr="00B35498">
              <w:rPr>
                <w:rFonts w:ascii="Arial" w:hAnsi="Arial" w:cs="Arial"/>
                <w:color w:val="616D8A"/>
                <w:sz w:val="20"/>
                <w:szCs w:val="20"/>
              </w:rPr>
              <w:t>Company Name Here</w:t>
            </w:r>
          </w:p>
          <w:p w14:paraId="564A8DF5" w14:textId="77777777" w:rsidR="00977E42" w:rsidRPr="00B35498" w:rsidRDefault="00977E42" w:rsidP="00977E42">
            <w:pPr>
              <w:rPr>
                <w:rFonts w:ascii="Arial" w:hAnsi="Arial" w:cs="Arial"/>
                <w:color w:val="616D8A"/>
                <w:sz w:val="20"/>
                <w:szCs w:val="20"/>
              </w:rPr>
            </w:pPr>
            <w:r w:rsidRPr="00B35498">
              <w:rPr>
                <w:rFonts w:ascii="Arial" w:hAnsi="Arial" w:cs="Arial"/>
                <w:color w:val="616D8A"/>
                <w:sz w:val="20"/>
                <w:szCs w:val="20"/>
              </w:rPr>
              <w:t>Street Address Here</w:t>
            </w:r>
          </w:p>
          <w:p w14:paraId="0534CDE5" w14:textId="77777777" w:rsidR="00977E42" w:rsidRPr="00B35498" w:rsidRDefault="00977E42" w:rsidP="00977E42">
            <w:pPr>
              <w:rPr>
                <w:rFonts w:ascii="Arial" w:hAnsi="Arial" w:cs="Arial"/>
                <w:color w:val="616D8A"/>
                <w:sz w:val="20"/>
                <w:szCs w:val="20"/>
              </w:rPr>
            </w:pPr>
            <w:r w:rsidRPr="00B35498">
              <w:rPr>
                <w:rFonts w:ascii="Arial" w:hAnsi="Arial" w:cs="Arial"/>
                <w:color w:val="616D8A"/>
                <w:sz w:val="20"/>
                <w:szCs w:val="20"/>
              </w:rPr>
              <w:t>City, Zip Code Here</w:t>
            </w:r>
          </w:p>
          <w:p w14:paraId="55CB6E28" w14:textId="77777777" w:rsidR="00977E42" w:rsidRPr="00B35498" w:rsidRDefault="00977E42" w:rsidP="00977E42">
            <w:pPr>
              <w:rPr>
                <w:rFonts w:ascii="Arial" w:hAnsi="Arial" w:cs="Arial"/>
                <w:sz w:val="20"/>
                <w:szCs w:val="20"/>
              </w:rPr>
            </w:pPr>
            <w:r w:rsidRPr="00B35498">
              <w:rPr>
                <w:rFonts w:ascii="Arial" w:hAnsi="Arial" w:cs="Arial"/>
                <w:color w:val="616D8A"/>
                <w:sz w:val="20"/>
                <w:szCs w:val="20"/>
              </w:rPr>
              <w:t xml:space="preserve">Phone </w:t>
            </w:r>
            <w:r w:rsidR="00F976EE">
              <w:rPr>
                <w:rFonts w:ascii="Arial" w:hAnsi="Arial" w:cs="Arial"/>
                <w:color w:val="616D8A"/>
                <w:sz w:val="20"/>
                <w:szCs w:val="20"/>
              </w:rPr>
              <w:t xml:space="preserve">Number </w:t>
            </w:r>
            <w:r w:rsidRPr="00B35498">
              <w:rPr>
                <w:rFonts w:ascii="Arial" w:hAnsi="Arial" w:cs="Arial"/>
                <w:color w:val="616D8A"/>
                <w:sz w:val="20"/>
                <w:szCs w:val="20"/>
              </w:rPr>
              <w:t>Here</w:t>
            </w:r>
          </w:p>
        </w:tc>
        <w:tc>
          <w:tcPr>
            <w:tcW w:w="2790" w:type="dxa"/>
            <w:tcBorders>
              <w:left w:val="nil"/>
              <w:right w:val="nil"/>
            </w:tcBorders>
          </w:tcPr>
          <w:p w14:paraId="784DD58F" w14:textId="77777777" w:rsidR="00977E42" w:rsidRPr="00B35498" w:rsidRDefault="00977E42" w:rsidP="00977E42">
            <w:pPr>
              <w:jc w:val="right"/>
              <w:rPr>
                <w:rFonts w:ascii="Arial" w:hAnsi="Arial" w:cs="Arial"/>
                <w:color w:val="616D8A"/>
                <w:sz w:val="20"/>
                <w:szCs w:val="20"/>
                <w:rtl/>
              </w:rPr>
            </w:pPr>
          </w:p>
          <w:p w14:paraId="5D06D7C4" w14:textId="77777777" w:rsidR="00F76C0E" w:rsidRDefault="00F76C0E" w:rsidP="00977E42">
            <w:pPr>
              <w:jc w:val="right"/>
              <w:rPr>
                <w:rFonts w:ascii="Arial" w:hAnsi="Arial" w:cs="Arial"/>
                <w:color w:val="616D8A"/>
                <w:sz w:val="20"/>
                <w:szCs w:val="20"/>
                <w:rtl/>
              </w:rPr>
            </w:pPr>
          </w:p>
          <w:p w14:paraId="6A906E1D" w14:textId="77777777" w:rsidR="00977E42" w:rsidRPr="00B35498" w:rsidRDefault="00977E42" w:rsidP="00977E42">
            <w:pPr>
              <w:jc w:val="right"/>
              <w:rPr>
                <w:rFonts w:ascii="Arial" w:hAnsi="Arial" w:cs="Arial"/>
                <w:color w:val="616D8A"/>
                <w:sz w:val="20"/>
                <w:szCs w:val="20"/>
                <w:rtl/>
              </w:rPr>
            </w:pPr>
            <w:r w:rsidRPr="00B35498">
              <w:rPr>
                <w:rFonts w:ascii="Arial" w:hAnsi="Arial" w:cs="Arial"/>
                <w:color w:val="616D8A"/>
                <w:sz w:val="20"/>
                <w:szCs w:val="20"/>
                <w:rtl/>
              </w:rPr>
              <w:t>اسم الشركة هنا</w:t>
            </w:r>
          </w:p>
          <w:p w14:paraId="41DD4EAA" w14:textId="77777777" w:rsidR="00977E42" w:rsidRPr="00B35498" w:rsidRDefault="00977E42" w:rsidP="00977E42">
            <w:pPr>
              <w:jc w:val="right"/>
              <w:rPr>
                <w:rFonts w:ascii="Arial" w:hAnsi="Arial" w:cs="Arial"/>
                <w:color w:val="616D8A"/>
                <w:sz w:val="20"/>
                <w:szCs w:val="20"/>
                <w:rtl/>
              </w:rPr>
            </w:pPr>
            <w:r w:rsidRPr="00B35498">
              <w:rPr>
                <w:rFonts w:ascii="Arial" w:hAnsi="Arial" w:cs="Arial"/>
                <w:color w:val="616D8A"/>
                <w:sz w:val="20"/>
                <w:szCs w:val="20"/>
                <w:rtl/>
              </w:rPr>
              <w:t>اسم الشارع هنا</w:t>
            </w:r>
          </w:p>
          <w:p w14:paraId="621F9A76" w14:textId="77777777" w:rsidR="00977E42" w:rsidRPr="00B35498" w:rsidRDefault="00977E42" w:rsidP="00977E42">
            <w:pPr>
              <w:jc w:val="right"/>
              <w:rPr>
                <w:rFonts w:ascii="Arial" w:hAnsi="Arial" w:cs="Arial"/>
                <w:color w:val="616D8A"/>
                <w:sz w:val="20"/>
                <w:szCs w:val="20"/>
                <w:rtl/>
              </w:rPr>
            </w:pPr>
            <w:r w:rsidRPr="00B35498">
              <w:rPr>
                <w:rFonts w:ascii="Arial" w:hAnsi="Arial" w:cs="Arial"/>
                <w:color w:val="616D8A"/>
                <w:sz w:val="20"/>
                <w:szCs w:val="20"/>
                <w:rtl/>
              </w:rPr>
              <w:t>المدينة والرمز البريدي</w:t>
            </w:r>
          </w:p>
          <w:p w14:paraId="71757E60" w14:textId="77777777" w:rsidR="00977E42" w:rsidRPr="00B35498" w:rsidRDefault="00F976EE" w:rsidP="00977E42">
            <w:pPr>
              <w:jc w:val="right"/>
              <w:rPr>
                <w:rFonts w:ascii="Arial" w:hAnsi="Arial" w:cs="Arial"/>
                <w:color w:val="616D8A"/>
                <w:sz w:val="20"/>
                <w:szCs w:val="20"/>
              </w:rPr>
            </w:pPr>
            <w:r>
              <w:rPr>
                <w:rFonts w:ascii="Arial" w:hAnsi="Arial" w:cs="Arial" w:hint="cs"/>
                <w:color w:val="616D8A"/>
                <w:sz w:val="20"/>
                <w:szCs w:val="20"/>
                <w:rtl/>
              </w:rPr>
              <w:t xml:space="preserve">رقم </w:t>
            </w:r>
            <w:r w:rsidR="00977E42" w:rsidRPr="00B35498">
              <w:rPr>
                <w:rFonts w:ascii="Arial" w:hAnsi="Arial" w:cs="Arial"/>
                <w:color w:val="616D8A"/>
                <w:sz w:val="20"/>
                <w:szCs w:val="20"/>
                <w:rtl/>
              </w:rPr>
              <w:t>الهاتف هنا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437E1D17" w14:textId="77777777" w:rsidR="00977E42" w:rsidRPr="00B35498" w:rsidRDefault="00977E42" w:rsidP="00977E42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</w:p>
          <w:p w14:paraId="582ECAB4" w14:textId="77777777" w:rsidR="00F76C0E" w:rsidRDefault="00F76C0E" w:rsidP="00F76C0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إ</w:t>
            </w:r>
            <w:r w:rsidR="00977E42" w:rsidRPr="00B35498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ل</w:t>
            </w:r>
            <w:r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ى</w:t>
            </w:r>
          </w:p>
          <w:p w14:paraId="162342F2" w14:textId="77777777" w:rsidR="00977E42" w:rsidRPr="00B35498" w:rsidRDefault="00977E42" w:rsidP="00F76C0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B35498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اسم الشركة:</w:t>
            </w:r>
          </w:p>
          <w:p w14:paraId="61CBF270" w14:textId="77777777" w:rsidR="00977E42" w:rsidRPr="00B35498" w:rsidRDefault="00977E42" w:rsidP="00977E42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B35498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اسم الشارع:</w:t>
            </w:r>
          </w:p>
          <w:p w14:paraId="68209930" w14:textId="77777777" w:rsidR="00977E42" w:rsidRPr="00B35498" w:rsidRDefault="00977E42" w:rsidP="00977E42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B35498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المدينة و الرمز البريدي:</w:t>
            </w:r>
          </w:p>
          <w:p w14:paraId="45A1B2DC" w14:textId="77777777" w:rsidR="00977E42" w:rsidRPr="00B35498" w:rsidRDefault="00F976EE" w:rsidP="00977E42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bidi="ar-KW"/>
              </w:rPr>
            </w:pPr>
            <w:r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رقم </w:t>
            </w:r>
            <w:r w:rsidR="00977E42" w:rsidRPr="00B35498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الهاتف:</w:t>
            </w:r>
          </w:p>
        </w:tc>
      </w:tr>
    </w:tbl>
    <w:p w14:paraId="213F6482" w14:textId="77777777" w:rsidR="00C41CB6" w:rsidRDefault="00977E4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FEB5A5" wp14:editId="468B328A">
                <wp:simplePos x="0" y="0"/>
                <wp:positionH relativeFrom="column">
                  <wp:posOffset>2924175</wp:posOffset>
                </wp:positionH>
                <wp:positionV relativeFrom="paragraph">
                  <wp:posOffset>3830955</wp:posOffset>
                </wp:positionV>
                <wp:extent cx="2868295" cy="304800"/>
                <wp:effectExtent l="0" t="0" r="825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8295" cy="304800"/>
                        </a:xfrm>
                        <a:prstGeom prst="rect">
                          <a:avLst/>
                        </a:prstGeom>
                        <a:solidFill>
                          <a:srgbClr val="097BD8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DBE87" w14:textId="77777777" w:rsidR="003C6708" w:rsidRPr="003C6708" w:rsidRDefault="003C6708" w:rsidP="003C670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bidi="ar-EG"/>
                              </w:rPr>
                            </w:pPr>
                            <w:r w:rsidRPr="003C6708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TOTAL DUE: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C6708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rtl/>
                                <w:lang w:bidi="ar-EG"/>
                              </w:rPr>
                              <w:t>السعر بعد الخصم</w:t>
                            </w:r>
                            <w:r w:rsidRPr="003C6708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bidi="ar-EG"/>
                              </w:rPr>
                              <w:t xml:space="preserve">)  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             </w:t>
                            </w:r>
                            <w:r w:rsidR="00F76C0E">
                              <w:rPr>
                                <w:color w:val="FFFFFF" w:themeColor="background1"/>
                                <w:sz w:val="20"/>
                                <w:szCs w:val="20"/>
                                <w:lang w:bidi="ar-EG"/>
                              </w:rPr>
                              <w:t>00000</w:t>
                            </w:r>
                          </w:p>
                          <w:p w14:paraId="30132945" w14:textId="77777777" w:rsidR="003C6708" w:rsidRDefault="003C6708" w:rsidP="003C67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00FEB5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0.25pt;margin-top:301.65pt;width:225.85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" fillcolor="#097bd8" stroked="f">
                <v:textbox>
                  <w:txbxContent>
                    <w:p w14:paraId="40CDBE87" w14:textId="77777777" w:rsidR="003C6708" w:rsidRPr="003C6708" w:rsidRDefault="003C6708" w:rsidP="003C6708">
                      <w:pP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bidi="ar-EG"/>
                        </w:rPr>
                      </w:pPr>
                      <w:r w:rsidRPr="003C6708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TOTAL DUE:</w:t>
                      </w: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C6708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0"/>
                          <w:szCs w:val="20"/>
                          <w:rtl/>
                          <w:lang w:bidi="ar-EG"/>
                        </w:rPr>
                        <w:t>السعر بعد الخصم</w:t>
                      </w:r>
                      <w:r w:rsidRPr="003C6708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bidi="ar-EG"/>
                        </w:rPr>
                        <w:t xml:space="preserve">)    </w:t>
                      </w: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0"/>
                          <w:szCs w:val="20"/>
                          <w:rtl/>
                          <w:lang w:bidi="ar-EG"/>
                        </w:rPr>
                        <w:t xml:space="preserve">              </w:t>
                      </w:r>
                      <w:r w:rsidR="00F76C0E">
                        <w:rPr>
                          <w:color w:val="FFFFFF" w:themeColor="background1"/>
                          <w:sz w:val="20"/>
                          <w:szCs w:val="20"/>
                          <w:lang w:bidi="ar-EG"/>
                        </w:rPr>
                        <w:t>00000</w:t>
                      </w:r>
                    </w:p>
                    <w:p w14:paraId="30132945" w14:textId="77777777" w:rsidR="003C6708" w:rsidRDefault="003C6708" w:rsidP="003C670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651EA96E" wp14:editId="6456C956">
                <wp:simplePos x="0" y="0"/>
                <wp:positionH relativeFrom="column">
                  <wp:posOffset>-342900</wp:posOffset>
                </wp:positionH>
                <wp:positionV relativeFrom="paragraph">
                  <wp:posOffset>3771265</wp:posOffset>
                </wp:positionV>
                <wp:extent cx="2421890" cy="6000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189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AED53" w14:textId="77777777" w:rsidR="003C6708" w:rsidRPr="005C05B6" w:rsidRDefault="003C6708" w:rsidP="003C6708">
                            <w:pPr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  <w:lang w:bidi="ar-EG"/>
                              </w:rPr>
                            </w:pPr>
                            <w:r w:rsidRPr="005C05B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SUBTOTAL (</w:t>
                            </w:r>
                            <w:r w:rsidRPr="005C05B6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EG"/>
                              </w:rPr>
                              <w:t>السعر قبل الخصم</w:t>
                            </w:r>
                            <w:proofErr w:type="gramStart"/>
                            <w:r w:rsidRPr="005C05B6">
                              <w:rPr>
                                <w:b/>
                                <w:bCs/>
                                <w:sz w:val="20"/>
                                <w:szCs w:val="20"/>
                                <w:lang w:bidi="ar-EG"/>
                              </w:rPr>
                              <w:t xml:space="preserve">) </w:t>
                            </w:r>
                            <w:r w:rsidR="00F76C0E" w:rsidRPr="005C05B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Pr="005C05B6">
                              <w:rPr>
                                <w:b/>
                                <w:bCs/>
                                <w:sz w:val="20"/>
                                <w:szCs w:val="20"/>
                                <w:lang w:bidi="ar-EG"/>
                              </w:rPr>
                              <w:t xml:space="preserve"> 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 </w:t>
                            </w:r>
                            <w:r w:rsidR="00F76C0E">
                              <w:rPr>
                                <w:b/>
                                <w:bCs/>
                                <w:sz w:val="20"/>
                                <w:szCs w:val="20"/>
                                <w:lang w:bidi="ar-EG"/>
                              </w:rPr>
                              <w:t>00000</w:t>
                            </w:r>
                          </w:p>
                          <w:p w14:paraId="6D0F78F1" w14:textId="77777777" w:rsidR="003C6708" w:rsidRPr="005C05B6" w:rsidRDefault="003C6708" w:rsidP="003C6708">
                            <w:pPr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  <w:lang w:bidi="ar-EG"/>
                              </w:rPr>
                            </w:pPr>
                            <w:r w:rsidRPr="005C05B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DISCOUNT (</w:t>
                            </w:r>
                            <w:r w:rsidRPr="005C05B6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EG"/>
                              </w:rPr>
                              <w:t>نسبة الخصم</w:t>
                            </w:r>
                            <w:proofErr w:type="gramStart"/>
                            <w:r w:rsidRPr="005C05B6">
                              <w:rPr>
                                <w:b/>
                                <w:bCs/>
                                <w:sz w:val="20"/>
                                <w:szCs w:val="20"/>
                                <w:lang w:bidi="ar-EG"/>
                              </w:rPr>
                              <w:t xml:space="preserve">) </w:t>
                            </w:r>
                            <w:r w:rsidR="00F76C0E" w:rsidRPr="005C05B6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:</w:t>
                            </w:r>
                            <w:proofErr w:type="gramEnd"/>
                            <w:r w:rsidRPr="005C05B6">
                              <w:rPr>
                                <w:b/>
                                <w:bCs/>
                                <w:sz w:val="20"/>
                                <w:szCs w:val="20"/>
                                <w:lang w:bidi="ar-EG"/>
                              </w:rPr>
                              <w:t xml:space="preserve">  </w:t>
                            </w:r>
                            <w:r w:rsidRPr="005C05B6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     </w:t>
                            </w:r>
                            <w:r w:rsidRPr="005C05B6">
                              <w:rPr>
                                <w:b/>
                                <w:bCs/>
                                <w:sz w:val="20"/>
                                <w:szCs w:val="20"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%0.00  </w:t>
                            </w:r>
                          </w:p>
                          <w:p w14:paraId="059FB60F" w14:textId="77777777" w:rsidR="003C6708" w:rsidRPr="00D456D0" w:rsidRDefault="003C6708" w:rsidP="003C670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51EA96E" id="_x0000_s1027" type="#_x0000_t202" style="position:absolute;margin-left:-27pt;margin-top:296.95pt;width:190.7pt;height:47.2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" filled="f" stroked="f">
                <v:textbox>
                  <w:txbxContent>
                    <w:p w14:paraId="5D1AED53" w14:textId="77777777" w:rsidR="003C6708" w:rsidRPr="005C05B6" w:rsidRDefault="003C6708" w:rsidP="003C6708">
                      <w:pPr>
                        <w:jc w:val="both"/>
                        <w:rPr>
                          <w:b/>
                          <w:bCs/>
                          <w:sz w:val="20"/>
                          <w:szCs w:val="20"/>
                          <w:lang w:bidi="ar-EG"/>
                        </w:rPr>
                      </w:pPr>
                      <w:r w:rsidRPr="005C05B6">
                        <w:rPr>
                          <w:b/>
                          <w:bCs/>
                          <w:sz w:val="20"/>
                          <w:szCs w:val="20"/>
                        </w:rPr>
                        <w:t>SUBTOTAL (</w:t>
                      </w:r>
                      <w:r w:rsidRPr="005C05B6">
                        <w:rPr>
                          <w:rFonts w:hint="cs"/>
                          <w:b/>
                          <w:bCs/>
                          <w:sz w:val="20"/>
                          <w:szCs w:val="20"/>
                          <w:rtl/>
                          <w:lang w:bidi="ar-EG"/>
                        </w:rPr>
                        <w:t>السعر قبل الخصم</w:t>
                      </w:r>
                      <w:r w:rsidRPr="005C05B6">
                        <w:rPr>
                          <w:b/>
                          <w:bCs/>
                          <w:sz w:val="20"/>
                          <w:szCs w:val="20"/>
                          <w:lang w:bidi="ar-EG"/>
                        </w:rPr>
                        <w:t xml:space="preserve">) </w:t>
                      </w:r>
                      <w:r w:rsidR="00F76C0E" w:rsidRPr="005C05B6"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 w:rsidRPr="005C05B6">
                        <w:rPr>
                          <w:b/>
                          <w:bCs/>
                          <w:sz w:val="20"/>
                          <w:szCs w:val="20"/>
                          <w:lang w:bidi="ar-EG"/>
                        </w:rPr>
                        <w:t xml:space="preserve">   </w:t>
                      </w:r>
                      <w:r>
                        <w:rPr>
                          <w:rFonts w:hint="cs"/>
                          <w:b/>
                          <w:bCs/>
                          <w:sz w:val="20"/>
                          <w:szCs w:val="20"/>
                          <w:rtl/>
                          <w:lang w:bidi="ar-EG"/>
                        </w:rPr>
                        <w:t xml:space="preserve">  </w:t>
                      </w:r>
                      <w:r w:rsidR="00F76C0E">
                        <w:rPr>
                          <w:b/>
                          <w:bCs/>
                          <w:sz w:val="20"/>
                          <w:szCs w:val="20"/>
                          <w:lang w:bidi="ar-EG"/>
                        </w:rPr>
                        <w:t>00000</w:t>
                      </w:r>
                    </w:p>
                    <w:p w14:paraId="6D0F78F1" w14:textId="77777777" w:rsidR="003C6708" w:rsidRPr="005C05B6" w:rsidRDefault="003C6708" w:rsidP="003C6708">
                      <w:pPr>
                        <w:jc w:val="both"/>
                        <w:rPr>
                          <w:b/>
                          <w:bCs/>
                          <w:sz w:val="20"/>
                          <w:szCs w:val="20"/>
                          <w:lang w:bidi="ar-EG"/>
                        </w:rPr>
                      </w:pPr>
                      <w:r w:rsidRPr="005C05B6">
                        <w:rPr>
                          <w:b/>
                          <w:bCs/>
                          <w:sz w:val="20"/>
                          <w:szCs w:val="20"/>
                        </w:rPr>
                        <w:t>DISCOUNT (</w:t>
                      </w:r>
                      <w:r w:rsidRPr="005C05B6">
                        <w:rPr>
                          <w:rFonts w:hint="cs"/>
                          <w:b/>
                          <w:bCs/>
                          <w:sz w:val="20"/>
                          <w:szCs w:val="20"/>
                          <w:rtl/>
                          <w:lang w:bidi="ar-EG"/>
                        </w:rPr>
                        <w:t>نسبة الخصم</w:t>
                      </w:r>
                      <w:r w:rsidRPr="005C05B6">
                        <w:rPr>
                          <w:b/>
                          <w:bCs/>
                          <w:sz w:val="20"/>
                          <w:szCs w:val="20"/>
                          <w:lang w:bidi="ar-EG"/>
                        </w:rPr>
                        <w:t xml:space="preserve">) </w:t>
                      </w:r>
                      <w:r w:rsidR="00F76C0E" w:rsidRPr="005C05B6">
                        <w:rPr>
                          <w:rFonts w:hint="cs"/>
                          <w:b/>
                          <w:bCs/>
                          <w:sz w:val="20"/>
                          <w:szCs w:val="20"/>
                          <w:rtl/>
                        </w:rPr>
                        <w:t>:</w:t>
                      </w:r>
                      <w:r w:rsidRPr="005C05B6">
                        <w:rPr>
                          <w:b/>
                          <w:bCs/>
                          <w:sz w:val="20"/>
                          <w:szCs w:val="20"/>
                          <w:lang w:bidi="ar-EG"/>
                        </w:rPr>
                        <w:t xml:space="preserve">  </w:t>
                      </w:r>
                      <w:r w:rsidRPr="005C05B6">
                        <w:rPr>
                          <w:rFonts w:hint="cs"/>
                          <w:b/>
                          <w:bCs/>
                          <w:sz w:val="20"/>
                          <w:szCs w:val="20"/>
                          <w:rtl/>
                          <w:lang w:bidi="ar-EG"/>
                        </w:rPr>
                        <w:t xml:space="preserve">      </w:t>
                      </w:r>
                      <w:r w:rsidRPr="005C05B6">
                        <w:rPr>
                          <w:b/>
                          <w:bCs/>
                          <w:sz w:val="20"/>
                          <w:szCs w:val="20"/>
                          <w:lang w:bidi="ar-EG"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sz w:val="20"/>
                          <w:szCs w:val="20"/>
                          <w:rtl/>
                          <w:lang w:bidi="ar-EG"/>
                        </w:rPr>
                        <w:t xml:space="preserve">%0.00  </w:t>
                      </w:r>
                    </w:p>
                    <w:p w14:paraId="059FB60F" w14:textId="77777777" w:rsidR="003C6708" w:rsidRPr="00D456D0" w:rsidRDefault="003C6708" w:rsidP="003C6708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GridTable6Colorful-Accent1"/>
        <w:tblpPr w:leftFromText="180" w:rightFromText="180" w:vertAnchor="text" w:horzAnchor="margin" w:tblpXSpec="center" w:tblpY="117"/>
        <w:tblW w:w="10098" w:type="dxa"/>
        <w:tblLook w:val="04A0" w:firstRow="1" w:lastRow="0" w:firstColumn="1" w:lastColumn="0" w:noHBand="0" w:noVBand="1"/>
      </w:tblPr>
      <w:tblGrid>
        <w:gridCol w:w="1908"/>
        <w:gridCol w:w="4140"/>
        <w:gridCol w:w="1890"/>
        <w:gridCol w:w="2160"/>
      </w:tblGrid>
      <w:tr w:rsidR="00977E42" w:rsidRPr="005C05B6" w14:paraId="0A7F629A" w14:textId="77777777" w:rsidTr="002C6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left w:val="single" w:sz="4" w:space="0" w:color="FFFFFF" w:themeColor="background1"/>
            </w:tcBorders>
            <w:shd w:val="clear" w:color="auto" w:fill="097BD8"/>
          </w:tcPr>
          <w:p w14:paraId="17FF8747" w14:textId="77777777" w:rsidR="002C65EC" w:rsidRDefault="002C65EC" w:rsidP="00977E42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  <w:rtl/>
              </w:rPr>
            </w:pPr>
          </w:p>
          <w:p w14:paraId="40F55D2D" w14:textId="77777777" w:rsidR="00977E42" w:rsidRPr="005C05B6" w:rsidRDefault="00977E42" w:rsidP="00977E42">
            <w:pPr>
              <w:jc w:val="center"/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5C05B6"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  <w:szCs w:val="20"/>
              </w:rPr>
              <w:t>Quantity</w:t>
            </w:r>
          </w:p>
          <w:p w14:paraId="20044B89" w14:textId="77777777" w:rsidR="00977E42" w:rsidRDefault="00977E42" w:rsidP="00977E42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  <w:rtl/>
                <w:lang w:bidi="ar-EG"/>
              </w:rPr>
            </w:pPr>
            <w:r w:rsidRPr="005C05B6"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  <w:szCs w:val="20"/>
                <w:rtl/>
                <w:lang w:bidi="ar-EG"/>
              </w:rPr>
              <w:t>الكمية</w:t>
            </w:r>
          </w:p>
          <w:p w14:paraId="5FD2857C" w14:textId="77777777" w:rsidR="002C65EC" w:rsidRPr="005C05B6" w:rsidRDefault="002C65EC" w:rsidP="00977E42">
            <w:pPr>
              <w:jc w:val="center"/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  <w:szCs w:val="20"/>
                <w:rtl/>
                <w:lang w:bidi="ar-EG"/>
              </w:rPr>
            </w:pPr>
          </w:p>
        </w:tc>
        <w:tc>
          <w:tcPr>
            <w:tcW w:w="4140" w:type="dxa"/>
            <w:tcBorders>
              <w:right w:val="single" w:sz="4" w:space="0" w:color="FFFFFF" w:themeColor="background1"/>
            </w:tcBorders>
            <w:shd w:val="clear" w:color="auto" w:fill="097BD8"/>
          </w:tcPr>
          <w:p w14:paraId="2A57C129" w14:textId="77777777" w:rsidR="002C65EC" w:rsidRDefault="002C65EC" w:rsidP="00977E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  <w:rtl/>
              </w:rPr>
            </w:pPr>
          </w:p>
          <w:p w14:paraId="039A16F1" w14:textId="77777777" w:rsidR="00977E42" w:rsidRPr="005C05B6" w:rsidRDefault="00977E42" w:rsidP="00977E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5C05B6"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  <w:szCs w:val="20"/>
              </w:rPr>
              <w:t>Description</w:t>
            </w:r>
          </w:p>
          <w:p w14:paraId="496ED53F" w14:textId="77777777" w:rsidR="00977E42" w:rsidRPr="005C05B6" w:rsidRDefault="00977E42" w:rsidP="00977E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  <w:szCs w:val="20"/>
                <w:rtl/>
                <w:lang w:bidi="ar-EG"/>
              </w:rPr>
            </w:pPr>
            <w:r w:rsidRPr="005C05B6"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  <w:szCs w:val="20"/>
                <w:rtl/>
                <w:lang w:bidi="ar-EG"/>
              </w:rPr>
              <w:t>الوصف</w:t>
            </w:r>
          </w:p>
        </w:tc>
        <w:tc>
          <w:tcPr>
            <w:tcW w:w="1890" w:type="dxa"/>
            <w:tcBorders>
              <w:right w:val="single" w:sz="4" w:space="0" w:color="FFFFFF" w:themeColor="background1"/>
            </w:tcBorders>
            <w:shd w:val="clear" w:color="auto" w:fill="097BD8"/>
          </w:tcPr>
          <w:p w14:paraId="3BF7A67B" w14:textId="77777777" w:rsidR="002C65EC" w:rsidRDefault="002C65EC" w:rsidP="00977E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  <w:rtl/>
              </w:rPr>
            </w:pPr>
          </w:p>
          <w:p w14:paraId="26BA994C" w14:textId="77777777" w:rsidR="00977E42" w:rsidRPr="005C05B6" w:rsidRDefault="00977E42" w:rsidP="00977E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5C05B6"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  <w:szCs w:val="20"/>
              </w:rPr>
              <w:t>Unit Price</w:t>
            </w:r>
          </w:p>
          <w:p w14:paraId="5F97BF91" w14:textId="77777777" w:rsidR="00977E42" w:rsidRPr="005C05B6" w:rsidRDefault="00977E42" w:rsidP="00977E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  <w:rtl/>
                <w:lang w:bidi="ar-EG"/>
              </w:rPr>
            </w:pPr>
            <w:r w:rsidRPr="005C05B6">
              <w:rPr>
                <w:rFonts w:ascii="Arial" w:hAnsi="Arial" w:cs="Arial" w:hint="cs"/>
                <w:color w:val="FFFFFF" w:themeColor="background1"/>
                <w:sz w:val="20"/>
                <w:szCs w:val="20"/>
                <w:rtl/>
                <w:lang w:bidi="ar-EG"/>
              </w:rPr>
              <w:t>سعر الوحدة</w:t>
            </w:r>
          </w:p>
        </w:tc>
        <w:tc>
          <w:tcPr>
            <w:tcW w:w="2160" w:type="dxa"/>
            <w:tcBorders>
              <w:right w:val="single" w:sz="4" w:space="0" w:color="FFFFFF" w:themeColor="background1"/>
            </w:tcBorders>
            <w:shd w:val="clear" w:color="auto" w:fill="097BD8"/>
          </w:tcPr>
          <w:p w14:paraId="5B9CF80A" w14:textId="77777777" w:rsidR="002C65EC" w:rsidRDefault="002C65EC" w:rsidP="00977E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  <w:rtl/>
              </w:rPr>
            </w:pPr>
          </w:p>
          <w:p w14:paraId="2FE473B9" w14:textId="77777777" w:rsidR="00977E42" w:rsidRPr="005C05B6" w:rsidRDefault="00977E42" w:rsidP="00977E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5C05B6"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  <w:szCs w:val="20"/>
              </w:rPr>
              <w:t>Total</w:t>
            </w:r>
          </w:p>
          <w:p w14:paraId="6A383CBF" w14:textId="77777777" w:rsidR="00977E42" w:rsidRPr="005C05B6" w:rsidRDefault="00977E42" w:rsidP="00977E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  <w:rtl/>
                <w:lang w:bidi="ar-EG"/>
              </w:rPr>
            </w:pPr>
            <w:r w:rsidRPr="005C05B6">
              <w:rPr>
                <w:rFonts w:ascii="Arial" w:hAnsi="Arial" w:cs="Arial" w:hint="cs"/>
                <w:color w:val="FFFFFF" w:themeColor="background1"/>
                <w:sz w:val="20"/>
                <w:szCs w:val="20"/>
                <w:rtl/>
                <w:lang w:bidi="ar-EG"/>
              </w:rPr>
              <w:t>الإجمالي</w:t>
            </w:r>
          </w:p>
        </w:tc>
      </w:tr>
      <w:tr w:rsidR="00977E42" w:rsidRPr="005C05B6" w14:paraId="30081707" w14:textId="77777777" w:rsidTr="002C6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left w:val="single" w:sz="4" w:space="0" w:color="FFFFFF" w:themeColor="background1"/>
            </w:tcBorders>
            <w:shd w:val="clear" w:color="auto" w:fill="auto"/>
          </w:tcPr>
          <w:p w14:paraId="53F6610C" w14:textId="77777777" w:rsidR="00977E42" w:rsidRPr="005C05B6" w:rsidRDefault="00977E42" w:rsidP="00977E42">
            <w:pPr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4140" w:type="dxa"/>
            <w:tcBorders>
              <w:right w:val="single" w:sz="4" w:space="0" w:color="FFFFFF" w:themeColor="background1"/>
            </w:tcBorders>
            <w:shd w:val="clear" w:color="auto" w:fill="auto"/>
          </w:tcPr>
          <w:p w14:paraId="2DF5DE8E" w14:textId="77777777" w:rsidR="00977E42" w:rsidRPr="005C05B6" w:rsidRDefault="00977E42" w:rsidP="0097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90" w:type="dxa"/>
            <w:tcBorders>
              <w:right w:val="single" w:sz="4" w:space="0" w:color="FFFFFF" w:themeColor="background1"/>
            </w:tcBorders>
            <w:shd w:val="clear" w:color="auto" w:fill="FFFFFF" w:themeFill="background1"/>
          </w:tcPr>
          <w:p w14:paraId="4C67B538" w14:textId="77777777" w:rsidR="00977E42" w:rsidRPr="005C05B6" w:rsidRDefault="00977E42" w:rsidP="0097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2160" w:type="dxa"/>
            <w:tcBorders>
              <w:right w:val="single" w:sz="4" w:space="0" w:color="FFFFFF" w:themeColor="background1"/>
            </w:tcBorders>
            <w:shd w:val="clear" w:color="auto" w:fill="FFFFFF" w:themeFill="background1"/>
          </w:tcPr>
          <w:p w14:paraId="419FF1B2" w14:textId="77777777" w:rsidR="00977E42" w:rsidRPr="005C05B6" w:rsidRDefault="00977E42" w:rsidP="0097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977E42" w:rsidRPr="005C05B6" w14:paraId="109D0809" w14:textId="77777777" w:rsidTr="002C65E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left w:val="single" w:sz="4" w:space="0" w:color="FFFFFF" w:themeColor="background1"/>
            </w:tcBorders>
            <w:shd w:val="clear" w:color="auto" w:fill="E4F3FF"/>
          </w:tcPr>
          <w:p w14:paraId="41682775" w14:textId="77777777" w:rsidR="00977E42" w:rsidRPr="005C05B6" w:rsidRDefault="00977E42" w:rsidP="00977E42">
            <w:pPr>
              <w:rPr>
                <w:sz w:val="20"/>
                <w:szCs w:val="20"/>
              </w:rPr>
            </w:pPr>
          </w:p>
        </w:tc>
        <w:tc>
          <w:tcPr>
            <w:tcW w:w="4140" w:type="dxa"/>
            <w:tcBorders>
              <w:right w:val="single" w:sz="4" w:space="0" w:color="FFFFFF" w:themeColor="background1"/>
            </w:tcBorders>
            <w:shd w:val="clear" w:color="auto" w:fill="E4F3FF"/>
          </w:tcPr>
          <w:p w14:paraId="53BE8B05" w14:textId="77777777" w:rsidR="00977E42" w:rsidRPr="005C05B6" w:rsidRDefault="00977E42" w:rsidP="00977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right w:val="single" w:sz="4" w:space="0" w:color="FFFFFF" w:themeColor="background1"/>
            </w:tcBorders>
            <w:shd w:val="clear" w:color="auto" w:fill="E4F3FF"/>
          </w:tcPr>
          <w:p w14:paraId="4FE81EA6" w14:textId="77777777" w:rsidR="00977E42" w:rsidRPr="005C05B6" w:rsidRDefault="00977E42" w:rsidP="00977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right w:val="single" w:sz="4" w:space="0" w:color="FFFFFF" w:themeColor="background1"/>
            </w:tcBorders>
            <w:shd w:val="clear" w:color="auto" w:fill="E4F3FF"/>
          </w:tcPr>
          <w:p w14:paraId="16ECAC5C" w14:textId="77777777" w:rsidR="00977E42" w:rsidRPr="005C05B6" w:rsidRDefault="00977E42" w:rsidP="00977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77E42" w:rsidRPr="005C05B6" w14:paraId="26C55ECC" w14:textId="77777777" w:rsidTr="002C6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left w:val="single" w:sz="4" w:space="0" w:color="FFFFFF" w:themeColor="background1"/>
            </w:tcBorders>
            <w:shd w:val="clear" w:color="auto" w:fill="FFFFFF" w:themeFill="background1"/>
          </w:tcPr>
          <w:p w14:paraId="734A071A" w14:textId="77777777" w:rsidR="00977E42" w:rsidRPr="005C05B6" w:rsidRDefault="00977E42" w:rsidP="00977E42">
            <w:pPr>
              <w:rPr>
                <w:sz w:val="20"/>
                <w:szCs w:val="20"/>
              </w:rPr>
            </w:pPr>
          </w:p>
        </w:tc>
        <w:tc>
          <w:tcPr>
            <w:tcW w:w="4140" w:type="dxa"/>
            <w:tcBorders>
              <w:right w:val="single" w:sz="4" w:space="0" w:color="FFFFFF" w:themeColor="background1"/>
            </w:tcBorders>
            <w:shd w:val="clear" w:color="auto" w:fill="FFFFFF" w:themeFill="background1"/>
          </w:tcPr>
          <w:p w14:paraId="79FF555F" w14:textId="77777777" w:rsidR="00977E42" w:rsidRPr="005C05B6" w:rsidRDefault="00977E42" w:rsidP="0097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right w:val="single" w:sz="4" w:space="0" w:color="FFFFFF" w:themeColor="background1"/>
            </w:tcBorders>
            <w:shd w:val="clear" w:color="auto" w:fill="FFFFFF" w:themeFill="background1"/>
          </w:tcPr>
          <w:p w14:paraId="537B1120" w14:textId="77777777" w:rsidR="00977E42" w:rsidRPr="005C05B6" w:rsidRDefault="00977E42" w:rsidP="0097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right w:val="single" w:sz="4" w:space="0" w:color="FFFFFF" w:themeColor="background1"/>
            </w:tcBorders>
            <w:shd w:val="clear" w:color="auto" w:fill="FFFFFF" w:themeFill="background1"/>
          </w:tcPr>
          <w:p w14:paraId="334CDCF5" w14:textId="77777777" w:rsidR="00977E42" w:rsidRPr="005C05B6" w:rsidRDefault="00977E42" w:rsidP="0097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77E42" w:rsidRPr="005C05B6" w14:paraId="14805B7E" w14:textId="77777777" w:rsidTr="002C65E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left w:val="single" w:sz="4" w:space="0" w:color="FFFFFF" w:themeColor="background1"/>
            </w:tcBorders>
            <w:shd w:val="clear" w:color="auto" w:fill="E4F3FF"/>
          </w:tcPr>
          <w:p w14:paraId="7CD28FFF" w14:textId="77777777" w:rsidR="00977E42" w:rsidRPr="005C05B6" w:rsidRDefault="00977E42" w:rsidP="00977E42">
            <w:pPr>
              <w:rPr>
                <w:sz w:val="20"/>
                <w:szCs w:val="20"/>
              </w:rPr>
            </w:pPr>
          </w:p>
        </w:tc>
        <w:tc>
          <w:tcPr>
            <w:tcW w:w="4140" w:type="dxa"/>
            <w:tcBorders>
              <w:right w:val="single" w:sz="4" w:space="0" w:color="FFFFFF" w:themeColor="background1"/>
            </w:tcBorders>
            <w:shd w:val="clear" w:color="auto" w:fill="E4F3FF"/>
          </w:tcPr>
          <w:p w14:paraId="34EB2C50" w14:textId="77777777" w:rsidR="00977E42" w:rsidRPr="005C05B6" w:rsidRDefault="00977E42" w:rsidP="00977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right w:val="single" w:sz="4" w:space="0" w:color="FFFFFF" w:themeColor="background1"/>
            </w:tcBorders>
            <w:shd w:val="clear" w:color="auto" w:fill="E4F3FF"/>
          </w:tcPr>
          <w:p w14:paraId="3D0FCA83" w14:textId="77777777" w:rsidR="00977E42" w:rsidRPr="005C05B6" w:rsidRDefault="00977E42" w:rsidP="00977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right w:val="single" w:sz="4" w:space="0" w:color="FFFFFF" w:themeColor="background1"/>
            </w:tcBorders>
            <w:shd w:val="clear" w:color="auto" w:fill="E4F3FF"/>
          </w:tcPr>
          <w:p w14:paraId="21D8C814" w14:textId="77777777" w:rsidR="00977E42" w:rsidRPr="005C05B6" w:rsidRDefault="00977E42" w:rsidP="00977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B42BB68" w14:textId="77777777" w:rsidR="00C41CB6" w:rsidRDefault="00C41CB6"/>
    <w:tbl>
      <w:tblPr>
        <w:tblStyle w:val="TableGrid"/>
        <w:tblpPr w:leftFromText="180" w:rightFromText="180" w:vertAnchor="text" w:horzAnchor="margin" w:tblpXSpec="center" w:tblpY="1398"/>
        <w:tblW w:w="973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8"/>
        <w:gridCol w:w="3114"/>
        <w:gridCol w:w="216"/>
        <w:gridCol w:w="2214"/>
        <w:gridCol w:w="2214"/>
        <w:gridCol w:w="1962"/>
      </w:tblGrid>
      <w:tr w:rsidR="00F976EE" w:rsidRPr="002C65EC" w14:paraId="0FEB7035" w14:textId="77777777" w:rsidTr="00F976EE">
        <w:trPr>
          <w:trHeight w:val="800"/>
        </w:trPr>
        <w:tc>
          <w:tcPr>
            <w:tcW w:w="3132" w:type="dxa"/>
            <w:gridSpan w:val="2"/>
            <w:shd w:val="clear" w:color="auto" w:fill="373B46"/>
          </w:tcPr>
          <w:p w14:paraId="6A1C34F5" w14:textId="77777777" w:rsidR="00F976EE" w:rsidRDefault="00F976EE" w:rsidP="00F976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</w:p>
          <w:p w14:paraId="57289356" w14:textId="77777777" w:rsidR="00F976EE" w:rsidRPr="002C65EC" w:rsidRDefault="00F976EE" w:rsidP="00F976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C65EC">
              <w:rPr>
                <w:rFonts w:ascii="Arial" w:hAnsi="Arial" w:cs="Arial"/>
                <w:b/>
                <w:bCs/>
                <w:sz w:val="20"/>
                <w:szCs w:val="20"/>
              </w:rPr>
              <w:t>VALIDITY</w:t>
            </w:r>
          </w:p>
          <w:p w14:paraId="4AA93F81" w14:textId="77777777" w:rsidR="00F976EE" w:rsidRPr="002C65EC" w:rsidRDefault="00F976EE" w:rsidP="00F976EE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2C65EC">
              <w:rPr>
                <w:rFonts w:ascii="Arial" w:hAnsi="Arial" w:cs="Arial"/>
                <w:b/>
                <w:bCs/>
                <w:sz w:val="20"/>
                <w:szCs w:val="20"/>
                <w:rtl/>
                <w:lang w:bidi="ar-EG"/>
              </w:rPr>
              <w:t>مدة سريان العرض</w:t>
            </w:r>
          </w:p>
        </w:tc>
        <w:tc>
          <w:tcPr>
            <w:tcW w:w="6606" w:type="dxa"/>
            <w:gridSpan w:val="4"/>
            <w:shd w:val="clear" w:color="auto" w:fill="373B46"/>
          </w:tcPr>
          <w:p w14:paraId="59F61BF7" w14:textId="77777777" w:rsidR="00F976EE" w:rsidRDefault="00F976EE" w:rsidP="00F976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</w:p>
          <w:p w14:paraId="519BC658" w14:textId="77777777" w:rsidR="00F976EE" w:rsidRPr="002C65EC" w:rsidRDefault="00F976EE" w:rsidP="00F976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C65EC">
              <w:rPr>
                <w:rFonts w:ascii="Arial" w:hAnsi="Arial" w:cs="Arial"/>
                <w:b/>
                <w:bCs/>
                <w:sz w:val="20"/>
                <w:szCs w:val="20"/>
              </w:rPr>
              <w:t>DLIVERY TIME FRAME</w:t>
            </w:r>
          </w:p>
          <w:p w14:paraId="60150239" w14:textId="77777777" w:rsidR="00F976EE" w:rsidRDefault="00F976EE" w:rsidP="00F976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  <w:lang w:bidi="ar-EG"/>
              </w:rPr>
            </w:pPr>
            <w:r w:rsidRPr="002C65EC">
              <w:rPr>
                <w:rFonts w:ascii="Arial" w:hAnsi="Arial" w:cs="Arial"/>
                <w:b/>
                <w:bCs/>
                <w:sz w:val="20"/>
                <w:szCs w:val="20"/>
                <w:rtl/>
                <w:lang w:bidi="ar-EG"/>
              </w:rPr>
              <w:t>مدة تنفيذ المشروع</w:t>
            </w:r>
          </w:p>
          <w:p w14:paraId="21031FE6" w14:textId="77777777" w:rsidR="00F976EE" w:rsidRPr="002C65EC" w:rsidRDefault="00F976EE" w:rsidP="00F976EE">
            <w:pPr>
              <w:jc w:val="center"/>
              <w:rPr>
                <w:sz w:val="20"/>
                <w:szCs w:val="20"/>
                <w:rtl/>
                <w:lang w:bidi="ar-EG"/>
              </w:rPr>
            </w:pPr>
          </w:p>
        </w:tc>
      </w:tr>
      <w:tr w:rsidR="00F976EE" w:rsidRPr="002C65EC" w14:paraId="63DBD7FC" w14:textId="77777777" w:rsidTr="00F976EE">
        <w:trPr>
          <w:gridBefore w:val="1"/>
          <w:wBefore w:w="18" w:type="dxa"/>
          <w:trHeight w:val="578"/>
        </w:trPr>
        <w:tc>
          <w:tcPr>
            <w:tcW w:w="9720" w:type="dxa"/>
            <w:gridSpan w:val="5"/>
            <w:shd w:val="clear" w:color="auto" w:fill="EDF0F3"/>
          </w:tcPr>
          <w:p w14:paraId="563C56D4" w14:textId="77777777" w:rsidR="00F976EE" w:rsidRPr="002C65EC" w:rsidRDefault="00F976EE" w:rsidP="00F976EE">
            <w:pPr>
              <w:spacing w:before="240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  <w:lang w:bidi="ar-EG"/>
              </w:rPr>
            </w:pPr>
            <w:r w:rsidRPr="002C65EC">
              <w:rPr>
                <w:rFonts w:ascii="Arial" w:hAnsi="Arial" w:cs="Arial"/>
                <w:b/>
                <w:bCs/>
                <w:sz w:val="20"/>
                <w:szCs w:val="20"/>
                <w:lang w:bidi="ar-EG"/>
              </w:rPr>
              <w:t xml:space="preserve">PAYMENTS SCHEDULE – </w:t>
            </w:r>
            <w:r w:rsidRPr="002C65EC">
              <w:rPr>
                <w:rFonts w:ascii="Arial" w:hAnsi="Arial" w:cs="Arial"/>
                <w:b/>
                <w:bCs/>
                <w:sz w:val="20"/>
                <w:szCs w:val="20"/>
                <w:rtl/>
                <w:lang w:bidi="ar-EG"/>
              </w:rPr>
              <w:t>جدول الدفعات</w:t>
            </w:r>
          </w:p>
        </w:tc>
      </w:tr>
      <w:tr w:rsidR="00F976EE" w:rsidRPr="002C65EC" w14:paraId="1BFB42D6" w14:textId="77777777" w:rsidTr="00F976EE">
        <w:trPr>
          <w:gridBefore w:val="1"/>
          <w:wBefore w:w="18" w:type="dxa"/>
          <w:trHeight w:val="437"/>
        </w:trPr>
        <w:tc>
          <w:tcPr>
            <w:tcW w:w="3330" w:type="dxa"/>
            <w:gridSpan w:val="2"/>
            <w:shd w:val="clear" w:color="auto" w:fill="EDF0F3"/>
          </w:tcPr>
          <w:p w14:paraId="03F9B7A4" w14:textId="77777777" w:rsidR="00F976EE" w:rsidRPr="002C65EC" w:rsidRDefault="00F976EE" w:rsidP="00F976EE">
            <w:pPr>
              <w:rPr>
                <w:sz w:val="20"/>
                <w:szCs w:val="20"/>
              </w:rPr>
            </w:pPr>
          </w:p>
        </w:tc>
        <w:tc>
          <w:tcPr>
            <w:tcW w:w="2214" w:type="dxa"/>
            <w:shd w:val="clear" w:color="auto" w:fill="EDF0F3"/>
          </w:tcPr>
          <w:p w14:paraId="1E06C0EF" w14:textId="77777777" w:rsidR="00F976EE" w:rsidRPr="002C65EC" w:rsidRDefault="00F976EE" w:rsidP="00F976EE">
            <w:pPr>
              <w:rPr>
                <w:sz w:val="20"/>
                <w:szCs w:val="20"/>
              </w:rPr>
            </w:pPr>
          </w:p>
        </w:tc>
        <w:tc>
          <w:tcPr>
            <w:tcW w:w="2214" w:type="dxa"/>
            <w:shd w:val="clear" w:color="auto" w:fill="EDF0F3"/>
          </w:tcPr>
          <w:p w14:paraId="042446B4" w14:textId="77777777" w:rsidR="00F976EE" w:rsidRPr="002C65EC" w:rsidRDefault="00F976EE" w:rsidP="00F976EE">
            <w:pPr>
              <w:rPr>
                <w:sz w:val="20"/>
                <w:szCs w:val="20"/>
              </w:rPr>
            </w:pPr>
          </w:p>
        </w:tc>
        <w:tc>
          <w:tcPr>
            <w:tcW w:w="1962" w:type="dxa"/>
            <w:shd w:val="clear" w:color="auto" w:fill="EDF0F3"/>
          </w:tcPr>
          <w:p w14:paraId="7EB90B81" w14:textId="77777777" w:rsidR="00F976EE" w:rsidRPr="002C65EC" w:rsidRDefault="00F976EE" w:rsidP="00F976EE">
            <w:pPr>
              <w:rPr>
                <w:sz w:val="20"/>
                <w:szCs w:val="20"/>
              </w:rPr>
            </w:pPr>
          </w:p>
        </w:tc>
      </w:tr>
      <w:tr w:rsidR="00F976EE" w:rsidRPr="002C65EC" w14:paraId="4613FFA1" w14:textId="77777777" w:rsidTr="00F976EE">
        <w:trPr>
          <w:gridBefore w:val="1"/>
          <w:wBefore w:w="18" w:type="dxa"/>
          <w:trHeight w:val="437"/>
        </w:trPr>
        <w:tc>
          <w:tcPr>
            <w:tcW w:w="3330" w:type="dxa"/>
            <w:gridSpan w:val="2"/>
            <w:shd w:val="clear" w:color="auto" w:fill="EDF0F3"/>
          </w:tcPr>
          <w:p w14:paraId="113FBFAC" w14:textId="77777777" w:rsidR="00F976EE" w:rsidRPr="002C65EC" w:rsidRDefault="00F976EE" w:rsidP="00F976EE">
            <w:pPr>
              <w:rPr>
                <w:sz w:val="20"/>
                <w:szCs w:val="20"/>
              </w:rPr>
            </w:pPr>
          </w:p>
        </w:tc>
        <w:tc>
          <w:tcPr>
            <w:tcW w:w="2214" w:type="dxa"/>
            <w:shd w:val="clear" w:color="auto" w:fill="EDF0F3"/>
          </w:tcPr>
          <w:p w14:paraId="55A8D83D" w14:textId="77777777" w:rsidR="00F976EE" w:rsidRPr="002C65EC" w:rsidRDefault="00F976EE" w:rsidP="00F976EE">
            <w:pPr>
              <w:rPr>
                <w:sz w:val="20"/>
                <w:szCs w:val="20"/>
              </w:rPr>
            </w:pPr>
          </w:p>
        </w:tc>
        <w:tc>
          <w:tcPr>
            <w:tcW w:w="2214" w:type="dxa"/>
            <w:shd w:val="clear" w:color="auto" w:fill="EDF0F3"/>
          </w:tcPr>
          <w:p w14:paraId="497C8330" w14:textId="77777777" w:rsidR="00F976EE" w:rsidRPr="002C65EC" w:rsidRDefault="00F976EE" w:rsidP="00F976EE">
            <w:pPr>
              <w:rPr>
                <w:sz w:val="20"/>
                <w:szCs w:val="20"/>
              </w:rPr>
            </w:pPr>
          </w:p>
        </w:tc>
        <w:tc>
          <w:tcPr>
            <w:tcW w:w="1962" w:type="dxa"/>
            <w:shd w:val="clear" w:color="auto" w:fill="EDF0F3"/>
          </w:tcPr>
          <w:p w14:paraId="48C198E9" w14:textId="77777777" w:rsidR="00F976EE" w:rsidRPr="002C65EC" w:rsidRDefault="00F976EE" w:rsidP="00F976EE">
            <w:pPr>
              <w:rPr>
                <w:sz w:val="20"/>
                <w:szCs w:val="20"/>
              </w:rPr>
            </w:pPr>
          </w:p>
        </w:tc>
      </w:tr>
    </w:tbl>
    <w:p w14:paraId="2E485515" w14:textId="77777777" w:rsidR="004442EC" w:rsidRDefault="004442EC" w:rsidP="00C41CB6"/>
    <w:p w14:paraId="769F40EC" w14:textId="7BC6AA47" w:rsidR="004442EC" w:rsidRDefault="004442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76C30D" wp14:editId="0F7F65B3">
                <wp:simplePos x="0" y="0"/>
                <wp:positionH relativeFrom="margin">
                  <wp:align>center</wp:align>
                </wp:positionH>
                <wp:positionV relativeFrom="paragraph">
                  <wp:posOffset>2533015</wp:posOffset>
                </wp:positionV>
                <wp:extent cx="6146800" cy="32956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80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545D8" w14:textId="77777777" w:rsidR="002C65EC" w:rsidRPr="007A0692" w:rsidRDefault="002C65EC" w:rsidP="002C65E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 w:rsidRPr="007A069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bidi="ar-EG"/>
                              </w:rPr>
                              <w:t xml:space="preserve">Thank You </w:t>
                            </w:r>
                            <w:proofErr w:type="gramStart"/>
                            <w:r w:rsidRPr="007A069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bidi="ar-EG"/>
                              </w:rPr>
                              <w:t>For</w:t>
                            </w:r>
                            <w:proofErr w:type="gramEnd"/>
                            <w:r w:rsidRPr="007A069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bidi="ar-EG"/>
                              </w:rPr>
                              <w:t xml:space="preserve"> Your Trus</w:t>
                            </w:r>
                            <w:r w:rsidR="00F976E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bidi="ar-EG"/>
                              </w:rPr>
                              <w:t xml:space="preserve">t      </w:t>
                            </w:r>
                            <w:r w:rsidRPr="007A069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t xml:space="preserve"> شكرا علي ثقتكم بنا</w:t>
                            </w: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t xml:space="preserve">  </w:t>
                            </w:r>
                            <w:r w:rsidRPr="007A069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14:paraId="0DD53B13" w14:textId="77777777" w:rsidR="002C65EC" w:rsidRDefault="002C65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7076C30D" id="_x0000_s1028" type="#_x0000_t202" style="position:absolute;margin-left:0;margin-top:199.45pt;width:484pt;height:25.9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" filled="f" stroked="f">
                <v:textbox>
                  <w:txbxContent>
                    <w:p w14:paraId="428545D8" w14:textId="77777777" w:rsidR="002C65EC" w:rsidRPr="007A0692" w:rsidRDefault="002C65EC" w:rsidP="002C65E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</w:pPr>
                      <w:r w:rsidRPr="007A069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bidi="ar-EG"/>
                        </w:rPr>
                        <w:t>Thank You For Your Trus</w:t>
                      </w:r>
                      <w:r w:rsidR="00F976EE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bidi="ar-EG"/>
                        </w:rPr>
                        <w:t xml:space="preserve">t      </w:t>
                      </w:r>
                      <w:r w:rsidRPr="007A069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t xml:space="preserve"> شكرا علي ثقتكم بنا</w:t>
                      </w:r>
                      <w:r>
                        <w:rPr>
                          <w:rFonts w:ascii="Arial" w:hAnsi="Arial" w:cs="Arial" w:hint="cs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t xml:space="preserve">  </w:t>
                      </w:r>
                      <w:r w:rsidRPr="007A069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t xml:space="preserve"> </w:t>
                      </w:r>
                    </w:p>
                    <w:p w14:paraId="0DD53B13" w14:textId="77777777" w:rsidR="002C65EC" w:rsidRDefault="002C65EC"/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6BADF878" w14:textId="77777777" w:rsidR="00DD01F2" w:rsidRDefault="00DD01F2" w:rsidP="00C41CB6">
      <w:pPr>
        <w:rPr>
          <w:rFonts w:ascii="Arial" w:hAnsi="Arial" w:cs="Arial"/>
          <w:color w:val="087AD7"/>
          <w:sz w:val="34"/>
          <w:szCs w:val="34"/>
        </w:rPr>
      </w:pPr>
    </w:p>
    <w:p w14:paraId="0842AD4A" w14:textId="166B6947" w:rsidR="00C41CB6" w:rsidRDefault="00DD01F2" w:rsidP="00C41CB6">
      <w:pPr>
        <w:rPr>
          <w:rFonts w:ascii="Arial" w:hAnsi="Arial" w:cs="Arial"/>
          <w:color w:val="087AD7"/>
          <w:sz w:val="34"/>
          <w:szCs w:val="34"/>
        </w:rPr>
      </w:pPr>
      <w:r>
        <w:rPr>
          <w:rFonts w:ascii="Arial" w:hAnsi="Arial" w:cs="Arial"/>
          <w:color w:val="087AD7"/>
          <w:sz w:val="34"/>
          <w:szCs w:val="34"/>
        </w:rPr>
        <w:t>Introduction:</w:t>
      </w:r>
    </w:p>
    <w:p w14:paraId="6B3A4E05" w14:textId="075A683B" w:rsidR="00DD01F2" w:rsidRPr="00DD01F2" w:rsidRDefault="00DD01F2" w:rsidP="00A4616E">
      <w:pPr>
        <w:rPr>
          <w:rFonts w:ascii="Arial" w:hAnsi="Arial" w:cs="Arial"/>
          <w:color w:val="181818"/>
          <w:sz w:val="24"/>
          <w:szCs w:val="24"/>
        </w:rPr>
      </w:pPr>
      <w:r>
        <w:rPr>
          <w:rFonts w:ascii="Arial" w:hAnsi="Arial" w:cs="Arial"/>
          <w:color w:val="181818"/>
          <w:sz w:val="24"/>
          <w:szCs w:val="24"/>
        </w:rPr>
        <w:t xml:space="preserve">It is </w:t>
      </w:r>
      <w:r w:rsidR="00A4616E">
        <w:rPr>
          <w:rFonts w:ascii="Arial" w:hAnsi="Arial" w:cs="Arial"/>
          <w:color w:val="181818"/>
          <w:sz w:val="24"/>
          <w:szCs w:val="24"/>
        </w:rPr>
        <w:t>a system used for archiving company’s files by allowing admin to setup company and its files, so employees can upload files based on this setup.</w:t>
      </w:r>
    </w:p>
    <w:p w14:paraId="6520AFA2" w14:textId="77777777" w:rsidR="00DD01F2" w:rsidRDefault="00DD01F2" w:rsidP="00C62930">
      <w:pPr>
        <w:pStyle w:val="a"/>
        <w:rPr>
          <w:rFonts w:ascii="Arial" w:hAnsi="Arial" w:cs="Arial"/>
          <w:color w:val="087AD7"/>
          <w:sz w:val="34"/>
          <w:szCs w:val="34"/>
        </w:rPr>
      </w:pPr>
    </w:p>
    <w:p w14:paraId="71BEEA02" w14:textId="1351FBC4" w:rsidR="004442EC" w:rsidRPr="001B67C1" w:rsidRDefault="004442EC" w:rsidP="005F4459">
      <w:pPr>
        <w:pStyle w:val="a"/>
        <w:rPr>
          <w:rFonts w:ascii="Arial" w:hAnsi="Arial" w:cs="Arial"/>
          <w:color w:val="087AD7"/>
          <w:sz w:val="34"/>
          <w:szCs w:val="34"/>
        </w:rPr>
      </w:pPr>
      <w:r w:rsidRPr="001B67C1">
        <w:rPr>
          <w:rFonts w:ascii="Arial" w:hAnsi="Arial" w:cs="Arial"/>
          <w:color w:val="087AD7"/>
          <w:sz w:val="34"/>
          <w:szCs w:val="34"/>
        </w:rPr>
        <w:t xml:space="preserve">Proposed Features </w:t>
      </w:r>
      <w:r w:rsidR="00311306">
        <w:rPr>
          <w:rFonts w:ascii="Arial" w:hAnsi="Arial" w:cs="Arial"/>
          <w:color w:val="087AD7"/>
          <w:sz w:val="34"/>
          <w:szCs w:val="34"/>
        </w:rPr>
        <w:t>for</w:t>
      </w:r>
      <w:r w:rsidRPr="001B67C1">
        <w:rPr>
          <w:rFonts w:ascii="Arial" w:hAnsi="Arial" w:cs="Arial"/>
          <w:color w:val="087AD7"/>
          <w:sz w:val="34"/>
          <w:szCs w:val="34"/>
        </w:rPr>
        <w:t xml:space="preserve"> </w:t>
      </w:r>
      <w:r w:rsidR="00A4616E">
        <w:rPr>
          <w:rFonts w:ascii="Arial" w:hAnsi="Arial" w:cs="Arial"/>
          <w:color w:val="087AD7"/>
          <w:sz w:val="34"/>
          <w:szCs w:val="34"/>
        </w:rPr>
        <w:t>Digital Archive System:</w:t>
      </w:r>
    </w:p>
    <w:p w14:paraId="44243E5F" w14:textId="77777777" w:rsidR="004442EC" w:rsidRPr="001B67C1" w:rsidRDefault="004442EC" w:rsidP="004442EC">
      <w:pPr>
        <w:pStyle w:val="a"/>
        <w:spacing w:line="288" w:lineRule="auto"/>
        <w:rPr>
          <w:rFonts w:ascii="Arial" w:hAnsi="Arial" w:cs="Arial"/>
          <w:lang w:bidi="ar-EG"/>
        </w:rPr>
      </w:pPr>
    </w:p>
    <w:p w14:paraId="3D798EDD" w14:textId="18555D8B" w:rsidR="004442EC" w:rsidRPr="001B67C1" w:rsidRDefault="001B67C1" w:rsidP="00A066FC">
      <w:pPr>
        <w:pStyle w:val="a"/>
        <w:numPr>
          <w:ilvl w:val="0"/>
          <w:numId w:val="9"/>
        </w:numPr>
        <w:spacing w:line="288" w:lineRule="auto"/>
        <w:rPr>
          <w:rFonts w:ascii="Arial" w:hAnsi="Arial" w:cs="Arial"/>
          <w:b/>
          <w:bCs/>
          <w:color w:val="087AD7"/>
          <w:sz w:val="24"/>
          <w:szCs w:val="24"/>
        </w:rPr>
      </w:pPr>
      <w:r w:rsidRPr="001B67C1">
        <w:rPr>
          <w:rFonts w:ascii="Arial" w:hAnsi="Arial" w:cs="Arial"/>
          <w:b/>
          <w:bCs/>
          <w:color w:val="087AD7"/>
          <w:sz w:val="24"/>
          <w:szCs w:val="24"/>
        </w:rPr>
        <w:t xml:space="preserve">Admin </w:t>
      </w:r>
      <w:r w:rsidR="004442EC" w:rsidRPr="001B67C1">
        <w:rPr>
          <w:rFonts w:ascii="Arial" w:hAnsi="Arial" w:cs="Arial"/>
          <w:b/>
          <w:bCs/>
          <w:color w:val="087AD7"/>
          <w:sz w:val="24"/>
          <w:szCs w:val="24"/>
        </w:rPr>
        <w:t>Control Panel:</w:t>
      </w:r>
    </w:p>
    <w:p w14:paraId="7B6A91A4" w14:textId="08AECCB8" w:rsidR="004442EC" w:rsidRDefault="004442EC" w:rsidP="004442EC">
      <w:pPr>
        <w:pStyle w:val="a"/>
        <w:numPr>
          <w:ilvl w:val="0"/>
          <w:numId w:val="2"/>
        </w:numPr>
        <w:spacing w:line="20" w:lineRule="atLeast"/>
        <w:rPr>
          <w:rFonts w:ascii="Arial" w:hAnsi="Arial" w:cs="Arial"/>
          <w:color w:val="181818"/>
          <w:sz w:val="24"/>
          <w:szCs w:val="24"/>
        </w:rPr>
      </w:pPr>
      <w:r w:rsidRPr="001B67C1">
        <w:rPr>
          <w:rFonts w:ascii="Arial" w:hAnsi="Arial" w:cs="Arial"/>
          <w:color w:val="181818"/>
          <w:sz w:val="24"/>
          <w:szCs w:val="24"/>
        </w:rPr>
        <w:t>Arabic and English User panel</w:t>
      </w:r>
      <w:r w:rsidRPr="001B67C1">
        <w:rPr>
          <w:rFonts w:ascii="Arial" w:hAnsi="Arial" w:cs="Arial"/>
          <w:color w:val="181818"/>
          <w:sz w:val="24"/>
          <w:szCs w:val="24"/>
          <w:rtl/>
        </w:rPr>
        <w:t xml:space="preserve"> </w:t>
      </w:r>
      <w:r w:rsidRPr="001B67C1">
        <w:rPr>
          <w:rFonts w:ascii="Arial" w:hAnsi="Arial" w:cs="Arial"/>
          <w:color w:val="181818"/>
          <w:sz w:val="24"/>
          <w:szCs w:val="24"/>
        </w:rPr>
        <w:t xml:space="preserve">with responsive view to control from any Computer, Laptop, Tablet, and mobile. </w:t>
      </w:r>
    </w:p>
    <w:p w14:paraId="42C50800" w14:textId="77777777" w:rsidR="004442EC" w:rsidRDefault="004442EC" w:rsidP="004442EC">
      <w:pPr>
        <w:pStyle w:val="a"/>
        <w:numPr>
          <w:ilvl w:val="0"/>
          <w:numId w:val="2"/>
        </w:numPr>
        <w:spacing w:line="20" w:lineRule="atLeast"/>
        <w:rPr>
          <w:rFonts w:ascii="Arial" w:hAnsi="Arial" w:cs="Arial"/>
          <w:color w:val="181818"/>
          <w:sz w:val="24"/>
          <w:szCs w:val="24"/>
        </w:rPr>
      </w:pPr>
      <w:r w:rsidRPr="001B67C1">
        <w:rPr>
          <w:rFonts w:ascii="Arial" w:hAnsi="Arial" w:cs="Arial"/>
          <w:color w:val="181818"/>
          <w:sz w:val="24"/>
          <w:szCs w:val="24"/>
        </w:rPr>
        <w:t>Dynamic module to manage Roles and permissions.</w:t>
      </w:r>
    </w:p>
    <w:p w14:paraId="325D58AE" w14:textId="4C6C8FA4" w:rsidR="00A4616E" w:rsidRDefault="00A4616E" w:rsidP="004442EC">
      <w:pPr>
        <w:pStyle w:val="a"/>
        <w:numPr>
          <w:ilvl w:val="0"/>
          <w:numId w:val="2"/>
        </w:numPr>
        <w:spacing w:line="20" w:lineRule="atLeast"/>
        <w:rPr>
          <w:rFonts w:ascii="Arial" w:hAnsi="Arial" w:cs="Arial"/>
          <w:color w:val="181818"/>
          <w:sz w:val="24"/>
          <w:szCs w:val="24"/>
        </w:rPr>
      </w:pPr>
      <w:r>
        <w:rPr>
          <w:rFonts w:ascii="Arial" w:hAnsi="Arial" w:cs="Arial"/>
          <w:color w:val="181818"/>
          <w:sz w:val="24"/>
          <w:szCs w:val="24"/>
        </w:rPr>
        <w:t xml:space="preserve">Dynamic module to manage (add, edit, view, delete) company’s departments. </w:t>
      </w:r>
    </w:p>
    <w:p w14:paraId="7BCF55ED" w14:textId="7B967FAC" w:rsidR="00A4616E" w:rsidRDefault="00A4616E" w:rsidP="004442EC">
      <w:pPr>
        <w:pStyle w:val="a"/>
        <w:numPr>
          <w:ilvl w:val="0"/>
          <w:numId w:val="2"/>
        </w:numPr>
        <w:spacing w:line="20" w:lineRule="atLeast"/>
        <w:rPr>
          <w:rFonts w:ascii="Arial" w:hAnsi="Arial" w:cs="Arial"/>
          <w:color w:val="181818"/>
          <w:sz w:val="24"/>
          <w:szCs w:val="24"/>
        </w:rPr>
      </w:pPr>
      <w:r>
        <w:rPr>
          <w:rFonts w:ascii="Arial" w:hAnsi="Arial" w:cs="Arial"/>
          <w:color w:val="181818"/>
          <w:sz w:val="24"/>
          <w:szCs w:val="24"/>
        </w:rPr>
        <w:t xml:space="preserve">Dynamic module to manage </w:t>
      </w:r>
      <w:r>
        <w:rPr>
          <w:rFonts w:ascii="Arial" w:hAnsi="Arial" w:cs="Arial"/>
          <w:color w:val="181818"/>
          <w:sz w:val="24"/>
          <w:szCs w:val="24"/>
        </w:rPr>
        <w:t>(add, edit, view, delete)</w:t>
      </w:r>
      <w:r>
        <w:rPr>
          <w:rFonts w:ascii="Arial" w:hAnsi="Arial" w:cs="Arial"/>
          <w:color w:val="181818"/>
          <w:sz w:val="24"/>
          <w:szCs w:val="24"/>
        </w:rPr>
        <w:t xml:space="preserve"> users and define their department and role</w:t>
      </w:r>
    </w:p>
    <w:p w14:paraId="57ACDADA" w14:textId="5CAF3BB4" w:rsidR="00A4616E" w:rsidRDefault="00A4616E" w:rsidP="004442EC">
      <w:pPr>
        <w:pStyle w:val="a"/>
        <w:numPr>
          <w:ilvl w:val="0"/>
          <w:numId w:val="2"/>
        </w:numPr>
        <w:spacing w:line="20" w:lineRule="atLeast"/>
        <w:rPr>
          <w:rFonts w:ascii="Arial" w:hAnsi="Arial" w:cs="Arial"/>
          <w:color w:val="181818"/>
          <w:sz w:val="24"/>
          <w:szCs w:val="24"/>
        </w:rPr>
      </w:pPr>
      <w:r>
        <w:rPr>
          <w:rFonts w:ascii="Arial" w:hAnsi="Arial" w:cs="Arial"/>
          <w:color w:val="181818"/>
          <w:sz w:val="24"/>
          <w:szCs w:val="24"/>
        </w:rPr>
        <w:t>Admin can add users with full data (name, email, phone, department, role, password)</w:t>
      </w:r>
    </w:p>
    <w:p w14:paraId="235706DE" w14:textId="118C048A" w:rsidR="00A4616E" w:rsidRDefault="00A4616E" w:rsidP="00A4616E">
      <w:pPr>
        <w:pStyle w:val="a"/>
        <w:numPr>
          <w:ilvl w:val="0"/>
          <w:numId w:val="2"/>
        </w:numPr>
        <w:spacing w:line="20" w:lineRule="atLeast"/>
        <w:rPr>
          <w:rFonts w:ascii="Arial" w:hAnsi="Arial" w:cs="Arial"/>
          <w:color w:val="181818"/>
          <w:sz w:val="24"/>
          <w:szCs w:val="24"/>
        </w:rPr>
      </w:pPr>
      <w:r>
        <w:rPr>
          <w:rFonts w:ascii="Arial" w:hAnsi="Arial" w:cs="Arial"/>
          <w:color w:val="181818"/>
          <w:sz w:val="24"/>
          <w:szCs w:val="24"/>
        </w:rPr>
        <w:t xml:space="preserve">Dynamic module to manage </w:t>
      </w:r>
      <w:r>
        <w:rPr>
          <w:rFonts w:ascii="Arial" w:hAnsi="Arial" w:cs="Arial"/>
          <w:color w:val="181818"/>
          <w:sz w:val="24"/>
          <w:szCs w:val="24"/>
        </w:rPr>
        <w:t>(add, edit, view, delete)</w:t>
      </w:r>
      <w:r>
        <w:rPr>
          <w:rFonts w:ascii="Arial" w:hAnsi="Arial" w:cs="Arial"/>
          <w:color w:val="181818"/>
          <w:sz w:val="24"/>
          <w:szCs w:val="24"/>
        </w:rPr>
        <w:t xml:space="preserve"> file types and build required fields for each type</w:t>
      </w:r>
    </w:p>
    <w:p w14:paraId="4396EC50" w14:textId="78495FDC" w:rsidR="00A4616E" w:rsidRDefault="00A4616E" w:rsidP="00A4616E">
      <w:pPr>
        <w:pStyle w:val="a"/>
        <w:numPr>
          <w:ilvl w:val="0"/>
          <w:numId w:val="2"/>
        </w:numPr>
        <w:spacing w:line="20" w:lineRule="atLeast"/>
        <w:rPr>
          <w:rFonts w:ascii="Arial" w:hAnsi="Arial" w:cs="Arial"/>
          <w:color w:val="181818"/>
          <w:sz w:val="24"/>
          <w:szCs w:val="24"/>
        </w:rPr>
      </w:pPr>
      <w:r>
        <w:rPr>
          <w:rFonts w:ascii="Arial" w:hAnsi="Arial" w:cs="Arial"/>
          <w:color w:val="181818"/>
          <w:sz w:val="24"/>
          <w:szCs w:val="24"/>
        </w:rPr>
        <w:t>Users upload files, choose their type, and fill required fields for it.</w:t>
      </w:r>
    </w:p>
    <w:p w14:paraId="0947460C" w14:textId="71945625" w:rsidR="00662900" w:rsidRDefault="00662900" w:rsidP="00866D4E">
      <w:pPr>
        <w:pStyle w:val="a"/>
        <w:spacing w:line="288" w:lineRule="auto"/>
        <w:rPr>
          <w:rFonts w:ascii="Arial" w:hAnsi="Arial" w:cs="Arial"/>
          <w:color w:val="181818"/>
          <w:sz w:val="24"/>
          <w:szCs w:val="24"/>
        </w:rPr>
      </w:pPr>
    </w:p>
    <w:p w14:paraId="62B9B87C" w14:textId="77777777" w:rsidR="00DD01F2" w:rsidRPr="00671F4D" w:rsidRDefault="00DD01F2" w:rsidP="00662900">
      <w:pPr>
        <w:pStyle w:val="a"/>
        <w:spacing w:line="288" w:lineRule="auto"/>
        <w:ind w:left="360"/>
        <w:rPr>
          <w:rFonts w:ascii="Arial" w:hAnsi="Arial" w:cs="Arial"/>
          <w:color w:val="181818"/>
          <w:sz w:val="24"/>
          <w:szCs w:val="24"/>
        </w:rPr>
      </w:pPr>
    </w:p>
    <w:p w14:paraId="70AC7FBD" w14:textId="52BE2A58" w:rsidR="00662900" w:rsidRPr="00662900" w:rsidRDefault="00662900" w:rsidP="00662900">
      <w:pPr>
        <w:pStyle w:val="a"/>
        <w:numPr>
          <w:ilvl w:val="0"/>
          <w:numId w:val="6"/>
        </w:numPr>
        <w:spacing w:line="288" w:lineRule="auto"/>
        <w:rPr>
          <w:rFonts w:ascii="Arial" w:hAnsi="Arial" w:cs="Arial"/>
          <w:b/>
          <w:bCs/>
          <w:color w:val="087AD7"/>
          <w:sz w:val="24"/>
          <w:szCs w:val="24"/>
        </w:rPr>
      </w:pPr>
      <w:r w:rsidRPr="00662900">
        <w:rPr>
          <w:rFonts w:ascii="Arial" w:hAnsi="Arial" w:cs="Arial"/>
          <w:b/>
          <w:bCs/>
          <w:color w:val="087AD7"/>
          <w:sz w:val="24"/>
          <w:szCs w:val="24"/>
        </w:rPr>
        <w:t>Reports and statistics all over the system:</w:t>
      </w:r>
    </w:p>
    <w:p w14:paraId="6109D66E" w14:textId="292C598E" w:rsidR="009218D1" w:rsidRDefault="00662900" w:rsidP="00866D4E">
      <w:pPr>
        <w:pStyle w:val="a"/>
        <w:numPr>
          <w:ilvl w:val="0"/>
          <w:numId w:val="3"/>
        </w:numPr>
        <w:spacing w:line="288" w:lineRule="auto"/>
        <w:rPr>
          <w:rFonts w:ascii="Arial" w:hAnsi="Arial" w:cs="Arial"/>
          <w:color w:val="181818"/>
          <w:sz w:val="24"/>
          <w:szCs w:val="24"/>
        </w:rPr>
      </w:pPr>
      <w:r>
        <w:rPr>
          <w:rFonts w:ascii="Arial" w:hAnsi="Arial" w:cs="Arial"/>
          <w:color w:val="181818"/>
          <w:sz w:val="24"/>
          <w:szCs w:val="24"/>
        </w:rPr>
        <w:t xml:space="preserve">Report for </w:t>
      </w:r>
      <w:r w:rsidR="00047255">
        <w:rPr>
          <w:rFonts w:ascii="Arial" w:hAnsi="Arial" w:cs="Arial"/>
          <w:color w:val="181818"/>
          <w:sz w:val="24"/>
          <w:szCs w:val="24"/>
        </w:rPr>
        <w:t xml:space="preserve">admin with all </w:t>
      </w:r>
      <w:r w:rsidR="00A4616E">
        <w:rPr>
          <w:rFonts w:ascii="Arial" w:hAnsi="Arial" w:cs="Arial"/>
          <w:color w:val="181818"/>
          <w:sz w:val="24"/>
          <w:szCs w:val="24"/>
        </w:rPr>
        <w:t>files</w:t>
      </w:r>
      <w:r w:rsidR="00047255">
        <w:rPr>
          <w:rFonts w:ascii="Arial" w:hAnsi="Arial" w:cs="Arial"/>
          <w:color w:val="181818"/>
          <w:sz w:val="24"/>
          <w:szCs w:val="24"/>
        </w:rPr>
        <w:t xml:space="preserve"> on the system </w:t>
      </w:r>
      <w:r w:rsidR="00A4616E">
        <w:rPr>
          <w:rFonts w:ascii="Arial" w:hAnsi="Arial" w:cs="Arial"/>
          <w:color w:val="181818"/>
          <w:sz w:val="24"/>
          <w:szCs w:val="24"/>
        </w:rPr>
        <w:t>with full filtration ability by date, type, and fields in the file</w:t>
      </w:r>
    </w:p>
    <w:p w14:paraId="50C09619" w14:textId="41FC71FC" w:rsidR="00A4616E" w:rsidRDefault="00A4616E" w:rsidP="00A4616E">
      <w:pPr>
        <w:pStyle w:val="a"/>
        <w:numPr>
          <w:ilvl w:val="0"/>
          <w:numId w:val="3"/>
        </w:numPr>
        <w:spacing w:line="288" w:lineRule="auto"/>
        <w:rPr>
          <w:rFonts w:ascii="Arial" w:hAnsi="Arial" w:cs="Arial"/>
          <w:color w:val="181818"/>
          <w:sz w:val="24"/>
          <w:szCs w:val="24"/>
        </w:rPr>
      </w:pPr>
      <w:r>
        <w:rPr>
          <w:rFonts w:ascii="Arial" w:hAnsi="Arial" w:cs="Arial"/>
          <w:color w:val="181818"/>
          <w:sz w:val="24"/>
          <w:szCs w:val="24"/>
        </w:rPr>
        <w:t xml:space="preserve">Statistics about number of files at each department </w:t>
      </w:r>
    </w:p>
    <w:p w14:paraId="10705F15" w14:textId="519F5EAE" w:rsidR="00A4616E" w:rsidRDefault="00A4616E" w:rsidP="00A4616E">
      <w:pPr>
        <w:pStyle w:val="a"/>
        <w:numPr>
          <w:ilvl w:val="0"/>
          <w:numId w:val="3"/>
        </w:numPr>
        <w:spacing w:line="288" w:lineRule="auto"/>
        <w:rPr>
          <w:rFonts w:ascii="Arial" w:hAnsi="Arial" w:cs="Arial"/>
          <w:color w:val="181818"/>
          <w:sz w:val="24"/>
          <w:szCs w:val="24"/>
        </w:rPr>
      </w:pPr>
      <w:r>
        <w:rPr>
          <w:rFonts w:ascii="Arial" w:hAnsi="Arial" w:cs="Arial"/>
          <w:color w:val="181818"/>
          <w:sz w:val="24"/>
          <w:szCs w:val="24"/>
        </w:rPr>
        <w:t xml:space="preserve">Statistics about number of all files on system </w:t>
      </w:r>
    </w:p>
    <w:p w14:paraId="6DC0CA4A" w14:textId="77777777" w:rsidR="009218D1" w:rsidRPr="00D97E69" w:rsidRDefault="009218D1" w:rsidP="00D97E69">
      <w:pPr>
        <w:pStyle w:val="a"/>
        <w:spacing w:line="288" w:lineRule="auto"/>
        <w:ind w:left="720"/>
        <w:rPr>
          <w:rFonts w:ascii="Arial" w:hAnsi="Arial" w:cs="Arial"/>
          <w:color w:val="181818"/>
          <w:sz w:val="24"/>
          <w:szCs w:val="24"/>
        </w:rPr>
      </w:pPr>
    </w:p>
    <w:p w14:paraId="65DE27E1" w14:textId="77777777" w:rsidR="004442EC" w:rsidRPr="00671F4D" w:rsidRDefault="004442EC" w:rsidP="004442EC">
      <w:pPr>
        <w:pStyle w:val="a"/>
        <w:spacing w:line="288" w:lineRule="auto"/>
        <w:rPr>
          <w:rFonts w:ascii="Arial" w:eastAsia="Helvetica" w:hAnsi="Arial" w:cs="Arial"/>
          <w:color w:val="087AD7"/>
          <w:shd w:val="clear" w:color="auto" w:fill="FFFFFF"/>
        </w:rPr>
      </w:pPr>
      <w:r w:rsidRPr="00671F4D">
        <w:rPr>
          <w:rFonts w:ascii="Arial" w:hAnsi="Arial" w:cs="Arial"/>
          <w:color w:val="087AD7"/>
          <w:sz w:val="28"/>
          <w:szCs w:val="28"/>
        </w:rPr>
        <w:t>Deliverables:</w:t>
      </w:r>
    </w:p>
    <w:p w14:paraId="16ACBF5A" w14:textId="77777777" w:rsidR="004442EC" w:rsidRPr="00671F4D" w:rsidRDefault="004442EC" w:rsidP="004442EC">
      <w:pPr>
        <w:pStyle w:val="a"/>
        <w:spacing w:before="40"/>
        <w:rPr>
          <w:rFonts w:ascii="Arial" w:hAnsi="Arial" w:cs="Arial"/>
          <w:color w:val="087AD7"/>
          <w:sz w:val="24"/>
          <w:szCs w:val="24"/>
          <w:rtl/>
        </w:rPr>
      </w:pPr>
      <w:r w:rsidRPr="00671F4D">
        <w:rPr>
          <w:rFonts w:ascii="Arial" w:hAnsi="Arial" w:cs="Arial"/>
          <w:color w:val="087AD7"/>
          <w:sz w:val="24"/>
          <w:szCs w:val="24"/>
        </w:rPr>
        <w:t>-As a result of mentioned features, you will receive the following:</w:t>
      </w:r>
    </w:p>
    <w:p w14:paraId="31472F08" w14:textId="3E3CFD0C" w:rsidR="004442EC" w:rsidRDefault="004442EC" w:rsidP="00671F4D">
      <w:pPr>
        <w:pStyle w:val="a"/>
        <w:numPr>
          <w:ilvl w:val="0"/>
          <w:numId w:val="1"/>
        </w:numPr>
        <w:spacing w:line="20" w:lineRule="atLeast"/>
        <w:rPr>
          <w:rFonts w:ascii="Arial" w:hAnsi="Arial" w:cs="Arial"/>
          <w:color w:val="181818"/>
          <w:sz w:val="24"/>
          <w:szCs w:val="24"/>
        </w:rPr>
      </w:pPr>
      <w:r w:rsidRPr="00671F4D">
        <w:rPr>
          <w:rFonts w:ascii="Arial" w:hAnsi="Arial" w:cs="Arial"/>
          <w:color w:val="181818"/>
          <w:sz w:val="24"/>
          <w:szCs w:val="24"/>
        </w:rPr>
        <w:t>Control Panel</w:t>
      </w:r>
    </w:p>
    <w:p w14:paraId="49AFB957" w14:textId="77777777" w:rsidR="004442EC" w:rsidRPr="00671F4D" w:rsidRDefault="004442EC" w:rsidP="004442EC">
      <w:pPr>
        <w:pStyle w:val="a"/>
        <w:spacing w:line="20" w:lineRule="atLeast"/>
        <w:ind w:left="982"/>
        <w:rPr>
          <w:rFonts w:ascii="Arial" w:hAnsi="Arial" w:cs="Arial"/>
          <w:color w:val="181818"/>
          <w:sz w:val="24"/>
          <w:szCs w:val="24"/>
        </w:rPr>
      </w:pPr>
    </w:p>
    <w:p w14:paraId="756618D1" w14:textId="77777777" w:rsidR="004442EC" w:rsidRPr="00671F4D" w:rsidRDefault="004442EC" w:rsidP="004442EC">
      <w:pPr>
        <w:pStyle w:val="a"/>
        <w:rPr>
          <w:rFonts w:ascii="Arial" w:eastAsia="Helvetica" w:hAnsi="Arial" w:cs="Arial"/>
          <w:b/>
          <w:bCs/>
          <w:color w:val="0065A9"/>
          <w:sz w:val="28"/>
          <w:szCs w:val="28"/>
        </w:rPr>
      </w:pPr>
      <w:r w:rsidRPr="00671F4D">
        <w:rPr>
          <w:rFonts w:ascii="Arial" w:hAnsi="Arial" w:cs="Arial"/>
          <w:b/>
          <w:bCs/>
          <w:color w:val="087AD7"/>
          <w:sz w:val="28"/>
          <w:szCs w:val="28"/>
        </w:rPr>
        <w:t>Technologies</w:t>
      </w:r>
      <w:r w:rsidRPr="00671F4D">
        <w:rPr>
          <w:rFonts w:ascii="Arial" w:hAnsi="Arial" w:cs="Arial"/>
          <w:b/>
          <w:bCs/>
          <w:color w:val="0065A9"/>
          <w:sz w:val="28"/>
          <w:szCs w:val="28"/>
        </w:rPr>
        <w:t>:</w:t>
      </w:r>
    </w:p>
    <w:p w14:paraId="1F585F24" w14:textId="77D3F227" w:rsidR="000332CB" w:rsidRPr="00671F4D" w:rsidRDefault="00773606" w:rsidP="00671F4D">
      <w:pPr>
        <w:pStyle w:val="a"/>
        <w:numPr>
          <w:ilvl w:val="0"/>
          <w:numId w:val="1"/>
        </w:numPr>
        <w:spacing w:line="20" w:lineRule="atLeast"/>
        <w:rPr>
          <w:rFonts w:ascii="Arial" w:hAnsi="Arial" w:cs="Arial"/>
          <w:color w:val="181818"/>
          <w:sz w:val="24"/>
          <w:szCs w:val="24"/>
        </w:rPr>
      </w:pPr>
      <w:r>
        <w:rPr>
          <w:rFonts w:ascii="Arial" w:hAnsi="Arial" w:cs="Arial"/>
          <w:color w:val="181818"/>
          <w:sz w:val="24"/>
          <w:szCs w:val="24"/>
        </w:rPr>
        <w:t>PHP Laravel</w:t>
      </w:r>
    </w:p>
    <w:p w14:paraId="72BB36B5" w14:textId="14AD986D" w:rsidR="004442EC" w:rsidRPr="00671F4D" w:rsidRDefault="004442EC" w:rsidP="004442EC">
      <w:pPr>
        <w:pStyle w:val="a"/>
        <w:numPr>
          <w:ilvl w:val="0"/>
          <w:numId w:val="1"/>
        </w:numPr>
        <w:spacing w:line="20" w:lineRule="atLeast"/>
        <w:rPr>
          <w:rFonts w:ascii="Arial" w:hAnsi="Arial" w:cs="Arial"/>
          <w:color w:val="181818"/>
          <w:sz w:val="24"/>
          <w:szCs w:val="24"/>
        </w:rPr>
      </w:pPr>
      <w:r w:rsidRPr="00671F4D">
        <w:rPr>
          <w:rFonts w:ascii="Arial" w:hAnsi="Arial" w:cs="Arial"/>
          <w:color w:val="181818"/>
          <w:sz w:val="24"/>
          <w:szCs w:val="24"/>
        </w:rPr>
        <w:t>Bootstrap framework with HTML and CSS as a frontend tools</w:t>
      </w:r>
    </w:p>
    <w:p w14:paraId="132EC082" w14:textId="77777777" w:rsidR="004442EC" w:rsidRPr="00671F4D" w:rsidRDefault="004442EC" w:rsidP="004442EC">
      <w:pPr>
        <w:pStyle w:val="a"/>
        <w:numPr>
          <w:ilvl w:val="0"/>
          <w:numId w:val="1"/>
        </w:numPr>
        <w:spacing w:line="20" w:lineRule="atLeast"/>
        <w:rPr>
          <w:rFonts w:ascii="Arial" w:hAnsi="Arial" w:cs="Arial"/>
          <w:color w:val="181818"/>
          <w:sz w:val="24"/>
          <w:szCs w:val="24"/>
        </w:rPr>
      </w:pPr>
      <w:r w:rsidRPr="00671F4D">
        <w:rPr>
          <w:rFonts w:ascii="Arial" w:hAnsi="Arial" w:cs="Arial"/>
          <w:color w:val="181818"/>
          <w:sz w:val="24"/>
          <w:szCs w:val="24"/>
        </w:rPr>
        <w:t>MYSQL Database</w:t>
      </w:r>
    </w:p>
    <w:p w14:paraId="11A82F7A" w14:textId="77777777" w:rsidR="004442EC" w:rsidRDefault="004442EC" w:rsidP="004442EC">
      <w:pPr>
        <w:pStyle w:val="a"/>
        <w:spacing w:line="20" w:lineRule="atLeast"/>
        <w:ind w:left="982"/>
        <w:rPr>
          <w:rFonts w:ascii="Arial" w:hAnsi="Arial" w:cs="Arial"/>
          <w:sz w:val="24"/>
          <w:szCs w:val="24"/>
        </w:rPr>
      </w:pPr>
    </w:p>
    <w:p w14:paraId="2574753A" w14:textId="77777777" w:rsidR="00866D4E" w:rsidRDefault="00866D4E" w:rsidP="004442EC">
      <w:pPr>
        <w:pStyle w:val="a"/>
        <w:spacing w:line="20" w:lineRule="atLeast"/>
        <w:ind w:left="982"/>
        <w:rPr>
          <w:rFonts w:ascii="Arial" w:hAnsi="Arial" w:cs="Arial"/>
          <w:sz w:val="24"/>
          <w:szCs w:val="24"/>
        </w:rPr>
      </w:pPr>
    </w:p>
    <w:p w14:paraId="7FC20756" w14:textId="77777777" w:rsidR="00866D4E" w:rsidRDefault="00866D4E" w:rsidP="004442EC">
      <w:pPr>
        <w:pStyle w:val="a"/>
        <w:spacing w:line="20" w:lineRule="atLeast"/>
        <w:ind w:left="982"/>
        <w:rPr>
          <w:rFonts w:ascii="Arial" w:hAnsi="Arial" w:cs="Arial"/>
          <w:sz w:val="24"/>
          <w:szCs w:val="24"/>
        </w:rPr>
      </w:pPr>
    </w:p>
    <w:p w14:paraId="51A06334" w14:textId="77777777" w:rsidR="00866D4E" w:rsidRDefault="00866D4E" w:rsidP="004442EC">
      <w:pPr>
        <w:pStyle w:val="a"/>
        <w:spacing w:line="20" w:lineRule="atLeast"/>
        <w:ind w:left="982"/>
        <w:rPr>
          <w:rFonts w:ascii="Arial" w:hAnsi="Arial" w:cs="Arial"/>
          <w:sz w:val="24"/>
          <w:szCs w:val="24"/>
        </w:rPr>
      </w:pPr>
    </w:p>
    <w:p w14:paraId="110AB090" w14:textId="77777777" w:rsidR="00866D4E" w:rsidRDefault="00866D4E" w:rsidP="004442EC">
      <w:pPr>
        <w:pStyle w:val="a"/>
        <w:spacing w:line="20" w:lineRule="atLeast"/>
        <w:ind w:left="982"/>
        <w:rPr>
          <w:rFonts w:ascii="Arial" w:hAnsi="Arial" w:cs="Arial"/>
          <w:sz w:val="24"/>
          <w:szCs w:val="24"/>
        </w:rPr>
      </w:pPr>
    </w:p>
    <w:p w14:paraId="622442A7" w14:textId="77777777" w:rsidR="00866D4E" w:rsidRPr="00671F4D" w:rsidRDefault="00866D4E" w:rsidP="004442EC">
      <w:pPr>
        <w:pStyle w:val="a"/>
        <w:spacing w:line="20" w:lineRule="atLeast"/>
        <w:ind w:left="982"/>
        <w:rPr>
          <w:rFonts w:ascii="Arial" w:hAnsi="Arial" w:cs="Arial"/>
          <w:sz w:val="24"/>
          <w:szCs w:val="24"/>
        </w:rPr>
      </w:pPr>
    </w:p>
    <w:p w14:paraId="7C321D54" w14:textId="77777777" w:rsidR="004442EC" w:rsidRPr="00671F4D" w:rsidRDefault="004442EC" w:rsidP="004442EC">
      <w:pPr>
        <w:pStyle w:val="a"/>
        <w:rPr>
          <w:rFonts w:ascii="Arial" w:eastAsia="Helvetica" w:hAnsi="Arial" w:cs="Arial"/>
          <w:b/>
          <w:bCs/>
          <w:color w:val="087AD7"/>
          <w:sz w:val="28"/>
          <w:szCs w:val="28"/>
        </w:rPr>
      </w:pPr>
      <w:r w:rsidRPr="00671F4D">
        <w:rPr>
          <w:rFonts w:ascii="Arial" w:hAnsi="Arial" w:cs="Arial"/>
          <w:b/>
          <w:bCs/>
          <w:color w:val="087AD7"/>
          <w:sz w:val="28"/>
          <w:szCs w:val="28"/>
        </w:rPr>
        <w:t>Resources:</w:t>
      </w:r>
    </w:p>
    <w:p w14:paraId="1D7B3ABD" w14:textId="173D49BB" w:rsidR="00042265" w:rsidRPr="00E41A9C" w:rsidRDefault="004442EC" w:rsidP="00E41A9C">
      <w:pPr>
        <w:pStyle w:val="a"/>
        <w:numPr>
          <w:ilvl w:val="0"/>
          <w:numId w:val="1"/>
        </w:numPr>
        <w:spacing w:line="20" w:lineRule="atLeast"/>
        <w:rPr>
          <w:rFonts w:ascii="Arial" w:hAnsi="Arial" w:cs="Arial"/>
          <w:color w:val="181818"/>
          <w:sz w:val="24"/>
          <w:szCs w:val="24"/>
        </w:rPr>
      </w:pPr>
      <w:r w:rsidRPr="00671F4D">
        <w:rPr>
          <w:rFonts w:ascii="Arial" w:hAnsi="Arial" w:cs="Arial"/>
          <w:sz w:val="24"/>
          <w:szCs w:val="24"/>
        </w:rPr>
        <w:t xml:space="preserve"> </w:t>
      </w:r>
      <w:r w:rsidRPr="00671F4D">
        <w:rPr>
          <w:rFonts w:ascii="Arial" w:hAnsi="Arial" w:cs="Arial"/>
          <w:color w:val="181818"/>
          <w:sz w:val="24"/>
          <w:szCs w:val="24"/>
        </w:rPr>
        <w:t xml:space="preserve">One Business Analyst. </w:t>
      </w:r>
    </w:p>
    <w:p w14:paraId="20AFACEC" w14:textId="77777777" w:rsidR="004442EC" w:rsidRPr="00671F4D" w:rsidRDefault="004442EC" w:rsidP="004442EC">
      <w:pPr>
        <w:pStyle w:val="a"/>
        <w:numPr>
          <w:ilvl w:val="0"/>
          <w:numId w:val="1"/>
        </w:numPr>
        <w:spacing w:line="20" w:lineRule="atLeast"/>
        <w:rPr>
          <w:rFonts w:ascii="Arial" w:hAnsi="Arial" w:cs="Arial"/>
          <w:color w:val="181818"/>
          <w:sz w:val="24"/>
          <w:szCs w:val="24"/>
        </w:rPr>
      </w:pPr>
      <w:r w:rsidRPr="00671F4D">
        <w:rPr>
          <w:rFonts w:ascii="Arial" w:hAnsi="Arial" w:cs="Arial"/>
          <w:color w:val="181818"/>
          <w:sz w:val="24"/>
          <w:szCs w:val="24"/>
        </w:rPr>
        <w:t xml:space="preserve"> One Backend developer.</w:t>
      </w:r>
    </w:p>
    <w:p w14:paraId="707D6338" w14:textId="77777777" w:rsidR="004442EC" w:rsidRPr="00671F4D" w:rsidRDefault="004442EC" w:rsidP="004442EC">
      <w:pPr>
        <w:pStyle w:val="a"/>
        <w:numPr>
          <w:ilvl w:val="0"/>
          <w:numId w:val="1"/>
        </w:numPr>
        <w:spacing w:line="20" w:lineRule="atLeast"/>
        <w:rPr>
          <w:rFonts w:ascii="Arial" w:hAnsi="Arial" w:cs="Arial"/>
          <w:sz w:val="24"/>
          <w:szCs w:val="24"/>
        </w:rPr>
      </w:pPr>
      <w:r w:rsidRPr="00671F4D">
        <w:rPr>
          <w:rFonts w:ascii="Arial" w:hAnsi="Arial" w:cs="Arial"/>
          <w:color w:val="181818"/>
          <w:sz w:val="24"/>
          <w:szCs w:val="24"/>
        </w:rPr>
        <w:t xml:space="preserve"> One Quality Control Engineer</w:t>
      </w:r>
      <w:r w:rsidRPr="00671F4D">
        <w:rPr>
          <w:rFonts w:ascii="Arial" w:hAnsi="Arial" w:cs="Arial"/>
          <w:sz w:val="24"/>
          <w:szCs w:val="24"/>
        </w:rPr>
        <w:t>.</w:t>
      </w:r>
    </w:p>
    <w:p w14:paraId="3FB6F5E0" w14:textId="77777777" w:rsidR="00CE52B5" w:rsidRPr="00671F4D" w:rsidRDefault="00CE52B5" w:rsidP="00CE52B5">
      <w:pPr>
        <w:pStyle w:val="a"/>
        <w:spacing w:line="20" w:lineRule="atLeast"/>
        <w:ind w:left="982"/>
        <w:rPr>
          <w:rFonts w:ascii="Arial" w:hAnsi="Arial" w:cs="Arial"/>
          <w:sz w:val="24"/>
          <w:szCs w:val="24"/>
        </w:rPr>
      </w:pPr>
    </w:p>
    <w:p w14:paraId="374F60C9" w14:textId="77777777" w:rsidR="00A65869" w:rsidRPr="00671F4D" w:rsidRDefault="00A65869" w:rsidP="00A65869">
      <w:pPr>
        <w:pStyle w:val="a"/>
        <w:rPr>
          <w:rFonts w:ascii="Arial" w:hAnsi="Arial" w:cs="Arial"/>
          <w:color w:val="087AD7"/>
          <w:sz w:val="24"/>
          <w:szCs w:val="24"/>
        </w:rPr>
      </w:pPr>
      <w:r w:rsidRPr="00671F4D">
        <w:rPr>
          <w:rFonts w:ascii="Arial" w:hAnsi="Arial" w:cs="Arial"/>
          <w:b/>
          <w:bCs/>
          <w:color w:val="087AD7"/>
          <w:sz w:val="28"/>
          <w:szCs w:val="28"/>
        </w:rPr>
        <w:t>Timeline:</w:t>
      </w:r>
      <w:bookmarkStart w:id="0" w:name="_GoBack"/>
      <w:bookmarkEnd w:id="0"/>
    </w:p>
    <w:p w14:paraId="7B40D21D" w14:textId="77777777" w:rsidR="00A65869" w:rsidRPr="00671F4D" w:rsidRDefault="00A65869" w:rsidP="00A65869">
      <w:pPr>
        <w:pStyle w:val="a"/>
        <w:rPr>
          <w:rFonts w:ascii="Arial" w:eastAsia="Helvetica" w:hAnsi="Arial" w:cs="Arial"/>
          <w:sz w:val="24"/>
          <w:szCs w:val="24"/>
        </w:rPr>
      </w:pPr>
    </w:p>
    <w:tbl>
      <w:tblPr>
        <w:tblW w:w="7680" w:type="dxa"/>
        <w:tblInd w:w="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FF2C21"/>
          <w:insideV w:val="single" w:sz="2" w:space="0" w:color="FF2C21"/>
        </w:tblBorders>
        <w:shd w:val="clear" w:color="auto" w:fill="63B2DE"/>
        <w:tblLayout w:type="fixed"/>
        <w:tblLook w:val="04A0" w:firstRow="1" w:lastRow="0" w:firstColumn="1" w:lastColumn="0" w:noHBand="0" w:noVBand="1"/>
      </w:tblPr>
      <w:tblGrid>
        <w:gridCol w:w="5939"/>
        <w:gridCol w:w="1741"/>
      </w:tblGrid>
      <w:tr w:rsidR="00A65869" w:rsidRPr="00671F4D" w14:paraId="4C5D25A6" w14:textId="77777777" w:rsidTr="00671F4D">
        <w:trPr>
          <w:trHeight w:val="310"/>
          <w:tblHeader/>
        </w:trPr>
        <w:tc>
          <w:tcPr>
            <w:tcW w:w="5939" w:type="dxa"/>
            <w:tcBorders>
              <w:top w:val="single" w:sz="2" w:space="0" w:color="FF2C21"/>
              <w:left w:val="single" w:sz="2" w:space="0" w:color="FF2C21"/>
              <w:bottom w:val="single" w:sz="6" w:space="0" w:color="000000"/>
              <w:right w:val="single" w:sz="2" w:space="0" w:color="000000"/>
            </w:tcBorders>
            <w:shd w:val="clear" w:color="auto" w:fill="087AD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98D3D" w14:textId="77777777" w:rsidR="00A65869" w:rsidRPr="00671F4D" w:rsidRDefault="00A65869">
            <w:pPr>
              <w:pStyle w:val="a0"/>
              <w:spacing w:line="276" w:lineRule="auto"/>
              <w:rPr>
                <w:rFonts w:ascii="Arial" w:hAnsi="Arial" w:cs="Arial"/>
              </w:rPr>
            </w:pPr>
            <w:r w:rsidRPr="00671F4D">
              <w:rPr>
                <w:rFonts w:ascii="Arial" w:hAnsi="Arial" w:cs="Arial"/>
                <w:sz w:val="24"/>
                <w:szCs w:val="24"/>
              </w:rPr>
              <w:t>Item</w:t>
            </w:r>
          </w:p>
        </w:tc>
        <w:tc>
          <w:tcPr>
            <w:tcW w:w="1741" w:type="dxa"/>
            <w:tcBorders>
              <w:top w:val="single" w:sz="2" w:space="0" w:color="FF2C21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87AD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F3C0373" w14:textId="77777777" w:rsidR="00A65869" w:rsidRPr="00671F4D" w:rsidRDefault="00A65869">
            <w:pPr>
              <w:pStyle w:val="a0"/>
              <w:spacing w:line="276" w:lineRule="auto"/>
              <w:jc w:val="center"/>
              <w:rPr>
                <w:rFonts w:ascii="Arial" w:hAnsi="Arial" w:cs="Arial"/>
              </w:rPr>
            </w:pPr>
            <w:r w:rsidRPr="00671F4D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</w:tr>
      <w:tr w:rsidR="00F6447E" w:rsidRPr="00671F4D" w14:paraId="0270B11B" w14:textId="77777777" w:rsidTr="00F6447E">
        <w:trPr>
          <w:trHeight w:val="296"/>
        </w:trPr>
        <w:tc>
          <w:tcPr>
            <w:tcW w:w="5939" w:type="dxa"/>
            <w:tcBorders>
              <w:top w:val="single" w:sz="6" w:space="0" w:color="000000"/>
              <w:left w:val="single" w:sz="2" w:space="0" w:color="FF2C21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A3290" w14:textId="1CD4E180" w:rsidR="00F6447E" w:rsidRPr="00671F4D" w:rsidRDefault="00DD01F2" w:rsidP="00F6447E">
            <w:pPr>
              <w:pStyle w:val="a1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87AD7"/>
                <w:sz w:val="24"/>
                <w:szCs w:val="24"/>
              </w:rPr>
              <w:t>Business Analysis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6F28F4F" w14:textId="557FEB87" w:rsidR="00F6447E" w:rsidRPr="00671F4D" w:rsidRDefault="00042265" w:rsidP="003F2835">
            <w:pPr>
              <w:jc w:val="center"/>
              <w:rPr>
                <w:rFonts w:ascii="Arial" w:hAnsi="Arial" w:cs="Arial"/>
                <w:color w:val="181818"/>
              </w:rPr>
            </w:pPr>
            <w:r>
              <w:rPr>
                <w:rFonts w:ascii="Arial" w:hAnsi="Arial" w:cs="Arial"/>
                <w:color w:val="181818"/>
              </w:rPr>
              <w:t>1</w:t>
            </w:r>
            <w:r w:rsidR="003F2835">
              <w:rPr>
                <w:rFonts w:ascii="Arial" w:hAnsi="Arial" w:cs="Arial" w:hint="cs"/>
                <w:color w:val="181818"/>
                <w:rtl/>
              </w:rPr>
              <w:t xml:space="preserve"> </w:t>
            </w:r>
            <w:r w:rsidR="00DD01F2">
              <w:rPr>
                <w:rFonts w:ascii="Arial" w:hAnsi="Arial" w:cs="Arial"/>
                <w:color w:val="181818"/>
              </w:rPr>
              <w:t>week</w:t>
            </w:r>
          </w:p>
        </w:tc>
      </w:tr>
      <w:tr w:rsidR="00AD09DC" w:rsidRPr="00671F4D" w14:paraId="001DCBAE" w14:textId="77777777" w:rsidTr="006E0558">
        <w:trPr>
          <w:trHeight w:val="279"/>
        </w:trPr>
        <w:tc>
          <w:tcPr>
            <w:tcW w:w="5939" w:type="dxa"/>
            <w:tcBorders>
              <w:top w:val="single" w:sz="2" w:space="0" w:color="000000"/>
              <w:left w:val="single" w:sz="2" w:space="0" w:color="FF2C21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E32122" w14:textId="3A0ED65D" w:rsidR="00AD09DC" w:rsidRPr="00671F4D" w:rsidRDefault="00DD01F2" w:rsidP="00AD09DC">
            <w:pPr>
              <w:pStyle w:val="a1"/>
              <w:spacing w:line="276" w:lineRule="auto"/>
              <w:rPr>
                <w:rFonts w:ascii="Arial" w:hAnsi="Arial" w:cs="Arial"/>
                <w:color w:val="087AD7"/>
              </w:rPr>
            </w:pPr>
            <w:r>
              <w:rPr>
                <w:rFonts w:ascii="Arial" w:hAnsi="Arial" w:cs="Arial"/>
                <w:color w:val="087AD7"/>
                <w:sz w:val="24"/>
                <w:szCs w:val="24"/>
              </w:rPr>
              <w:t>Backend and admin panel</w:t>
            </w:r>
          </w:p>
        </w:tc>
        <w:tc>
          <w:tcPr>
            <w:tcW w:w="17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7AD3D8" w14:textId="266A6395" w:rsidR="00AD09DC" w:rsidRPr="00671F4D" w:rsidRDefault="00BF3276" w:rsidP="00AD09DC">
            <w:pPr>
              <w:jc w:val="center"/>
              <w:rPr>
                <w:rFonts w:ascii="Arial" w:hAnsi="Arial" w:cs="Arial"/>
                <w:color w:val="181818"/>
              </w:rPr>
            </w:pPr>
            <w:r>
              <w:rPr>
                <w:rFonts w:ascii="Arial" w:hAnsi="Arial" w:cs="Arial"/>
                <w:color w:val="181818"/>
              </w:rPr>
              <w:t>2.5 weeks</w:t>
            </w:r>
          </w:p>
        </w:tc>
      </w:tr>
      <w:tr w:rsidR="00AD09DC" w:rsidRPr="00671F4D" w14:paraId="0F3B4964" w14:textId="77777777" w:rsidTr="006E0558">
        <w:trPr>
          <w:trHeight w:val="279"/>
        </w:trPr>
        <w:tc>
          <w:tcPr>
            <w:tcW w:w="5939" w:type="dxa"/>
            <w:tcBorders>
              <w:top w:val="single" w:sz="2" w:space="0" w:color="000000"/>
              <w:left w:val="single" w:sz="2" w:space="0" w:color="FF2C21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1B8D42" w14:textId="39283965" w:rsidR="00AD09DC" w:rsidRPr="00671F4D" w:rsidRDefault="00DD01F2" w:rsidP="00AD09DC">
            <w:pPr>
              <w:pStyle w:val="a1"/>
              <w:spacing w:line="276" w:lineRule="auto"/>
              <w:rPr>
                <w:rFonts w:ascii="Arial" w:hAnsi="Arial" w:cs="Arial"/>
                <w:color w:val="087AD7"/>
              </w:rPr>
            </w:pPr>
            <w:r>
              <w:rPr>
                <w:rFonts w:ascii="Arial" w:hAnsi="Arial" w:cs="Arial"/>
                <w:color w:val="087AD7"/>
                <w:sz w:val="24"/>
                <w:szCs w:val="24"/>
              </w:rPr>
              <w:t>Quality and testing</w:t>
            </w:r>
          </w:p>
        </w:tc>
        <w:tc>
          <w:tcPr>
            <w:tcW w:w="17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06D58D" w14:textId="78B71FF1" w:rsidR="00AD09DC" w:rsidRPr="00671F4D" w:rsidRDefault="008652D2" w:rsidP="00AD09DC">
            <w:pPr>
              <w:jc w:val="center"/>
              <w:rPr>
                <w:rFonts w:ascii="Arial" w:hAnsi="Arial" w:cs="Arial"/>
                <w:color w:val="181818"/>
              </w:rPr>
            </w:pPr>
            <w:r>
              <w:rPr>
                <w:rFonts w:ascii="Arial" w:hAnsi="Arial" w:cs="Arial"/>
                <w:color w:val="181818"/>
              </w:rPr>
              <w:t>1 week</w:t>
            </w:r>
          </w:p>
        </w:tc>
      </w:tr>
    </w:tbl>
    <w:p w14:paraId="405008CB" w14:textId="20747484" w:rsidR="00311306" w:rsidRPr="00671F4D" w:rsidRDefault="00311306" w:rsidP="00C41CB6">
      <w:pPr>
        <w:rPr>
          <w:rFonts w:ascii="Arial" w:hAnsi="Arial" w:cs="Arial"/>
          <w:rtl/>
          <w:lang w:bidi="ar-EG"/>
        </w:rPr>
      </w:pPr>
    </w:p>
    <w:sectPr w:rsidR="00311306" w:rsidRPr="00671F4D" w:rsidSect="00D01D8B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1440" w:right="1800" w:bottom="0" w:left="1800" w:header="720" w:footer="162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45048B" w14:textId="77777777" w:rsidR="00F643CF" w:rsidRDefault="00F643CF" w:rsidP="007E0E8B">
      <w:pPr>
        <w:spacing w:after="0" w:line="240" w:lineRule="auto"/>
      </w:pPr>
      <w:r>
        <w:separator/>
      </w:r>
    </w:p>
  </w:endnote>
  <w:endnote w:type="continuationSeparator" w:id="0">
    <w:p w14:paraId="7F33AD8B" w14:textId="77777777" w:rsidR="00F643CF" w:rsidRDefault="00F643CF" w:rsidP="007E0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eza Pro Regular">
    <w:altName w:val="Cambria"/>
    <w:charset w:val="00"/>
    <w:family w:val="roman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DDFC5" w14:textId="77777777" w:rsidR="00755CEB" w:rsidRDefault="00571AC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A790641" wp14:editId="4FF1B27F">
              <wp:simplePos x="0" y="0"/>
              <wp:positionH relativeFrom="column">
                <wp:posOffset>4277360</wp:posOffset>
              </wp:positionH>
              <wp:positionV relativeFrom="paragraph">
                <wp:posOffset>666750</wp:posOffset>
              </wp:positionV>
              <wp:extent cx="1750695" cy="258445"/>
              <wp:effectExtent l="0" t="0" r="0" b="0"/>
              <wp:wrapSquare wrapText="bothSides"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0695" cy="2584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FCACD3" w14:textId="77777777" w:rsidR="00755CEB" w:rsidRPr="00571AC6" w:rsidRDefault="00755CEB" w:rsidP="00755CEB">
                          <w:pPr>
                            <w:rPr>
                              <w:rFonts w:asciiTheme="minorBidi" w:hAnsiTheme="minorBidi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571AC6">
                            <w:rPr>
                              <w:rFonts w:asciiTheme="minorBidi" w:hAnsiTheme="minorBidi"/>
                              <w:sz w:val="16"/>
                              <w:szCs w:val="16"/>
                            </w:rPr>
                            <w:t>Linkedin</w:t>
                          </w:r>
                          <w:proofErr w:type="spellEnd"/>
                          <w:r w:rsidRPr="00571AC6">
                            <w:rPr>
                              <w:rFonts w:asciiTheme="minorBidi" w:hAnsiTheme="minorBidi"/>
                              <w:sz w:val="16"/>
                              <w:szCs w:val="16"/>
                            </w:rPr>
                            <w:t>: in.com/roqay</w:t>
                          </w:r>
                        </w:p>
                        <w:p w14:paraId="447F0008" w14:textId="77777777" w:rsidR="00755CEB" w:rsidRPr="00755CEB" w:rsidRDefault="00755CEB" w:rsidP="00755CEB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3A790641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336.8pt;margin-top:52.5pt;width:137.85pt;height:2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" filled="f" stroked="f">
              <v:textbox>
                <w:txbxContent>
                  <w:p w14:paraId="3CFCACD3" w14:textId="77777777" w:rsidR="00755CEB" w:rsidRPr="00571AC6" w:rsidRDefault="00755CEB" w:rsidP="00755CEB">
                    <w:pPr>
                      <w:rPr>
                        <w:rFonts w:asciiTheme="minorBidi" w:hAnsiTheme="minorBidi"/>
                        <w:sz w:val="16"/>
                        <w:szCs w:val="16"/>
                      </w:rPr>
                    </w:pPr>
                    <w:proofErr w:type="spellStart"/>
                    <w:r w:rsidRPr="00571AC6">
                      <w:rPr>
                        <w:rFonts w:asciiTheme="minorBidi" w:hAnsiTheme="minorBidi"/>
                        <w:sz w:val="16"/>
                        <w:szCs w:val="16"/>
                      </w:rPr>
                      <w:t>Linkedin</w:t>
                    </w:r>
                    <w:proofErr w:type="spellEnd"/>
                    <w:r w:rsidRPr="00571AC6">
                      <w:rPr>
                        <w:rFonts w:asciiTheme="minorBidi" w:hAnsiTheme="minorBidi"/>
                        <w:sz w:val="16"/>
                        <w:szCs w:val="16"/>
                      </w:rPr>
                      <w:t>: in.com/roqay</w:t>
                    </w:r>
                  </w:p>
                  <w:p w14:paraId="447F0008" w14:textId="77777777" w:rsidR="00755CEB" w:rsidRPr="00755CEB" w:rsidRDefault="00755CEB" w:rsidP="00755CEB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6598589" wp14:editId="3364929E">
              <wp:simplePos x="0" y="0"/>
              <wp:positionH relativeFrom="column">
                <wp:posOffset>4265930</wp:posOffset>
              </wp:positionH>
              <wp:positionV relativeFrom="paragraph">
                <wp:posOffset>793750</wp:posOffset>
              </wp:positionV>
              <wp:extent cx="1431925" cy="241300"/>
              <wp:effectExtent l="0" t="0" r="0" b="635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1925" cy="241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E613CF8" w14:textId="77777777" w:rsidR="00755CEB" w:rsidRPr="00571AC6" w:rsidRDefault="00755CEB">
                          <w:pPr>
                            <w:rPr>
                              <w:rFonts w:asciiTheme="minorBidi" w:hAnsiTheme="minorBidi"/>
                              <w:sz w:val="16"/>
                              <w:szCs w:val="16"/>
                            </w:rPr>
                          </w:pPr>
                          <w:r w:rsidRPr="00571AC6">
                            <w:rPr>
                              <w:rFonts w:asciiTheme="minorBidi" w:hAnsiTheme="minorBidi"/>
                              <w:sz w:val="16"/>
                              <w:szCs w:val="16"/>
                            </w:rPr>
                            <w:t>Instagram: @roqaycom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 w14:anchorId="06598589" id="Text Box 8" o:spid="_x0000_s1038" type="#_x0000_t202" style="position:absolute;margin-left:335.9pt;margin-top:62.5pt;width:112.75pt;height:1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" filled="f" stroked="f" strokeweight=".5pt">
              <v:textbox>
                <w:txbxContent>
                  <w:p w14:paraId="0E613CF8" w14:textId="77777777" w:rsidR="00755CEB" w:rsidRPr="00571AC6" w:rsidRDefault="00755CEB">
                    <w:pPr>
                      <w:rPr>
                        <w:rFonts w:asciiTheme="minorBidi" w:hAnsiTheme="minorBidi"/>
                        <w:sz w:val="16"/>
                        <w:szCs w:val="16"/>
                      </w:rPr>
                    </w:pPr>
                    <w:r w:rsidRPr="00571AC6">
                      <w:rPr>
                        <w:rFonts w:asciiTheme="minorBidi" w:hAnsiTheme="minorBidi"/>
                        <w:sz w:val="16"/>
                        <w:szCs w:val="16"/>
                      </w:rPr>
                      <w:t>Instagram: @roqaycom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597391" wp14:editId="66B3560B">
              <wp:simplePos x="0" y="0"/>
              <wp:positionH relativeFrom="column">
                <wp:posOffset>2466975</wp:posOffset>
              </wp:positionH>
              <wp:positionV relativeFrom="paragraph">
                <wp:posOffset>775335</wp:posOffset>
              </wp:positionV>
              <wp:extent cx="1992630" cy="244475"/>
              <wp:effectExtent l="0" t="0" r="0" b="3175"/>
              <wp:wrapSquare wrapText="bothSides"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2630" cy="244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DA2A64" w14:textId="77777777" w:rsidR="00755CEB" w:rsidRPr="00571AC6" w:rsidRDefault="00755CEB" w:rsidP="00DF28B0">
                          <w:pPr>
                            <w:rPr>
                              <w:rFonts w:asciiTheme="minorBidi" w:hAnsiTheme="minorBidi"/>
                              <w:sz w:val="16"/>
                              <w:szCs w:val="16"/>
                            </w:rPr>
                          </w:pPr>
                          <w:r w:rsidRPr="00571AC6">
                            <w:rPr>
                              <w:rFonts w:asciiTheme="minorBidi" w:hAnsiTheme="minorBidi"/>
                              <w:sz w:val="16"/>
                              <w:szCs w:val="16"/>
                            </w:rPr>
                            <w:t>Website: http://roqay.software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 w14:anchorId="34597391" id="_x0000_s1039" type="#_x0000_t202" style="position:absolute;margin-left:194.25pt;margin-top:61.05pt;width:156.9pt;height:1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" filled="f" stroked="f">
              <v:textbox>
                <w:txbxContent>
                  <w:p w14:paraId="3BDA2A64" w14:textId="77777777" w:rsidR="00755CEB" w:rsidRPr="00571AC6" w:rsidRDefault="00755CEB" w:rsidP="00DF28B0">
                    <w:pPr>
                      <w:rPr>
                        <w:rFonts w:asciiTheme="minorBidi" w:hAnsiTheme="minorBidi"/>
                        <w:sz w:val="16"/>
                        <w:szCs w:val="16"/>
                      </w:rPr>
                    </w:pPr>
                    <w:r w:rsidRPr="00571AC6">
                      <w:rPr>
                        <w:rFonts w:asciiTheme="minorBidi" w:hAnsiTheme="minorBidi"/>
                        <w:sz w:val="16"/>
                        <w:szCs w:val="16"/>
                      </w:rPr>
                      <w:t>Website: http://roqay.software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8F8D212" wp14:editId="4C9FA97F">
              <wp:simplePos x="0" y="0"/>
              <wp:positionH relativeFrom="column">
                <wp:posOffset>838200</wp:posOffset>
              </wp:positionH>
              <wp:positionV relativeFrom="paragraph">
                <wp:posOffset>673735</wp:posOffset>
              </wp:positionV>
              <wp:extent cx="1828800" cy="292735"/>
              <wp:effectExtent l="0" t="0" r="0" b="0"/>
              <wp:wrapSquare wrapText="bothSides"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2927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D0E055" w14:textId="77777777" w:rsidR="00755CEB" w:rsidRPr="00571AC6" w:rsidRDefault="00755CEB" w:rsidP="00DF28B0">
                          <w:pPr>
                            <w:rPr>
                              <w:rFonts w:asciiTheme="minorBidi" w:hAnsiTheme="minorBidi"/>
                              <w:sz w:val="16"/>
                              <w:szCs w:val="16"/>
                            </w:rPr>
                          </w:pPr>
                          <w:r w:rsidRPr="00571AC6">
                            <w:rPr>
                              <w:rFonts w:asciiTheme="minorBidi" w:hAnsiTheme="minorBidi"/>
                              <w:sz w:val="16"/>
                              <w:szCs w:val="16"/>
                            </w:rPr>
                            <w:t>Sales: Sales@roqay.com.kw</w:t>
                          </w:r>
                        </w:p>
                        <w:p w14:paraId="3A3B23E6" w14:textId="77777777" w:rsidR="00755CEB" w:rsidRPr="00DF28B0" w:rsidRDefault="00755CEB" w:rsidP="00DF28B0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09DD14B0" w14:textId="77777777" w:rsidR="00755CEB" w:rsidRPr="00DF28B0" w:rsidRDefault="00755CEB" w:rsidP="00DF28B0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 w14:anchorId="08F8D212" id="_x0000_s1040" type="#_x0000_t202" style="position:absolute;margin-left:66pt;margin-top:53.05pt;width:2in;height:23.0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" filled="f" stroked="f">
              <v:textbox>
                <w:txbxContent>
                  <w:p w14:paraId="7AD0E055" w14:textId="77777777" w:rsidR="00755CEB" w:rsidRPr="00571AC6" w:rsidRDefault="00755CEB" w:rsidP="00DF28B0">
                    <w:pPr>
                      <w:rPr>
                        <w:rFonts w:asciiTheme="minorBidi" w:hAnsiTheme="minorBidi"/>
                        <w:sz w:val="16"/>
                        <w:szCs w:val="16"/>
                      </w:rPr>
                    </w:pPr>
                    <w:r w:rsidRPr="00571AC6">
                      <w:rPr>
                        <w:rFonts w:asciiTheme="minorBidi" w:hAnsiTheme="minorBidi"/>
                        <w:sz w:val="16"/>
                        <w:szCs w:val="16"/>
                      </w:rPr>
                      <w:t>Sales: Sales@roqay.com.kw</w:t>
                    </w:r>
                  </w:p>
                  <w:p w14:paraId="3A3B23E6" w14:textId="77777777" w:rsidR="00755CEB" w:rsidRPr="00DF28B0" w:rsidRDefault="00755CEB" w:rsidP="00DF28B0">
                    <w:pPr>
                      <w:rPr>
                        <w:sz w:val="16"/>
                        <w:szCs w:val="16"/>
                      </w:rPr>
                    </w:pPr>
                  </w:p>
                  <w:p w14:paraId="09DD14B0" w14:textId="77777777" w:rsidR="00755CEB" w:rsidRPr="00DF28B0" w:rsidRDefault="00755CEB" w:rsidP="00DF28B0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364661" wp14:editId="5136B787">
              <wp:simplePos x="0" y="0"/>
              <wp:positionH relativeFrom="column">
                <wp:posOffset>835025</wp:posOffset>
              </wp:positionH>
              <wp:positionV relativeFrom="paragraph">
                <wp:posOffset>805180</wp:posOffset>
              </wp:positionV>
              <wp:extent cx="1466215" cy="215265"/>
              <wp:effectExtent l="0" t="0" r="0" b="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215" cy="2152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098B3F" w14:textId="77777777" w:rsidR="00755CEB" w:rsidRPr="00571AC6" w:rsidRDefault="00755CEB" w:rsidP="00DF28B0">
                          <w:pPr>
                            <w:rPr>
                              <w:rFonts w:asciiTheme="minorBidi" w:hAnsiTheme="minorBidi"/>
                              <w:sz w:val="16"/>
                              <w:szCs w:val="16"/>
                            </w:rPr>
                          </w:pPr>
                          <w:r w:rsidRPr="00571AC6">
                            <w:rPr>
                              <w:rFonts w:asciiTheme="minorBidi" w:hAnsiTheme="minorBidi"/>
                              <w:sz w:val="16"/>
                              <w:szCs w:val="16"/>
                            </w:rPr>
                            <w:t>Info: info@roqay.com.kw</w:t>
                          </w:r>
                        </w:p>
                        <w:p w14:paraId="7A2FAED3" w14:textId="77777777" w:rsidR="00755CEB" w:rsidRPr="00DF28B0" w:rsidRDefault="00755CEB" w:rsidP="00DF28B0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1252D02D" w14:textId="77777777" w:rsidR="00755CEB" w:rsidRPr="00DF28B0" w:rsidRDefault="00755CEB" w:rsidP="00DF28B0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 w14:anchorId="24364661" id="_x0000_s1041" type="#_x0000_t202" style="position:absolute;margin-left:65.75pt;margin-top:63.4pt;width:115.45pt;height:1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" filled="f" stroked="f">
              <v:textbox>
                <w:txbxContent>
                  <w:p w14:paraId="25098B3F" w14:textId="77777777" w:rsidR="00755CEB" w:rsidRPr="00571AC6" w:rsidRDefault="00755CEB" w:rsidP="00DF28B0">
                    <w:pPr>
                      <w:rPr>
                        <w:rFonts w:asciiTheme="minorBidi" w:hAnsiTheme="minorBidi"/>
                        <w:sz w:val="16"/>
                        <w:szCs w:val="16"/>
                      </w:rPr>
                    </w:pPr>
                    <w:r w:rsidRPr="00571AC6">
                      <w:rPr>
                        <w:rFonts w:asciiTheme="minorBidi" w:hAnsiTheme="minorBidi"/>
                        <w:sz w:val="16"/>
                        <w:szCs w:val="16"/>
                      </w:rPr>
                      <w:t>Info: info@roqay.com.kw</w:t>
                    </w:r>
                  </w:p>
                  <w:p w14:paraId="7A2FAED3" w14:textId="77777777" w:rsidR="00755CEB" w:rsidRPr="00DF28B0" w:rsidRDefault="00755CEB" w:rsidP="00DF28B0">
                    <w:pPr>
                      <w:rPr>
                        <w:sz w:val="16"/>
                        <w:szCs w:val="16"/>
                      </w:rPr>
                    </w:pPr>
                  </w:p>
                  <w:p w14:paraId="1252D02D" w14:textId="77777777" w:rsidR="00755CEB" w:rsidRPr="00DF28B0" w:rsidRDefault="00755CEB" w:rsidP="00DF28B0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B2B8A0A" wp14:editId="105B6CDD">
              <wp:simplePos x="0" y="0"/>
              <wp:positionH relativeFrom="column">
                <wp:posOffset>-678180</wp:posOffset>
              </wp:positionH>
              <wp:positionV relativeFrom="paragraph">
                <wp:posOffset>788670</wp:posOffset>
              </wp:positionV>
              <wp:extent cx="1285240" cy="264795"/>
              <wp:effectExtent l="0" t="0" r="0" b="1905"/>
              <wp:wrapSquare wrapText="bothSides"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5240" cy="2647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3BD177" w14:textId="77777777" w:rsidR="00755CEB" w:rsidRPr="00571AC6" w:rsidRDefault="00755CEB" w:rsidP="007E0E8B">
                          <w:pPr>
                            <w:rPr>
                              <w:rFonts w:asciiTheme="minorBidi" w:hAnsiTheme="minorBidi"/>
                              <w:sz w:val="16"/>
                              <w:szCs w:val="16"/>
                            </w:rPr>
                          </w:pPr>
                          <w:r w:rsidRPr="00571AC6">
                            <w:rPr>
                              <w:rFonts w:asciiTheme="minorBidi" w:hAnsiTheme="minorBidi"/>
                              <w:sz w:val="16"/>
                              <w:szCs w:val="16"/>
                            </w:rPr>
                            <w:t>Phone: +968805353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 w14:anchorId="3B2B8A0A" id="_x0000_s1042" type="#_x0000_t202" style="position:absolute;margin-left:-53.4pt;margin-top:62.1pt;width:101.2pt;height:20.8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" filled="f" stroked="f">
              <v:textbox>
                <w:txbxContent>
                  <w:p w14:paraId="0A3BD177" w14:textId="77777777" w:rsidR="00755CEB" w:rsidRPr="00571AC6" w:rsidRDefault="00755CEB" w:rsidP="007E0E8B">
                    <w:pPr>
                      <w:rPr>
                        <w:rFonts w:asciiTheme="minorBidi" w:hAnsiTheme="minorBidi"/>
                        <w:sz w:val="16"/>
                        <w:szCs w:val="16"/>
                      </w:rPr>
                    </w:pPr>
                    <w:r w:rsidRPr="00571AC6">
                      <w:rPr>
                        <w:rFonts w:asciiTheme="minorBidi" w:hAnsiTheme="minorBidi"/>
                        <w:sz w:val="16"/>
                        <w:szCs w:val="16"/>
                      </w:rPr>
                      <w:t>Phone: +968805353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8480" behindDoc="1" locked="0" layoutInCell="1" allowOverlap="1" wp14:anchorId="1E6C1BDA" wp14:editId="34752B33">
          <wp:simplePos x="0" y="0"/>
          <wp:positionH relativeFrom="page">
            <wp:align>right</wp:align>
          </wp:positionH>
          <wp:positionV relativeFrom="paragraph">
            <wp:posOffset>681990</wp:posOffset>
          </wp:positionV>
          <wp:extent cx="7553325" cy="499110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499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848518" w14:textId="77777777" w:rsidR="00F643CF" w:rsidRDefault="00F643CF" w:rsidP="007E0E8B">
      <w:pPr>
        <w:spacing w:after="0" w:line="240" w:lineRule="auto"/>
      </w:pPr>
      <w:r>
        <w:separator/>
      </w:r>
    </w:p>
  </w:footnote>
  <w:footnote w:type="continuationSeparator" w:id="0">
    <w:p w14:paraId="0A736B93" w14:textId="77777777" w:rsidR="00F643CF" w:rsidRDefault="00F643CF" w:rsidP="007E0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AFEC20" w14:textId="77777777" w:rsidR="00755CEB" w:rsidRDefault="00F643CF">
    <w:pPr>
      <w:pStyle w:val="Header"/>
    </w:pPr>
    <w:r>
      <w:rPr>
        <w:noProof/>
      </w:rPr>
      <w:pict w14:anchorId="3A1D40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070641" o:spid="_x0000_s2050" type="#_x0000_t75" style="position:absolute;margin-left:0;margin-top:0;width:558pt;height:789.3pt;z-index:-251650048;mso-position-horizontal:center;mso-position-horizontal-relative:margin;mso-position-vertical:center;mso-position-vertical-relative:margin" o:allowincell="f">
          <v:imagedata r:id="rId1" o:title="white b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C3CB04" w14:textId="77777777" w:rsidR="00755CEB" w:rsidRDefault="00253B16" w:rsidP="007E0E8B">
    <w:pPr>
      <w:pStyle w:val="Header"/>
      <w:tabs>
        <w:tab w:val="clear" w:pos="432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F51BFEA" wp14:editId="4E3C1D5E">
              <wp:simplePos x="0" y="0"/>
              <wp:positionH relativeFrom="column">
                <wp:posOffset>3912235</wp:posOffset>
              </wp:positionH>
              <wp:positionV relativeFrom="paragraph">
                <wp:posOffset>184150</wp:posOffset>
              </wp:positionV>
              <wp:extent cx="2216785" cy="275590"/>
              <wp:effectExtent l="0" t="0" r="0" b="0"/>
              <wp:wrapSquare wrapText="bothSides"/>
              <wp:docPr id="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6785" cy="2755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16DB9E" w14:textId="77777777" w:rsidR="001A1D92" w:rsidRPr="001544FD" w:rsidRDefault="001A1D92" w:rsidP="001A1D92">
                          <w:pPr>
                            <w:jc w:val="right"/>
                            <w:rPr>
                              <w:sz w:val="20"/>
                              <w:szCs w:val="20"/>
                              <w:lang w:bidi="ar-EG"/>
                            </w:rPr>
                          </w:pPr>
                          <w:r w:rsidRPr="001544FD">
                            <w:rPr>
                              <w:rFonts w:hint="cs"/>
                              <w:sz w:val="20"/>
                              <w:szCs w:val="20"/>
                              <w:rtl/>
                              <w:lang w:bidi="ar-EG"/>
                            </w:rPr>
                            <w:t>قطعة</w:t>
                          </w:r>
                          <w:r w:rsidR="001544FD" w:rsidRPr="001544FD">
                            <w:rPr>
                              <w:rFonts w:hint="cs"/>
                              <w:sz w:val="20"/>
                              <w:szCs w:val="20"/>
                              <w:rtl/>
                              <w:lang w:bidi="ar-EG"/>
                            </w:rPr>
                            <w:t xml:space="preserve"> </w:t>
                          </w:r>
                          <w:r w:rsidRPr="001544FD">
                            <w:rPr>
                              <w:rFonts w:hint="cs"/>
                              <w:sz w:val="20"/>
                              <w:szCs w:val="20"/>
                              <w:rtl/>
                              <w:lang w:bidi="ar-EG"/>
                            </w:rPr>
                            <w:t>1، شارع الوزان، المرقاب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0F51BFEA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08.05pt;margin-top:14.5pt;width:174.55pt;height:21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" filled="f" stroked="f">
              <v:textbox>
                <w:txbxContent>
                  <w:p w14:paraId="6A16DB9E" w14:textId="77777777" w:rsidR="001A1D92" w:rsidRPr="001544FD" w:rsidRDefault="001A1D92" w:rsidP="001A1D92">
                    <w:pPr>
                      <w:jc w:val="right"/>
                      <w:rPr>
                        <w:sz w:val="20"/>
                        <w:szCs w:val="20"/>
                        <w:lang w:bidi="ar-EG"/>
                      </w:rPr>
                    </w:pPr>
                    <w:r w:rsidRPr="001544FD">
                      <w:rPr>
                        <w:rFonts w:hint="cs"/>
                        <w:sz w:val="20"/>
                        <w:szCs w:val="20"/>
                        <w:rtl/>
                        <w:lang w:bidi="ar-EG"/>
                      </w:rPr>
                      <w:t>قطعة</w:t>
                    </w:r>
                    <w:r w:rsidR="001544FD" w:rsidRPr="001544FD">
                      <w:rPr>
                        <w:rFonts w:hint="cs"/>
                        <w:sz w:val="20"/>
                        <w:szCs w:val="20"/>
                        <w:rtl/>
                        <w:lang w:bidi="ar-EG"/>
                      </w:rPr>
                      <w:t xml:space="preserve"> </w:t>
                    </w:r>
                    <w:r w:rsidRPr="001544FD">
                      <w:rPr>
                        <w:rFonts w:hint="cs"/>
                        <w:sz w:val="20"/>
                        <w:szCs w:val="20"/>
                        <w:rtl/>
                        <w:lang w:bidi="ar-EG"/>
                      </w:rPr>
                      <w:t>1، شارع الوزان، المرقاب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33F832D" wp14:editId="669841FE">
              <wp:simplePos x="0" y="0"/>
              <wp:positionH relativeFrom="column">
                <wp:posOffset>-777875</wp:posOffset>
              </wp:positionH>
              <wp:positionV relativeFrom="paragraph">
                <wp:posOffset>179705</wp:posOffset>
              </wp:positionV>
              <wp:extent cx="2216785" cy="275590"/>
              <wp:effectExtent l="0" t="0" r="0" b="0"/>
              <wp:wrapSquare wrapText="bothSides"/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6785" cy="2755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732EEA" w14:textId="77777777" w:rsidR="00E94FBE" w:rsidRPr="001544FD" w:rsidRDefault="00E94FBE" w:rsidP="00E94FBE">
                          <w:pPr>
                            <w:rPr>
                              <w:rFonts w:asciiTheme="minorBidi" w:hAnsiTheme="minorBidi"/>
                              <w:sz w:val="20"/>
                              <w:szCs w:val="20"/>
                              <w:lang w:bidi="ar-EG"/>
                            </w:rPr>
                          </w:pPr>
                          <w:proofErr w:type="spellStart"/>
                          <w:r w:rsidRPr="001544FD">
                            <w:rPr>
                              <w:rFonts w:asciiTheme="minorBidi" w:hAnsiTheme="minorBidi"/>
                              <w:sz w:val="20"/>
                              <w:szCs w:val="20"/>
                              <w:lang w:bidi="ar-EG"/>
                            </w:rPr>
                            <w:t>Alwazzan</w:t>
                          </w:r>
                          <w:proofErr w:type="spellEnd"/>
                          <w:r w:rsidRPr="001544FD">
                            <w:rPr>
                              <w:rFonts w:asciiTheme="minorBidi" w:hAnsiTheme="minorBidi"/>
                              <w:sz w:val="20"/>
                              <w:szCs w:val="20"/>
                              <w:lang w:bidi="ar-EG"/>
                            </w:rPr>
                            <w:t xml:space="preserve"> </w:t>
                          </w:r>
                          <w:proofErr w:type="gramStart"/>
                          <w:r w:rsidRPr="001544FD">
                            <w:rPr>
                              <w:rFonts w:asciiTheme="minorBidi" w:hAnsiTheme="minorBidi"/>
                              <w:sz w:val="20"/>
                              <w:szCs w:val="20"/>
                              <w:lang w:bidi="ar-EG"/>
                            </w:rPr>
                            <w:t>street</w:t>
                          </w:r>
                          <w:proofErr w:type="gramEnd"/>
                          <w:r w:rsidRPr="001544FD">
                            <w:rPr>
                              <w:rFonts w:asciiTheme="minorBidi" w:hAnsiTheme="minorBidi"/>
                              <w:sz w:val="20"/>
                              <w:szCs w:val="20"/>
                              <w:lang w:bidi="ar-EG"/>
                            </w:rPr>
                            <w:t xml:space="preserve">, </w:t>
                          </w:r>
                          <w:proofErr w:type="spellStart"/>
                          <w:r w:rsidRPr="001544FD">
                            <w:rPr>
                              <w:rFonts w:asciiTheme="minorBidi" w:hAnsiTheme="minorBidi"/>
                              <w:sz w:val="20"/>
                              <w:szCs w:val="20"/>
                              <w:lang w:bidi="ar-EG"/>
                            </w:rPr>
                            <w:t>Mirqab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 w14:anchorId="733F832D" id="_x0000_s1030" type="#_x0000_t202" style="position:absolute;margin-left:-61.25pt;margin-top:14.15pt;width:174.55pt;height:21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" filled="f" stroked="f">
              <v:textbox>
                <w:txbxContent>
                  <w:p w14:paraId="74732EEA" w14:textId="77777777" w:rsidR="00E94FBE" w:rsidRPr="001544FD" w:rsidRDefault="00E94FBE" w:rsidP="00E94FBE">
                    <w:pPr>
                      <w:rPr>
                        <w:rFonts w:asciiTheme="minorBidi" w:hAnsiTheme="minorBidi"/>
                        <w:sz w:val="20"/>
                        <w:szCs w:val="20"/>
                        <w:lang w:bidi="ar-EG"/>
                      </w:rPr>
                    </w:pPr>
                    <w:proofErr w:type="spellStart"/>
                    <w:r w:rsidRPr="001544FD">
                      <w:rPr>
                        <w:rFonts w:asciiTheme="minorBidi" w:hAnsiTheme="minorBidi"/>
                        <w:sz w:val="20"/>
                        <w:szCs w:val="20"/>
                        <w:lang w:bidi="ar-EG"/>
                      </w:rPr>
                      <w:t>Alwazzan</w:t>
                    </w:r>
                    <w:proofErr w:type="spellEnd"/>
                    <w:r w:rsidRPr="001544FD">
                      <w:rPr>
                        <w:rFonts w:asciiTheme="minorBidi" w:hAnsiTheme="minorBidi"/>
                        <w:sz w:val="20"/>
                        <w:szCs w:val="20"/>
                        <w:lang w:bidi="ar-EG"/>
                      </w:rPr>
                      <w:t xml:space="preserve"> street, </w:t>
                    </w:r>
                    <w:proofErr w:type="spellStart"/>
                    <w:r w:rsidRPr="001544FD">
                      <w:rPr>
                        <w:rFonts w:asciiTheme="minorBidi" w:hAnsiTheme="minorBidi"/>
                        <w:sz w:val="20"/>
                        <w:szCs w:val="20"/>
                        <w:lang w:bidi="ar-EG"/>
                      </w:rPr>
                      <w:t>Mirqab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7A2895CC" wp14:editId="02079BDD">
              <wp:simplePos x="0" y="0"/>
              <wp:positionH relativeFrom="column">
                <wp:posOffset>-779145</wp:posOffset>
              </wp:positionH>
              <wp:positionV relativeFrom="paragraph">
                <wp:posOffset>12700</wp:posOffset>
              </wp:positionV>
              <wp:extent cx="2717165" cy="275590"/>
              <wp:effectExtent l="0" t="0" r="0" b="0"/>
              <wp:wrapSquare wrapText="bothSides"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17165" cy="2755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EC3A92" w14:textId="77777777" w:rsidR="00E94FBE" w:rsidRPr="001544FD" w:rsidRDefault="00E94FBE" w:rsidP="00E94FBE">
                          <w:pPr>
                            <w:rPr>
                              <w:rFonts w:asciiTheme="minorBidi" w:hAnsiTheme="minorBidi"/>
                              <w:sz w:val="20"/>
                              <w:szCs w:val="20"/>
                              <w:lang w:bidi="ar-EG"/>
                            </w:rPr>
                          </w:pPr>
                          <w:r w:rsidRPr="001544FD">
                            <w:rPr>
                              <w:rFonts w:asciiTheme="minorBidi" w:hAnsiTheme="minorBidi"/>
                              <w:sz w:val="20"/>
                              <w:szCs w:val="20"/>
                              <w:lang w:bidi="ar-EG"/>
                            </w:rPr>
                            <w:t>KFH Building, 10</w:t>
                          </w:r>
                          <w:r w:rsidRPr="001544FD">
                            <w:rPr>
                              <w:rFonts w:asciiTheme="minorBidi" w:hAnsiTheme="minorBidi"/>
                              <w:sz w:val="20"/>
                              <w:szCs w:val="20"/>
                              <w:vertAlign w:val="superscript"/>
                              <w:lang w:bidi="ar-EG"/>
                            </w:rPr>
                            <w:t>th</w:t>
                          </w:r>
                          <w:r w:rsidRPr="001544FD">
                            <w:rPr>
                              <w:rFonts w:asciiTheme="minorBidi" w:hAnsiTheme="minorBidi"/>
                              <w:sz w:val="20"/>
                              <w:szCs w:val="20"/>
                              <w:lang w:bidi="ar-EG"/>
                            </w:rPr>
                            <w:t xml:space="preserve"> Floor, </w:t>
                          </w:r>
                          <w:r w:rsidR="001544FD" w:rsidRPr="001544FD">
                            <w:rPr>
                              <w:rFonts w:asciiTheme="minorBidi" w:hAnsiTheme="minorBidi"/>
                              <w:sz w:val="20"/>
                              <w:szCs w:val="20"/>
                              <w:lang w:bidi="ar-EG"/>
                            </w:rPr>
                            <w:t xml:space="preserve">Office 7, </w:t>
                          </w:r>
                          <w:r w:rsidRPr="001544FD">
                            <w:rPr>
                              <w:rFonts w:asciiTheme="minorBidi" w:hAnsiTheme="minorBidi"/>
                              <w:sz w:val="20"/>
                              <w:szCs w:val="20"/>
                              <w:lang w:bidi="ar-EG"/>
                            </w:rPr>
                            <w:t>block</w:t>
                          </w:r>
                          <w:r w:rsidR="001544FD" w:rsidRPr="001544FD">
                            <w:rPr>
                              <w:rFonts w:asciiTheme="minorBidi" w:hAnsiTheme="minorBidi"/>
                              <w:sz w:val="20"/>
                              <w:szCs w:val="20"/>
                              <w:lang w:bidi="ar-EG"/>
                            </w:rPr>
                            <w:t xml:space="preserve"> </w:t>
                          </w:r>
                          <w:r w:rsidRPr="001544FD">
                            <w:rPr>
                              <w:rFonts w:asciiTheme="minorBidi" w:hAnsiTheme="minorBidi"/>
                              <w:sz w:val="20"/>
                              <w:szCs w:val="20"/>
                              <w:lang w:bidi="ar-EG"/>
                            </w:rPr>
                            <w:t>1,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 w14:anchorId="7A2895CC" id="_x0000_s1031" type="#_x0000_t202" style="position:absolute;margin-left:-61.35pt;margin-top:1pt;width:213.95pt;height:21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" filled="f" stroked="f">
              <v:textbox>
                <w:txbxContent>
                  <w:p w14:paraId="66EC3A92" w14:textId="77777777" w:rsidR="00E94FBE" w:rsidRPr="001544FD" w:rsidRDefault="00E94FBE" w:rsidP="00E94FBE">
                    <w:pPr>
                      <w:rPr>
                        <w:rFonts w:asciiTheme="minorBidi" w:hAnsiTheme="minorBidi"/>
                        <w:sz w:val="20"/>
                        <w:szCs w:val="20"/>
                        <w:lang w:bidi="ar-EG"/>
                      </w:rPr>
                    </w:pPr>
                    <w:r w:rsidRPr="001544FD">
                      <w:rPr>
                        <w:rFonts w:asciiTheme="minorBidi" w:hAnsiTheme="minorBidi"/>
                        <w:sz w:val="20"/>
                        <w:szCs w:val="20"/>
                        <w:lang w:bidi="ar-EG"/>
                      </w:rPr>
                      <w:t>KFH Building, 10</w:t>
                    </w:r>
                    <w:r w:rsidRPr="001544FD">
                      <w:rPr>
                        <w:rFonts w:asciiTheme="minorBidi" w:hAnsiTheme="minorBidi"/>
                        <w:sz w:val="20"/>
                        <w:szCs w:val="20"/>
                        <w:vertAlign w:val="superscript"/>
                        <w:lang w:bidi="ar-EG"/>
                      </w:rPr>
                      <w:t>th</w:t>
                    </w:r>
                    <w:r w:rsidRPr="001544FD">
                      <w:rPr>
                        <w:rFonts w:asciiTheme="minorBidi" w:hAnsiTheme="minorBidi"/>
                        <w:sz w:val="20"/>
                        <w:szCs w:val="20"/>
                        <w:lang w:bidi="ar-EG"/>
                      </w:rPr>
                      <w:t xml:space="preserve"> Floor, </w:t>
                    </w:r>
                    <w:r w:rsidR="001544FD" w:rsidRPr="001544FD">
                      <w:rPr>
                        <w:rFonts w:asciiTheme="minorBidi" w:hAnsiTheme="minorBidi"/>
                        <w:sz w:val="20"/>
                        <w:szCs w:val="20"/>
                        <w:lang w:bidi="ar-EG"/>
                      </w:rPr>
                      <w:t xml:space="preserve">Office 7, </w:t>
                    </w:r>
                    <w:r w:rsidRPr="001544FD">
                      <w:rPr>
                        <w:rFonts w:asciiTheme="minorBidi" w:hAnsiTheme="minorBidi"/>
                        <w:sz w:val="20"/>
                        <w:szCs w:val="20"/>
                        <w:lang w:bidi="ar-EG"/>
                      </w:rPr>
                      <w:t>block</w:t>
                    </w:r>
                    <w:r w:rsidR="001544FD" w:rsidRPr="001544FD">
                      <w:rPr>
                        <w:rFonts w:asciiTheme="minorBidi" w:hAnsiTheme="minorBidi"/>
                        <w:sz w:val="20"/>
                        <w:szCs w:val="20"/>
                        <w:lang w:bidi="ar-EG"/>
                      </w:rPr>
                      <w:t xml:space="preserve"> </w:t>
                    </w:r>
                    <w:r w:rsidRPr="001544FD">
                      <w:rPr>
                        <w:rFonts w:asciiTheme="minorBidi" w:hAnsiTheme="minorBidi"/>
                        <w:sz w:val="20"/>
                        <w:szCs w:val="20"/>
                        <w:lang w:bidi="ar-EG"/>
                      </w:rPr>
                      <w:t>1,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1072" behindDoc="0" locked="0" layoutInCell="1" allowOverlap="1" wp14:anchorId="78F31E5C" wp14:editId="21E0AEA8">
          <wp:simplePos x="0" y="0"/>
          <wp:positionH relativeFrom="margin">
            <wp:align>center</wp:align>
          </wp:positionH>
          <wp:positionV relativeFrom="page">
            <wp:posOffset>263525</wp:posOffset>
          </wp:positionV>
          <wp:extent cx="542925" cy="548640"/>
          <wp:effectExtent l="0" t="0" r="9525" b="3810"/>
          <wp:wrapThrough wrapText="bothSides">
            <wp:wrapPolygon edited="0">
              <wp:start x="6821" y="0"/>
              <wp:lineTo x="0" y="5250"/>
              <wp:lineTo x="0" y="21000"/>
              <wp:lineTo x="21221" y="21000"/>
              <wp:lineTo x="21221" y="5250"/>
              <wp:lineTo x="13642" y="0"/>
              <wp:lineTo x="6821" y="0"/>
            </wp:wrapPolygon>
          </wp:wrapThrough>
          <wp:docPr id="213" name="Picture 2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oqay logo 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2925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399178E" wp14:editId="63298916">
              <wp:simplePos x="0" y="0"/>
              <wp:positionH relativeFrom="column">
                <wp:posOffset>-807085</wp:posOffset>
              </wp:positionH>
              <wp:positionV relativeFrom="paragraph">
                <wp:posOffset>-172720</wp:posOffset>
              </wp:positionV>
              <wp:extent cx="2570480" cy="267335"/>
              <wp:effectExtent l="0" t="0" r="0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0480" cy="2673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93C6D1" w14:textId="77777777" w:rsidR="00E94FBE" w:rsidRPr="001544FD" w:rsidRDefault="00E94FBE" w:rsidP="00E94FBE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24"/>
                              <w:szCs w:val="24"/>
                              <w:lang w:bidi="ar-EG"/>
                            </w:rPr>
                          </w:pPr>
                          <w:r w:rsidRPr="001544FD">
                            <w:rPr>
                              <w:rFonts w:asciiTheme="minorBidi" w:hAnsiTheme="minorBidi"/>
                              <w:b/>
                              <w:bCs/>
                              <w:sz w:val="24"/>
                              <w:szCs w:val="24"/>
                              <w:lang w:bidi="ar-EG"/>
                            </w:rPr>
                            <w:t xml:space="preserve">Roqay </w:t>
                          </w:r>
                          <w:proofErr w:type="gramStart"/>
                          <w:r w:rsidRPr="001544FD">
                            <w:rPr>
                              <w:rFonts w:asciiTheme="minorBidi" w:hAnsiTheme="minorBidi"/>
                              <w:b/>
                              <w:bCs/>
                              <w:sz w:val="24"/>
                              <w:szCs w:val="24"/>
                              <w:lang w:bidi="ar-EG"/>
                            </w:rPr>
                            <w:t>For</w:t>
                          </w:r>
                          <w:proofErr w:type="gramEnd"/>
                          <w:r w:rsidRPr="001544FD">
                            <w:rPr>
                              <w:rFonts w:asciiTheme="minorBidi" w:hAnsiTheme="minorBidi"/>
                              <w:b/>
                              <w:bCs/>
                              <w:sz w:val="24"/>
                              <w:szCs w:val="24"/>
                              <w:lang w:bidi="ar-EG"/>
                            </w:rPr>
                            <w:t xml:space="preserve"> </w:t>
                          </w:r>
                          <w:r w:rsidRPr="001544FD">
                            <w:rPr>
                              <w:rFonts w:asciiTheme="minorBidi" w:hAnsiTheme="minorBidi"/>
                              <w:b/>
                              <w:bCs/>
                              <w:color w:val="097BD8"/>
                              <w:sz w:val="24"/>
                              <w:szCs w:val="24"/>
                              <w:lang w:bidi="ar-EG"/>
                            </w:rPr>
                            <w:t>IT Consulting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 w14:anchorId="4399178E" id="_x0000_s1032" type="#_x0000_t202" style="position:absolute;margin-left:-63.55pt;margin-top:-13.6pt;width:202.4pt;height:21.0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" filled="f" stroked="f">
              <v:textbox>
                <w:txbxContent>
                  <w:p w14:paraId="1C93C6D1" w14:textId="77777777" w:rsidR="00E94FBE" w:rsidRPr="001544FD" w:rsidRDefault="00E94FBE" w:rsidP="00E94FBE">
                    <w:pPr>
                      <w:rPr>
                        <w:rFonts w:asciiTheme="minorBidi" w:hAnsiTheme="minorBidi"/>
                        <w:b/>
                        <w:bCs/>
                        <w:sz w:val="24"/>
                        <w:szCs w:val="24"/>
                        <w:lang w:bidi="ar-EG"/>
                      </w:rPr>
                    </w:pPr>
                    <w:r w:rsidRPr="001544FD">
                      <w:rPr>
                        <w:rFonts w:asciiTheme="minorBidi" w:hAnsiTheme="minorBidi"/>
                        <w:b/>
                        <w:bCs/>
                        <w:sz w:val="24"/>
                        <w:szCs w:val="24"/>
                        <w:lang w:bidi="ar-EG"/>
                      </w:rPr>
                      <w:t xml:space="preserve">Roqay For </w:t>
                    </w:r>
                    <w:r w:rsidRPr="001544FD">
                      <w:rPr>
                        <w:rFonts w:asciiTheme="minorBidi" w:hAnsiTheme="minorBidi"/>
                        <w:b/>
                        <w:bCs/>
                        <w:color w:val="097BD8"/>
                        <w:sz w:val="24"/>
                        <w:szCs w:val="24"/>
                        <w:lang w:bidi="ar-EG"/>
                      </w:rPr>
                      <w:t>IT Consulting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9378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7CFD6A" wp14:editId="15129EFB">
              <wp:simplePos x="0" y="0"/>
              <wp:positionH relativeFrom="column">
                <wp:posOffset>3558540</wp:posOffset>
              </wp:positionH>
              <wp:positionV relativeFrom="paragraph">
                <wp:posOffset>10160</wp:posOffset>
              </wp:positionV>
              <wp:extent cx="2573020" cy="275590"/>
              <wp:effectExtent l="0" t="0" r="0" b="0"/>
              <wp:wrapSquare wrapText="bothSides"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3020" cy="2755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B8524A" w14:textId="77777777" w:rsidR="001A1D92" w:rsidRPr="001544FD" w:rsidRDefault="001A1D92" w:rsidP="001544FD">
                          <w:pPr>
                            <w:jc w:val="right"/>
                            <w:rPr>
                              <w:sz w:val="20"/>
                              <w:szCs w:val="20"/>
                              <w:lang w:bidi="ar-EG"/>
                            </w:rPr>
                          </w:pPr>
                          <w:r w:rsidRPr="001544FD">
                            <w:rPr>
                              <w:rFonts w:hint="cs"/>
                              <w:sz w:val="20"/>
                              <w:szCs w:val="20"/>
                              <w:rtl/>
                              <w:lang w:bidi="ar-EG"/>
                            </w:rPr>
                            <w:t xml:space="preserve">مبني بيت التمويل الكويتي، الطابق العاشر، </w:t>
                          </w:r>
                          <w:r w:rsidR="00877043">
                            <w:rPr>
                              <w:rFonts w:hint="cs"/>
                              <w:sz w:val="20"/>
                              <w:szCs w:val="20"/>
                              <w:rtl/>
                              <w:lang w:bidi="ar-EG"/>
                            </w:rPr>
                            <w:t>مكتب 7،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 w14:anchorId="4B7CFD6A" id="_x0000_s1033" type="#_x0000_t202" style="position:absolute;margin-left:280.2pt;margin-top:.8pt;width:202.6pt;height:2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" filled="f" stroked="f">
              <v:textbox>
                <w:txbxContent>
                  <w:p w14:paraId="4AB8524A" w14:textId="77777777" w:rsidR="001A1D92" w:rsidRPr="001544FD" w:rsidRDefault="001A1D92" w:rsidP="001544FD">
                    <w:pPr>
                      <w:jc w:val="right"/>
                      <w:rPr>
                        <w:sz w:val="20"/>
                        <w:szCs w:val="20"/>
                        <w:lang w:bidi="ar-EG"/>
                      </w:rPr>
                    </w:pPr>
                    <w:r w:rsidRPr="001544FD">
                      <w:rPr>
                        <w:rFonts w:hint="cs"/>
                        <w:sz w:val="20"/>
                        <w:szCs w:val="20"/>
                        <w:rtl/>
                        <w:lang w:bidi="ar-EG"/>
                      </w:rPr>
                      <w:t xml:space="preserve">مبني بيت التمويل الكويتي، الطابق العاشر، </w:t>
                    </w:r>
                    <w:r w:rsidR="00877043">
                      <w:rPr>
                        <w:rFonts w:hint="cs"/>
                        <w:sz w:val="20"/>
                        <w:szCs w:val="20"/>
                        <w:rtl/>
                        <w:lang w:bidi="ar-EG"/>
                      </w:rPr>
                      <w:t>مكتب 7،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9378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69C400" wp14:editId="2290EC0C">
              <wp:simplePos x="0" y="0"/>
              <wp:positionH relativeFrom="column">
                <wp:posOffset>3559648</wp:posOffset>
              </wp:positionH>
              <wp:positionV relativeFrom="paragraph">
                <wp:posOffset>-175097</wp:posOffset>
              </wp:positionV>
              <wp:extent cx="2570480" cy="275590"/>
              <wp:effectExtent l="0" t="0" r="0" b="0"/>
              <wp:wrapSquare wrapText="bothSides"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0480" cy="2755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7D88B4" w14:textId="77777777" w:rsidR="00E94FBE" w:rsidRPr="001544FD" w:rsidRDefault="00E94FBE" w:rsidP="00E94FBE">
                          <w:pPr>
                            <w:jc w:val="right"/>
                            <w:rPr>
                              <w:b/>
                              <w:bCs/>
                              <w:rtl/>
                              <w:lang w:bidi="ar-EG"/>
                            </w:rPr>
                          </w:pPr>
                          <w:r w:rsidRPr="001544FD">
                            <w:rPr>
                              <w:rFonts w:hint="cs"/>
                              <w:b/>
                              <w:bCs/>
                              <w:rtl/>
                              <w:lang w:bidi="ar-EG"/>
                            </w:rPr>
                            <w:t xml:space="preserve">رقي </w:t>
                          </w:r>
                          <w:r w:rsidR="001544FD" w:rsidRPr="001544FD">
                            <w:rPr>
                              <w:rFonts w:hint="cs"/>
                              <w:b/>
                              <w:bCs/>
                              <w:rtl/>
                              <w:lang w:bidi="ar-EG"/>
                            </w:rPr>
                            <w:t>لاستشارات</w:t>
                          </w:r>
                          <w:r w:rsidRPr="001544FD">
                            <w:rPr>
                              <w:rFonts w:hint="cs"/>
                              <w:b/>
                              <w:bCs/>
                              <w:rtl/>
                              <w:lang w:bidi="ar-EG"/>
                            </w:rPr>
                            <w:t xml:space="preserve"> </w:t>
                          </w:r>
                          <w:r w:rsidR="001544FD" w:rsidRPr="001544FD">
                            <w:rPr>
                              <w:rFonts w:hint="cs"/>
                              <w:b/>
                              <w:bCs/>
                              <w:color w:val="097BD8"/>
                              <w:rtl/>
                              <w:lang w:bidi="ar-EG"/>
                            </w:rPr>
                            <w:t>تقنية</w:t>
                          </w:r>
                          <w:r w:rsidR="001A1D92" w:rsidRPr="001544FD">
                            <w:rPr>
                              <w:rFonts w:hint="cs"/>
                              <w:b/>
                              <w:bCs/>
                              <w:color w:val="097BD8"/>
                              <w:rtl/>
                              <w:lang w:bidi="ar-EG"/>
                            </w:rPr>
                            <w:t xml:space="preserve"> المعلومات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 w14:anchorId="0669C400" id="_x0000_s1034" type="#_x0000_t202" style="position:absolute;margin-left:280.3pt;margin-top:-13.8pt;width:202.4pt;height:2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" filled="f" stroked="f">
              <v:textbox>
                <w:txbxContent>
                  <w:p w14:paraId="6F7D88B4" w14:textId="77777777" w:rsidR="00E94FBE" w:rsidRPr="001544FD" w:rsidRDefault="00E94FBE" w:rsidP="00E94FBE">
                    <w:pPr>
                      <w:jc w:val="right"/>
                      <w:rPr>
                        <w:b/>
                        <w:bCs/>
                        <w:rtl/>
                        <w:lang w:bidi="ar-EG"/>
                      </w:rPr>
                    </w:pPr>
                    <w:r w:rsidRPr="001544FD">
                      <w:rPr>
                        <w:rFonts w:hint="cs"/>
                        <w:b/>
                        <w:bCs/>
                        <w:rtl/>
                        <w:lang w:bidi="ar-EG"/>
                      </w:rPr>
                      <w:t xml:space="preserve">رقي </w:t>
                    </w:r>
                    <w:r w:rsidR="001544FD" w:rsidRPr="001544FD">
                      <w:rPr>
                        <w:rFonts w:hint="cs"/>
                        <w:b/>
                        <w:bCs/>
                        <w:rtl/>
                        <w:lang w:bidi="ar-EG"/>
                      </w:rPr>
                      <w:t>لاستشارات</w:t>
                    </w:r>
                    <w:r w:rsidRPr="001544FD">
                      <w:rPr>
                        <w:rFonts w:hint="cs"/>
                        <w:b/>
                        <w:bCs/>
                        <w:rtl/>
                        <w:lang w:bidi="ar-EG"/>
                      </w:rPr>
                      <w:t xml:space="preserve"> </w:t>
                    </w:r>
                    <w:r w:rsidR="001544FD" w:rsidRPr="001544FD">
                      <w:rPr>
                        <w:rFonts w:hint="cs"/>
                        <w:b/>
                        <w:bCs/>
                        <w:color w:val="097BD8"/>
                        <w:rtl/>
                        <w:lang w:bidi="ar-EG"/>
                      </w:rPr>
                      <w:t>تقنية</w:t>
                    </w:r>
                    <w:r w:rsidR="001A1D92" w:rsidRPr="001544FD">
                      <w:rPr>
                        <w:rFonts w:hint="cs"/>
                        <w:b/>
                        <w:bCs/>
                        <w:color w:val="097BD8"/>
                        <w:rtl/>
                        <w:lang w:bidi="ar-EG"/>
                      </w:rPr>
                      <w:t xml:space="preserve"> المعلومات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643CF">
      <w:rPr>
        <w:rFonts w:asciiTheme="minorBidi" w:hAnsiTheme="minorBidi"/>
        <w:noProof/>
      </w:rPr>
      <w:pict w14:anchorId="2CBC5D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070642" o:spid="_x0000_s2051" type="#_x0000_t75" style="position:absolute;margin-left:-63pt;margin-top:-56.35pt;width:558pt;height:789.3pt;z-index:-251649024;mso-position-horizontal-relative:margin;mso-position-vertical-relative:margin" wrapcoords="-38 0 -38 21573 21600 21573 21600 0 -38 0" o:allowincell="f">
          <v:imagedata r:id="rId2" o:title="white bg"/>
          <w10:wrap anchorx="margin" anchory="margin"/>
        </v:shape>
      </w:pict>
    </w:r>
    <w:r w:rsidR="00755CEB">
      <w:rPr>
        <w:rFonts w:ascii="Arial Unicode MS" w:eastAsia="Arial Unicode MS" w:hAnsi="Arial Unicode MS" w:cs="Arial Unicode MS"/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14C98FE" wp14:editId="02962D5B">
              <wp:simplePos x="0" y="0"/>
              <wp:positionH relativeFrom="margin">
                <wp:posOffset>7223125</wp:posOffset>
              </wp:positionH>
              <wp:positionV relativeFrom="line">
                <wp:posOffset>5771515</wp:posOffset>
              </wp:positionV>
              <wp:extent cx="2078990" cy="759460"/>
              <wp:effectExtent l="0" t="0" r="0" b="0"/>
              <wp:wrapNone/>
              <wp:docPr id="4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78990" cy="75946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  <a:extLst>
                        <a:ext uri="{C572A759-6A51-4108-AA02-DFA0A04FC94B}">
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</a:ext>
                      </a:extLst>
                    </wps:spPr>
                    <wps:txbx>
                      <w:txbxContent>
                        <w:p w14:paraId="122A48EC" w14:textId="77777777" w:rsidR="00755CEB" w:rsidRDefault="00F643CF" w:rsidP="007E0E8B">
                          <w:pPr>
                            <w:pStyle w:val="NoSpacing"/>
                          </w:pPr>
                          <w:hyperlink r:id="rId3" w:history="1">
                            <w:r w:rsidR="00755CEB">
                              <w:rPr>
                                <w:rStyle w:val="Hyperlink0"/>
                                <w:rFonts w:ascii="Arial Unicode MS" w:hAnsi="Arial Unicode MS"/>
                                <w:sz w:val="36"/>
                                <w:szCs w:val="36"/>
                              </w:rPr>
                              <w:t>Schools System</w:t>
                            </w:r>
                          </w:hyperlink>
                        </w:p>
                      </w:txbxContent>
                    </wps:txbx>
                    <wps:bodyPr wrap="square" lIns="50800" tIns="50800" rIns="50800" bIns="50800" numCol="1" anchor="t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 w14:anchorId="514C98FE" id="officeArt object" o:spid="_x0000_s1035" type="#_x0000_t202" alt="officeArt object" style="position:absolute;margin-left:568.75pt;margin-top:454.45pt;width:163.7pt;height:59.8pt;z-index: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" filled="f" stroked="f" strokeweight="1pt">
              <v:stroke miterlimit="4"/>
              <v:textbox inset="4pt,4pt,4pt,4pt">
                <w:txbxContent>
                  <w:p w14:paraId="122A48EC" w14:textId="77777777" w:rsidR="00755CEB" w:rsidRDefault="005D79C2" w:rsidP="007E0E8B">
                    <w:pPr>
                      <w:pStyle w:val="NoSpacing"/>
                    </w:pPr>
                    <w:hyperlink r:id="rId4" w:history="1">
                      <w:r w:rsidR="00755CEB">
                        <w:rPr>
                          <w:rStyle w:val="Hyperlink0"/>
                          <w:rFonts w:ascii="Arial Unicode MS" w:hAnsi="Arial Unicode MS"/>
                          <w:sz w:val="36"/>
                          <w:szCs w:val="36"/>
                        </w:rPr>
                        <w:t>Schools System</w:t>
                      </w:r>
                    </w:hyperlink>
                  </w:p>
                </w:txbxContent>
              </v:textbox>
              <w10:wrap anchorx="margin" anchory="line"/>
            </v:shape>
          </w:pict>
        </mc:Fallback>
      </mc:AlternateContent>
    </w:r>
    <w:r w:rsidR="00755CEB">
      <w:rPr>
        <w:rFonts w:ascii="Arial Unicode MS" w:eastAsia="Arial Unicode MS" w:hAnsi="Arial Unicode MS" w:cs="Arial Unicode MS"/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5656B0CF" wp14:editId="56C9CA3E">
              <wp:simplePos x="0" y="0"/>
              <wp:positionH relativeFrom="margin">
                <wp:posOffset>7070725</wp:posOffset>
              </wp:positionH>
              <wp:positionV relativeFrom="line">
                <wp:posOffset>5619115</wp:posOffset>
              </wp:positionV>
              <wp:extent cx="2078990" cy="759460"/>
              <wp:effectExtent l="0" t="0" r="0" b="0"/>
              <wp:wrapNone/>
              <wp:docPr id="1073741999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78990" cy="75946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  <a:extLst>
                        <a:ext uri="{C572A759-6A51-4108-AA02-DFA0A04FC94B}">
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</a:ext>
                      </a:extLst>
                    </wps:spPr>
                    <wps:txbx>
                      <w:txbxContent>
                        <w:p w14:paraId="5342DD92" w14:textId="77777777" w:rsidR="00755CEB" w:rsidRDefault="00F643CF" w:rsidP="007E0E8B">
                          <w:pPr>
                            <w:pStyle w:val="BodyA"/>
                            <w:jc w:val="center"/>
                          </w:pPr>
                          <w:hyperlink r:id="rId5" w:history="1">
                            <w:r w:rsidR="00755CEB">
                              <w:rPr>
                                <w:rStyle w:val="Hyperlink0"/>
                                <w:rFonts w:ascii="Arial Unicode MS" w:hAnsi="Arial Unicode MS"/>
                                <w:sz w:val="36"/>
                                <w:szCs w:val="36"/>
                              </w:rPr>
                              <w:t>Schools System</w:t>
                            </w:r>
                          </w:hyperlink>
                        </w:p>
                      </w:txbxContent>
                    </wps:txbx>
                    <wps:bodyPr wrap="square" lIns="50800" tIns="50800" rIns="50800" bIns="50800" numCol="1" anchor="t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 w14:anchorId="5656B0CF" id="_x0000_s1036" type="#_x0000_t202" alt="officeArt object" style="position:absolute;margin-left:556.75pt;margin-top:442.45pt;width:163.7pt;height:59.8pt;z-index:2516561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" filled="f" stroked="f" strokeweight="1pt">
              <v:stroke miterlimit="4"/>
              <v:textbox inset="4pt,4pt,4pt,4pt">
                <w:txbxContent>
                  <w:p w14:paraId="5342DD92" w14:textId="77777777" w:rsidR="00755CEB" w:rsidRDefault="005D79C2" w:rsidP="007E0E8B">
                    <w:pPr>
                      <w:pStyle w:val="BodyA"/>
                      <w:jc w:val="center"/>
                      <w:rPr>
                        <w:rFonts w:hint="eastAsia"/>
                      </w:rPr>
                    </w:pPr>
                    <w:hyperlink r:id="rId6" w:history="1">
                      <w:r w:rsidR="00755CEB">
                        <w:rPr>
                          <w:rStyle w:val="Hyperlink0"/>
                          <w:rFonts w:ascii="Arial Unicode MS" w:hAnsi="Arial Unicode MS"/>
                          <w:sz w:val="36"/>
                          <w:szCs w:val="36"/>
                        </w:rPr>
                        <w:t>Schools System</w:t>
                      </w:r>
                    </w:hyperlink>
                  </w:p>
                </w:txbxContent>
              </v:textbox>
              <w10:wrap anchorx="margin" anchory="line"/>
            </v:shape>
          </w:pict>
        </mc:Fallback>
      </mc:AlternateContent>
    </w:r>
    <w:r w:rsidR="00755CEB">
      <w:rPr>
        <w:noProof/>
      </w:rPr>
      <w:drawing>
        <wp:anchor distT="0" distB="0" distL="114300" distR="114300" simplePos="0" relativeHeight="251654144" behindDoc="0" locked="0" layoutInCell="1" allowOverlap="1" wp14:anchorId="1660A396" wp14:editId="14707D06">
          <wp:simplePos x="0" y="0"/>
          <wp:positionH relativeFrom="column">
            <wp:posOffset>-1143000</wp:posOffset>
          </wp:positionH>
          <wp:positionV relativeFrom="paragraph">
            <wp:posOffset>-457200</wp:posOffset>
          </wp:positionV>
          <wp:extent cx="7770495" cy="288290"/>
          <wp:effectExtent l="0" t="0" r="1905" b="0"/>
          <wp:wrapThrough wrapText="bothSides">
            <wp:wrapPolygon edited="0">
              <wp:start x="0" y="0"/>
              <wp:lineTo x="0" y="19982"/>
              <wp:lineTo x="7361" y="19982"/>
              <wp:lineTo x="21552" y="15700"/>
              <wp:lineTo x="21552" y="0"/>
              <wp:lineTo x="0" y="0"/>
            </wp:wrapPolygon>
          </wp:wrapThrough>
          <wp:docPr id="214" name="Picture 2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ine header.png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0495" cy="288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55CEB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101444" w14:textId="77777777" w:rsidR="00755CEB" w:rsidRDefault="00F643CF">
    <w:pPr>
      <w:pStyle w:val="Header"/>
    </w:pPr>
    <w:r>
      <w:rPr>
        <w:noProof/>
      </w:rPr>
      <w:pict w14:anchorId="0E0715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070640" o:spid="_x0000_s2049" type="#_x0000_t75" style="position:absolute;margin-left:0;margin-top:0;width:558pt;height:789.3pt;z-index:-251651072;mso-position-horizontal:center;mso-position-horizontal-relative:margin;mso-position-vertical:center;mso-position-vertical-relative:margin" o:allowincell="f">
          <v:imagedata r:id="rId1" o:title="white b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7112A"/>
    <w:multiLevelType w:val="hybridMultilevel"/>
    <w:tmpl w:val="A08CB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D68FE"/>
    <w:multiLevelType w:val="hybridMultilevel"/>
    <w:tmpl w:val="9E5CDDC8"/>
    <w:lvl w:ilvl="0" w:tplc="B33237D0">
      <w:numFmt w:val="bullet"/>
      <w:lvlText w:val="-"/>
      <w:lvlJc w:val="left"/>
      <w:pPr>
        <w:ind w:left="108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DE1D39"/>
    <w:multiLevelType w:val="hybridMultilevel"/>
    <w:tmpl w:val="9EB626B0"/>
    <w:lvl w:ilvl="0" w:tplc="F60CB776"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F27531"/>
    <w:multiLevelType w:val="hybridMultilevel"/>
    <w:tmpl w:val="31C26BDC"/>
    <w:lvl w:ilvl="0" w:tplc="1DE2E3A0"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3917BB"/>
    <w:multiLevelType w:val="hybridMultilevel"/>
    <w:tmpl w:val="CDC0DC38"/>
    <w:lvl w:ilvl="0" w:tplc="9350E62C">
      <w:numFmt w:val="bullet"/>
      <w:lvlText w:val="-"/>
      <w:lvlJc w:val="left"/>
      <w:pPr>
        <w:ind w:left="108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60A0CAB"/>
    <w:multiLevelType w:val="hybridMultilevel"/>
    <w:tmpl w:val="8238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444596"/>
    <w:multiLevelType w:val="hybridMultilevel"/>
    <w:tmpl w:val="BD1A2BB4"/>
    <w:lvl w:ilvl="0" w:tplc="04090001">
      <w:start w:val="1"/>
      <w:numFmt w:val="bullet"/>
      <w:lvlText w:val=""/>
      <w:lvlJc w:val="left"/>
      <w:pPr>
        <w:ind w:left="9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abstractNum w:abstractNumId="7">
    <w:nsid w:val="373B7FB7"/>
    <w:multiLevelType w:val="hybridMultilevel"/>
    <w:tmpl w:val="60285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3F1316"/>
    <w:multiLevelType w:val="hybridMultilevel"/>
    <w:tmpl w:val="EAF42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386AFF"/>
    <w:multiLevelType w:val="hybridMultilevel"/>
    <w:tmpl w:val="5BC88038"/>
    <w:lvl w:ilvl="0" w:tplc="AEDCC384"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9"/>
  </w:num>
  <w:num w:numId="7">
    <w:abstractNumId w:val="4"/>
  </w:num>
  <w:num w:numId="8">
    <w:abstractNumId w:val="2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2EC"/>
    <w:rsid w:val="000332CB"/>
    <w:rsid w:val="00042265"/>
    <w:rsid w:val="00047255"/>
    <w:rsid w:val="00075B02"/>
    <w:rsid w:val="000A487E"/>
    <w:rsid w:val="000C702B"/>
    <w:rsid w:val="000C73DE"/>
    <w:rsid w:val="000D5449"/>
    <w:rsid w:val="000F45AC"/>
    <w:rsid w:val="00104B00"/>
    <w:rsid w:val="00114DAA"/>
    <w:rsid w:val="001544FD"/>
    <w:rsid w:val="0018309E"/>
    <w:rsid w:val="00186597"/>
    <w:rsid w:val="001A1D92"/>
    <w:rsid w:val="001B67C1"/>
    <w:rsid w:val="00204A50"/>
    <w:rsid w:val="00253B16"/>
    <w:rsid w:val="00266074"/>
    <w:rsid w:val="002935EA"/>
    <w:rsid w:val="002C65EC"/>
    <w:rsid w:val="002D1E8E"/>
    <w:rsid w:val="002F13E7"/>
    <w:rsid w:val="00311306"/>
    <w:rsid w:val="00362997"/>
    <w:rsid w:val="00370928"/>
    <w:rsid w:val="003749B6"/>
    <w:rsid w:val="00386F30"/>
    <w:rsid w:val="003B06C2"/>
    <w:rsid w:val="003C004E"/>
    <w:rsid w:val="003C6708"/>
    <w:rsid w:val="003D42CE"/>
    <w:rsid w:val="003F2835"/>
    <w:rsid w:val="004442EC"/>
    <w:rsid w:val="00493CB4"/>
    <w:rsid w:val="0053202C"/>
    <w:rsid w:val="0055337F"/>
    <w:rsid w:val="00554978"/>
    <w:rsid w:val="00571AC6"/>
    <w:rsid w:val="00585469"/>
    <w:rsid w:val="005D79C2"/>
    <w:rsid w:val="005E71DA"/>
    <w:rsid w:val="005F4459"/>
    <w:rsid w:val="006076D0"/>
    <w:rsid w:val="00624060"/>
    <w:rsid w:val="00637D7C"/>
    <w:rsid w:val="00662900"/>
    <w:rsid w:val="00671F4D"/>
    <w:rsid w:val="006E0558"/>
    <w:rsid w:val="006E2F18"/>
    <w:rsid w:val="0071363E"/>
    <w:rsid w:val="00723080"/>
    <w:rsid w:val="00745B0F"/>
    <w:rsid w:val="00755CEB"/>
    <w:rsid w:val="0075632A"/>
    <w:rsid w:val="00773606"/>
    <w:rsid w:val="007A0692"/>
    <w:rsid w:val="007E0E8B"/>
    <w:rsid w:val="008652D2"/>
    <w:rsid w:val="00866D4E"/>
    <w:rsid w:val="00877043"/>
    <w:rsid w:val="00880F21"/>
    <w:rsid w:val="008B6BCE"/>
    <w:rsid w:val="008E573D"/>
    <w:rsid w:val="008F03E9"/>
    <w:rsid w:val="009218D1"/>
    <w:rsid w:val="00977E42"/>
    <w:rsid w:val="00993780"/>
    <w:rsid w:val="009A4F0A"/>
    <w:rsid w:val="009C6D7A"/>
    <w:rsid w:val="009D6261"/>
    <w:rsid w:val="00A066FC"/>
    <w:rsid w:val="00A177DC"/>
    <w:rsid w:val="00A4616E"/>
    <w:rsid w:val="00A65869"/>
    <w:rsid w:val="00AC74EF"/>
    <w:rsid w:val="00AD09DC"/>
    <w:rsid w:val="00B35498"/>
    <w:rsid w:val="00B90D25"/>
    <w:rsid w:val="00BF0E96"/>
    <w:rsid w:val="00BF3276"/>
    <w:rsid w:val="00C1649B"/>
    <w:rsid w:val="00C40EAD"/>
    <w:rsid w:val="00C41CB6"/>
    <w:rsid w:val="00C46355"/>
    <w:rsid w:val="00C60FFA"/>
    <w:rsid w:val="00C62930"/>
    <w:rsid w:val="00C9686A"/>
    <w:rsid w:val="00CA5C05"/>
    <w:rsid w:val="00CD164B"/>
    <w:rsid w:val="00CD458B"/>
    <w:rsid w:val="00CE52B5"/>
    <w:rsid w:val="00D01D8B"/>
    <w:rsid w:val="00D4359E"/>
    <w:rsid w:val="00D44707"/>
    <w:rsid w:val="00D5108A"/>
    <w:rsid w:val="00D97E69"/>
    <w:rsid w:val="00DD01F2"/>
    <w:rsid w:val="00DF1165"/>
    <w:rsid w:val="00DF28B0"/>
    <w:rsid w:val="00DF4143"/>
    <w:rsid w:val="00E41A9C"/>
    <w:rsid w:val="00E50882"/>
    <w:rsid w:val="00E55CC8"/>
    <w:rsid w:val="00E94FBE"/>
    <w:rsid w:val="00EB25FB"/>
    <w:rsid w:val="00EE3FFB"/>
    <w:rsid w:val="00F10E8B"/>
    <w:rsid w:val="00F643CF"/>
    <w:rsid w:val="00F6447E"/>
    <w:rsid w:val="00F76C0E"/>
    <w:rsid w:val="00F817AD"/>
    <w:rsid w:val="00F917B2"/>
    <w:rsid w:val="00F9501A"/>
    <w:rsid w:val="00F976EE"/>
    <w:rsid w:val="00FD64B6"/>
    <w:rsid w:val="00FF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CAB3C57"/>
  <w15:chartTrackingRefBased/>
  <w15:docId w15:val="{A4021C00-AA9A-4B01-867C-CBE758041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0E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E8B"/>
  </w:style>
  <w:style w:type="paragraph" w:styleId="Footer">
    <w:name w:val="footer"/>
    <w:basedOn w:val="Normal"/>
    <w:link w:val="FooterChar"/>
    <w:uiPriority w:val="99"/>
    <w:unhideWhenUsed/>
    <w:rsid w:val="007E0E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E8B"/>
  </w:style>
  <w:style w:type="paragraph" w:customStyle="1" w:styleId="BodyA">
    <w:name w:val="Body A"/>
    <w:rsid w:val="007E0E8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yperlink0">
    <w:name w:val="Hyperlink.0"/>
    <w:basedOn w:val="DefaultParagraphFont"/>
    <w:rsid w:val="007E0E8B"/>
    <w:rPr>
      <w:color w:val="000000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paragraph" w:styleId="NoSpacing">
    <w:name w:val="No Spacing"/>
    <w:uiPriority w:val="1"/>
    <w:qFormat/>
    <w:rsid w:val="007E0E8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F28B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28B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41CB6"/>
    <w:rPr>
      <w:b/>
      <w:bCs/>
    </w:rPr>
  </w:style>
  <w:style w:type="table" w:styleId="TableGrid">
    <w:name w:val="Table Grid"/>
    <w:basedOn w:val="TableNormal"/>
    <w:uiPriority w:val="59"/>
    <w:rsid w:val="00183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B90D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90D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5">
    <w:name w:val="Plain Table 5"/>
    <w:basedOn w:val="TableNormal"/>
    <w:uiPriority w:val="45"/>
    <w:rsid w:val="003C670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3C670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الافتراضي"/>
    <w:rsid w:val="004442E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Geeza Pro Regular" w:eastAsia="Arial Unicode MS" w:hAnsi="Geeza Pro Regular" w:cs="Arial Unicode MS"/>
      <w:color w:val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link w:val="ListParagraphChar"/>
    <w:uiPriority w:val="34"/>
    <w:qFormat/>
    <w:rsid w:val="004442E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  <w:contextualSpacing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442EC"/>
    <w:rPr>
      <w:rFonts w:ascii="Times New Roman" w:eastAsia="Arial Unicode MS" w:hAnsi="Times New Roman" w:cs="Times New Roman"/>
      <w:sz w:val="24"/>
      <w:szCs w:val="24"/>
      <w:bdr w:val="nil"/>
    </w:rPr>
  </w:style>
  <w:style w:type="paragraph" w:customStyle="1" w:styleId="a0">
    <w:name w:val="نمط الجدول ٣"/>
    <w:rsid w:val="00A65869"/>
    <w:pPr>
      <w:spacing w:after="0" w:line="240" w:lineRule="auto"/>
    </w:pPr>
    <w:rPr>
      <w:rFonts w:ascii="Geeza Pro Regular" w:eastAsia="Geeza Pro Regular" w:hAnsi="Geeza Pro Regular" w:cs="Geeza Pro Regular"/>
      <w:color w:val="FFFFFF"/>
      <w:sz w:val="20"/>
      <w:szCs w:val="20"/>
      <w14:textOutline w14:w="0" w14:cap="flat" w14:cmpd="sng" w14:algn="ctr">
        <w14:noFill/>
        <w14:prstDash w14:val="solid"/>
        <w14:bevel/>
      </w14:textOutline>
    </w:rPr>
  </w:style>
  <w:style w:type="paragraph" w:customStyle="1" w:styleId="a1">
    <w:name w:val="نمط الجدول ٦"/>
    <w:rsid w:val="00A65869"/>
    <w:pPr>
      <w:spacing w:after="0" w:line="240" w:lineRule="auto"/>
    </w:pPr>
    <w:rPr>
      <w:rFonts w:ascii="Geeza Pro Regular" w:eastAsia="Geeza Pro Regular" w:hAnsi="Geeza Pro Regular" w:cs="Geeza Pro Regular"/>
      <w:color w:val="367DA2"/>
      <w:sz w:val="20"/>
      <w:szCs w:val="2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roqay.software/projects/madares-dashboard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image" Target="media/image2.png"/><Relationship Id="rId6" Type="http://schemas.openxmlformats.org/officeDocument/2006/relationships/hyperlink" Target="https://roqay.software/projects/madares-dashboard/" TargetMode="External"/><Relationship Id="rId5" Type="http://schemas.openxmlformats.org/officeDocument/2006/relationships/hyperlink" Target="https://roqay.software/projects/madares-dashboard/" TargetMode="External"/><Relationship Id="rId4" Type="http://schemas.openxmlformats.org/officeDocument/2006/relationships/hyperlink" Target="https://roqay.software/projects/madares-dashboard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Roqay%20Proposal%20(1)%20-%20Cop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81FC7-08F0-4C96-AEFF-54CCD5505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Roqay Proposal (1) - Copy</Template>
  <TotalTime>238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roqay</dc:creator>
  <cp:keywords/>
  <dc:description/>
  <cp:lastModifiedBy>Amira Hosam</cp:lastModifiedBy>
  <cp:revision>11</cp:revision>
  <dcterms:created xsi:type="dcterms:W3CDTF">2021-05-04T09:37:00Z</dcterms:created>
  <dcterms:modified xsi:type="dcterms:W3CDTF">2021-05-04T13:35:00Z</dcterms:modified>
</cp:coreProperties>
</file>