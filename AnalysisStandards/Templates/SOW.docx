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0C2EF" w14:textId="77777777" w:rsidR="00967C28" w:rsidRDefault="00967C28" w:rsidP="00967C28">
      <w:pPr>
        <w:rPr>
          <w:kern w:val="28"/>
        </w:rPr>
      </w:pPr>
      <w:bookmarkStart w:id="0" w:name="_Toc398035329"/>
    </w:p>
    <w:p w14:paraId="77361D19" w14:textId="77777777" w:rsidR="00967C28" w:rsidRDefault="00967C28" w:rsidP="00967C28">
      <w:pPr>
        <w:rPr>
          <w:kern w:val="28"/>
        </w:rPr>
      </w:pPr>
    </w:p>
    <w:p w14:paraId="1CBD66A6" w14:textId="77777777" w:rsidR="00967C28" w:rsidRDefault="00967C28" w:rsidP="00967C28">
      <w:pPr>
        <w:rPr>
          <w:kern w:val="28"/>
        </w:rPr>
      </w:pPr>
    </w:p>
    <w:p w14:paraId="0B97BC78" w14:textId="77777777" w:rsidR="00967C28" w:rsidRDefault="00967C28" w:rsidP="00967C28">
      <w:pPr>
        <w:rPr>
          <w:kern w:val="28"/>
        </w:rPr>
      </w:pPr>
    </w:p>
    <w:p w14:paraId="66E9F589" w14:textId="77777777" w:rsidR="00967C28" w:rsidRDefault="00967C28" w:rsidP="00967C28">
      <w:pPr>
        <w:rPr>
          <w:kern w:val="28"/>
        </w:rPr>
      </w:pPr>
    </w:p>
    <w:p w14:paraId="42898F4D" w14:textId="77777777" w:rsidR="00967C28" w:rsidRDefault="00967C28" w:rsidP="00967C28">
      <w:pPr>
        <w:rPr>
          <w:kern w:val="28"/>
        </w:rPr>
      </w:pPr>
    </w:p>
    <w:p w14:paraId="10F1E85B" w14:textId="77777777" w:rsidR="00967C28" w:rsidRDefault="00967C28" w:rsidP="00967C28">
      <w:pPr>
        <w:rPr>
          <w:kern w:val="28"/>
        </w:rPr>
      </w:pPr>
    </w:p>
    <w:p w14:paraId="5C6E2B44" w14:textId="77777777" w:rsidR="00967C28" w:rsidRDefault="00967C28" w:rsidP="00967C28">
      <w:pPr>
        <w:rPr>
          <w:kern w:val="28"/>
        </w:rPr>
      </w:pPr>
    </w:p>
    <w:p w14:paraId="5C8E3BE8" w14:textId="77777777" w:rsidR="00967C28" w:rsidRDefault="00967C28" w:rsidP="00967C28">
      <w:pPr>
        <w:rPr>
          <w:kern w:val="28"/>
        </w:rPr>
      </w:pPr>
    </w:p>
    <w:p w14:paraId="40D91B3E" w14:textId="77777777" w:rsidR="00967C28" w:rsidRDefault="00967C28" w:rsidP="00967C28">
      <w:pPr>
        <w:rPr>
          <w:kern w:val="28"/>
        </w:rPr>
      </w:pPr>
    </w:p>
    <w:p w14:paraId="12BDD5A7" w14:textId="77777777" w:rsidR="00967C28" w:rsidRDefault="00967C28" w:rsidP="00967C28">
      <w:pPr>
        <w:rPr>
          <w:kern w:val="28"/>
        </w:rPr>
      </w:pPr>
    </w:p>
    <w:p w14:paraId="595FAFBC" w14:textId="77777777" w:rsidR="00967C28" w:rsidRDefault="00967C28" w:rsidP="00967C28">
      <w:pPr>
        <w:rPr>
          <w:kern w:val="28"/>
        </w:rPr>
      </w:pPr>
    </w:p>
    <w:p w14:paraId="712AE5A5" w14:textId="77777777" w:rsidR="00967C28" w:rsidRDefault="00967C28" w:rsidP="00967C28">
      <w:pPr>
        <w:rPr>
          <w:kern w:val="28"/>
        </w:rPr>
      </w:pPr>
    </w:p>
    <w:p w14:paraId="2BEF9541" w14:textId="56D88BC2" w:rsidR="006F109D" w:rsidRPr="00DE24E4" w:rsidRDefault="00967C28" w:rsidP="00967C28">
      <w:pPr>
        <w:rPr>
          <w:kern w:val="28"/>
        </w:rPr>
      </w:pPr>
      <w:r>
        <w:rPr>
          <w:kern w:val="28"/>
        </w:rPr>
        <w:br w:type="textWrapping" w:clear="all"/>
      </w:r>
    </w:p>
    <w:p w14:paraId="213DA5CC" w14:textId="6B7C1FC2" w:rsidR="00E71A5B" w:rsidRPr="006F478A" w:rsidRDefault="007818FC" w:rsidP="007818FC">
      <w:pPr>
        <w:pStyle w:val="DocumentName"/>
        <w:pBdr>
          <w:bottom w:val="none" w:sz="0" w:space="0" w:color="auto"/>
        </w:pBdr>
        <w:jc w:val="center"/>
        <w:rPr>
          <w:b w:val="0"/>
          <w:bCs/>
          <w:i/>
          <w:iCs/>
          <w:noProof w:val="0"/>
          <w:szCs w:val="56"/>
          <w:u w:val="single"/>
        </w:rPr>
      </w:pPr>
      <w:r>
        <w:rPr>
          <w:noProof w:val="0"/>
          <w:szCs w:val="56"/>
        </w:rPr>
        <w:t>Follow-Up</w:t>
      </w:r>
      <w:r w:rsidR="00832423">
        <w:rPr>
          <w:noProof w:val="0"/>
          <w:szCs w:val="56"/>
        </w:rPr>
        <w:t xml:space="preserve"> </w:t>
      </w:r>
      <w:r>
        <w:rPr>
          <w:noProof w:val="0"/>
          <w:szCs w:val="56"/>
        </w:rPr>
        <w:t>System</w:t>
      </w:r>
      <w:r w:rsidR="0028287B">
        <w:rPr>
          <w:noProof w:val="0"/>
          <w:szCs w:val="56"/>
        </w:rPr>
        <w:t xml:space="preserve"> </w:t>
      </w:r>
      <w:r>
        <w:rPr>
          <w:noProof w:val="0"/>
          <w:szCs w:val="56"/>
        </w:rPr>
        <w:t>SOW</w:t>
      </w:r>
      <w:r w:rsidR="0028287B">
        <w:rPr>
          <w:noProof w:val="0"/>
          <w:szCs w:val="56"/>
        </w:rPr>
        <w:t xml:space="preserve"> </w:t>
      </w:r>
    </w:p>
    <w:p w14:paraId="550E4C03" w14:textId="77777777" w:rsidR="006F109D" w:rsidRPr="000E3BDC" w:rsidRDefault="006F109D" w:rsidP="006F109D">
      <w:pPr>
        <w:rPr>
          <w:kern w:val="28"/>
        </w:rPr>
      </w:pPr>
    </w:p>
    <w:p w14:paraId="2087052E" w14:textId="77777777" w:rsidR="00A353E0" w:rsidRDefault="00A353E0" w:rsidP="006F109D">
      <w:pPr>
        <w:jc w:val="center"/>
        <w:rPr>
          <w:kern w:val="28"/>
          <w:sz w:val="48"/>
          <w:szCs w:val="40"/>
        </w:rPr>
      </w:pPr>
    </w:p>
    <w:p w14:paraId="5E55D4D7" w14:textId="77777777" w:rsidR="000A33FE" w:rsidRPr="000E3BDC" w:rsidRDefault="000A33FE" w:rsidP="00A93643">
      <w:pPr>
        <w:ind w:left="-90" w:firstLine="90"/>
        <w:jc w:val="center"/>
        <w:rPr>
          <w:kern w:val="28"/>
          <w:sz w:val="48"/>
          <w:szCs w:val="40"/>
        </w:rPr>
      </w:pPr>
    </w:p>
    <w:p w14:paraId="1DD324DC" w14:textId="77777777" w:rsidR="006F109D" w:rsidRPr="000E3BDC" w:rsidRDefault="00D2305C" w:rsidP="00975D81">
      <w:pPr>
        <w:ind w:left="2700" w:right="1377" w:hanging="180"/>
        <w:rPr>
          <w:kern w:val="28"/>
        </w:rPr>
      </w:pPr>
      <w:r>
        <w:rPr>
          <w:kern w:val="28"/>
        </w:rPr>
        <w:t xml:space="preserve">  </w:t>
      </w:r>
      <w:r w:rsidR="000A33FE">
        <w:rPr>
          <w:kern w:val="28"/>
        </w:rPr>
        <w:t xml:space="preserve">           </w:t>
      </w:r>
      <w:r w:rsidR="00914B00">
        <w:rPr>
          <w:kern w:val="28"/>
        </w:rPr>
        <w:t xml:space="preserve">          </w:t>
      </w:r>
    </w:p>
    <w:p w14:paraId="4839BCDA" w14:textId="77777777" w:rsidR="00700721" w:rsidRPr="000E3BDC" w:rsidRDefault="00700721" w:rsidP="00A3708A">
      <w:pPr>
        <w:rPr>
          <w:kern w:val="28"/>
          <w:sz w:val="48"/>
          <w:szCs w:val="40"/>
        </w:rPr>
      </w:pPr>
    </w:p>
    <w:p w14:paraId="6A0EC21F" w14:textId="77777777" w:rsidR="001701C1" w:rsidRDefault="001701C1" w:rsidP="006F109D">
      <w:pPr>
        <w:rPr>
          <w:iCs/>
          <w:sz w:val="44"/>
          <w:szCs w:val="44"/>
        </w:rPr>
      </w:pPr>
    </w:p>
    <w:p w14:paraId="533A11AD" w14:textId="77777777" w:rsidR="006F109D" w:rsidRPr="000E3BDC" w:rsidRDefault="006F109D" w:rsidP="006F109D">
      <w:pPr>
        <w:rPr>
          <w:kern w:val="28"/>
        </w:rPr>
      </w:pPr>
    </w:p>
    <w:p w14:paraId="75C501B2" w14:textId="77777777" w:rsidR="006F109D" w:rsidRPr="000E3BDC" w:rsidRDefault="006F109D" w:rsidP="006F109D">
      <w:pPr>
        <w:jc w:val="center"/>
        <w:rPr>
          <w:kern w:val="28"/>
        </w:rPr>
      </w:pPr>
      <w:r w:rsidRPr="000E3BDC">
        <w:rPr>
          <w:kern w:val="28"/>
        </w:rPr>
        <w:t xml:space="preserve">                       </w:t>
      </w:r>
    </w:p>
    <w:p w14:paraId="21DF006D" w14:textId="77777777" w:rsidR="006F109D" w:rsidRPr="000E3BDC" w:rsidRDefault="006F109D" w:rsidP="006F109D">
      <w:pPr>
        <w:rPr>
          <w:kern w:val="28"/>
        </w:rPr>
      </w:pPr>
    </w:p>
    <w:p w14:paraId="03202BB2" w14:textId="77777777" w:rsidR="006F109D" w:rsidRPr="000E3BDC" w:rsidRDefault="006F109D" w:rsidP="006F109D">
      <w:pPr>
        <w:pStyle w:val="MyStyle"/>
        <w:rPr>
          <w:rFonts w:asciiTheme="minorHAnsi" w:hAnsiTheme="minorHAnsi"/>
        </w:rPr>
      </w:pPr>
    </w:p>
    <w:p w14:paraId="0438F3D4" w14:textId="77777777" w:rsidR="007E338A" w:rsidRPr="000E3BDC" w:rsidRDefault="007E338A" w:rsidP="006F109D">
      <w:pPr>
        <w:pStyle w:val="MyStyle"/>
        <w:rPr>
          <w:rFonts w:asciiTheme="minorHAnsi" w:hAnsiTheme="minorHAnsi"/>
        </w:rPr>
        <w:sectPr w:rsidR="007E338A" w:rsidRPr="000E3BDC" w:rsidSect="007E338A">
          <w:headerReference w:type="default" r:id="rId11"/>
          <w:footerReference w:type="default" r:id="rId12"/>
          <w:pgSz w:w="11907" w:h="16839" w:code="9"/>
          <w:pgMar w:top="431" w:right="720" w:bottom="720" w:left="720" w:header="720" w:footer="648" w:gutter="0"/>
          <w:pgNumType w:start="1"/>
          <w:cols w:space="720"/>
          <w:titlePg/>
          <w:docGrid w:linePitch="326"/>
        </w:sectPr>
      </w:pPr>
    </w:p>
    <w:p w14:paraId="17EECD49" w14:textId="77777777" w:rsidR="006F109D" w:rsidRPr="000E3BDC" w:rsidRDefault="006F109D"/>
    <w:p w14:paraId="6B5B4310" w14:textId="77777777" w:rsidR="00E71A5B" w:rsidRDefault="00E71A5B" w:rsidP="0068278C">
      <w:pPr>
        <w:pStyle w:val="AuthorName"/>
        <w:rPr>
          <w:rFonts w:asciiTheme="minorHAnsi" w:hAnsiTheme="minorHAnsi"/>
          <w:bCs/>
          <w:sz w:val="24"/>
        </w:rPr>
      </w:pPr>
      <w:bookmarkStart w:id="1" w:name="purpose"/>
    </w:p>
    <w:p w14:paraId="2728AFE7" w14:textId="77777777" w:rsidR="009D7E16" w:rsidRPr="000E3BDC" w:rsidRDefault="009D7E16" w:rsidP="009D7E16"/>
    <w:p w14:paraId="5EF10AC1" w14:textId="77777777" w:rsidR="009D7E16" w:rsidRPr="000E3BDC" w:rsidRDefault="009D7E16" w:rsidP="009D7E16"/>
    <w:p w14:paraId="60368626" w14:textId="77777777" w:rsidR="009D7E16" w:rsidRPr="000E3BDC" w:rsidRDefault="009D7E16" w:rsidP="009D7E16"/>
    <w:p w14:paraId="26C53932" w14:textId="22B56C33" w:rsidR="00215023" w:rsidRPr="0068278C" w:rsidRDefault="00215023" w:rsidP="0068278C">
      <w:pPr>
        <w:pStyle w:val="AuthorName"/>
        <w:rPr>
          <w:b w:val="0"/>
          <w:bCs/>
          <w:sz w:val="28"/>
        </w:rPr>
      </w:pPr>
    </w:p>
    <w:p w14:paraId="77300163" w14:textId="77777777" w:rsidR="009A0D05" w:rsidRPr="000E3BDC" w:rsidRDefault="009A0D05"/>
    <w:p w14:paraId="07B22516" w14:textId="77777777" w:rsidR="00215023" w:rsidRPr="000E3BDC" w:rsidRDefault="00215023" w:rsidP="000A7BCD">
      <w:pPr>
        <w:shd w:val="clear" w:color="auto" w:fill="EEECE1" w:themeFill="background2"/>
        <w:spacing w:after="120" w:line="276" w:lineRule="auto"/>
        <w:jc w:val="center"/>
        <w:outlineLvl w:val="0"/>
        <w:rPr>
          <w:rFonts w:eastAsiaTheme="minorHAnsi" w:cstheme="minorBidi"/>
          <w:b/>
          <w:bCs/>
          <w:color w:val="333333"/>
          <w:sz w:val="28"/>
          <w:szCs w:val="28"/>
          <w:lang w:val="es-ES"/>
        </w:rPr>
      </w:pPr>
      <w:r w:rsidRPr="000E3BDC">
        <w:rPr>
          <w:rFonts w:eastAsiaTheme="minorHAnsi" w:cstheme="minorBidi"/>
          <w:b/>
          <w:bCs/>
          <w:color w:val="333333"/>
          <w:sz w:val="28"/>
          <w:szCs w:val="28"/>
        </w:rPr>
        <w:t>Contents</w:t>
      </w:r>
    </w:p>
    <w:p w14:paraId="629FA775" w14:textId="2EF90753" w:rsidR="00A5162D" w:rsidRDefault="00215023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E3BDC">
        <w:rPr>
          <w:rFonts w:asciiTheme="minorHAnsi" w:hAnsiTheme="minorHAnsi" w:cs="Arial"/>
        </w:rPr>
        <w:fldChar w:fldCharType="begin"/>
      </w:r>
      <w:r w:rsidRPr="000E3BDC">
        <w:rPr>
          <w:rFonts w:asciiTheme="minorHAnsi" w:hAnsiTheme="minorHAnsi" w:cs="Arial"/>
        </w:rPr>
        <w:instrText xml:space="preserve"> TOC \h \z \t "Heading 1,1,Heading 2,2,Heading 3,3" </w:instrText>
      </w:r>
      <w:r w:rsidRPr="000E3BDC">
        <w:rPr>
          <w:rFonts w:asciiTheme="minorHAnsi" w:hAnsiTheme="minorHAnsi" w:cs="Arial"/>
        </w:rPr>
        <w:fldChar w:fldCharType="separate"/>
      </w:r>
      <w:hyperlink w:anchor="_Toc33970504" w:history="1">
        <w:r w:rsidR="00A5162D" w:rsidRPr="00BD1685">
          <w:rPr>
            <w:rStyle w:val="Hyperlink"/>
            <w:noProof/>
          </w:rPr>
          <w:t>1</w:t>
        </w:r>
        <w:r w:rsidR="00A516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Purpose of the document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_Toc33970504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2</w:t>
        </w:r>
        <w:r w:rsidR="00A5162D">
          <w:rPr>
            <w:noProof/>
            <w:webHidden/>
          </w:rPr>
          <w:fldChar w:fldCharType="end"/>
        </w:r>
      </w:hyperlink>
    </w:p>
    <w:p w14:paraId="21E81BA8" w14:textId="7E06422D" w:rsidR="00A5162D" w:rsidRDefault="002A7EDC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970505" w:history="1">
        <w:r w:rsidR="00A5162D" w:rsidRPr="00BD1685">
          <w:rPr>
            <w:rStyle w:val="Hyperlink"/>
            <w:noProof/>
          </w:rPr>
          <w:t>2</w:t>
        </w:r>
        <w:r w:rsidR="00A516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Introduction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_Toc33970505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3</w:t>
        </w:r>
        <w:r w:rsidR="00A5162D">
          <w:rPr>
            <w:noProof/>
            <w:webHidden/>
          </w:rPr>
          <w:fldChar w:fldCharType="end"/>
        </w:r>
      </w:hyperlink>
    </w:p>
    <w:p w14:paraId="6079C1F0" w14:textId="2DF89DD6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06" w:history="1">
        <w:r w:rsidR="00A5162D" w:rsidRPr="00BD1685">
          <w:rPr>
            <w:rStyle w:val="Hyperlink"/>
            <w:noProof/>
          </w:rPr>
          <w:t>2.1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Application Profiles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_Toc33970506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3</w:t>
        </w:r>
        <w:r w:rsidR="00A5162D">
          <w:rPr>
            <w:noProof/>
            <w:webHidden/>
          </w:rPr>
          <w:fldChar w:fldCharType="end"/>
        </w:r>
      </w:hyperlink>
    </w:p>
    <w:p w14:paraId="3A120016" w14:textId="73F0E9F5" w:rsidR="00A5162D" w:rsidRDefault="002A7EDC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970507" w:history="1">
        <w:r w:rsidR="00A5162D" w:rsidRPr="00BD1685">
          <w:rPr>
            <w:rStyle w:val="Hyperlink"/>
            <w:noProof/>
          </w:rPr>
          <w:t>3</w:t>
        </w:r>
        <w:r w:rsidR="00A516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main setup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_Toc33970507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4</w:t>
        </w:r>
        <w:r w:rsidR="00A5162D">
          <w:rPr>
            <w:noProof/>
            <w:webHidden/>
          </w:rPr>
          <w:fldChar w:fldCharType="end"/>
        </w:r>
      </w:hyperlink>
    </w:p>
    <w:p w14:paraId="5F9A150C" w14:textId="09EBEBDB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08" w:history="1">
        <w:r w:rsidR="00A5162D" w:rsidRPr="00BD1685">
          <w:rPr>
            <w:rStyle w:val="Hyperlink"/>
            <w:noProof/>
          </w:rPr>
          <w:t>3.1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categories (events)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_Toc33970508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4</w:t>
        </w:r>
        <w:r w:rsidR="00A5162D">
          <w:rPr>
            <w:noProof/>
            <w:webHidden/>
          </w:rPr>
          <w:fldChar w:fldCharType="end"/>
        </w:r>
      </w:hyperlink>
    </w:p>
    <w:p w14:paraId="35264B05" w14:textId="6954827D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09" w:history="1">
        <w:r w:rsidR="00A5162D" w:rsidRPr="00BD1685">
          <w:rPr>
            <w:rStyle w:val="Hyperlink"/>
            <w:noProof/>
          </w:rPr>
          <w:t>3.2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services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_Toc33970509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4</w:t>
        </w:r>
        <w:r w:rsidR="00A5162D">
          <w:rPr>
            <w:noProof/>
            <w:webHidden/>
          </w:rPr>
          <w:fldChar w:fldCharType="end"/>
        </w:r>
      </w:hyperlink>
    </w:p>
    <w:p w14:paraId="1918DA9B" w14:textId="16CBAFE0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10" w:history="1">
        <w:r w:rsidR="00A5162D" w:rsidRPr="00BD1685">
          <w:rPr>
            <w:rStyle w:val="Hyperlink"/>
            <w:noProof/>
          </w:rPr>
          <w:t>3.3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Places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_Toc33970510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5</w:t>
        </w:r>
        <w:r w:rsidR="00A5162D">
          <w:rPr>
            <w:noProof/>
            <w:webHidden/>
          </w:rPr>
          <w:fldChar w:fldCharType="end"/>
        </w:r>
      </w:hyperlink>
    </w:p>
    <w:p w14:paraId="69873357" w14:textId="78F57FF7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11" w:history="1">
        <w:r w:rsidR="00A5162D" w:rsidRPr="00BD1685">
          <w:rPr>
            <w:rStyle w:val="Hyperlink"/>
            <w:noProof/>
          </w:rPr>
          <w:t>3.4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Packages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_Toc33970511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5</w:t>
        </w:r>
        <w:r w:rsidR="00A5162D">
          <w:rPr>
            <w:noProof/>
            <w:webHidden/>
          </w:rPr>
          <w:fldChar w:fldCharType="end"/>
        </w:r>
      </w:hyperlink>
    </w:p>
    <w:p w14:paraId="02C971F1" w14:textId="4049F6FF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12" w:history="1">
        <w:r w:rsidR="00A5162D" w:rsidRPr="00BD1685">
          <w:rPr>
            <w:rStyle w:val="Hyperlink"/>
            <w:noProof/>
          </w:rPr>
          <w:t>3.8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Gender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_Toc33970512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5</w:t>
        </w:r>
        <w:r w:rsidR="00A5162D">
          <w:rPr>
            <w:noProof/>
            <w:webHidden/>
          </w:rPr>
          <w:fldChar w:fldCharType="end"/>
        </w:r>
      </w:hyperlink>
    </w:p>
    <w:p w14:paraId="0524DC28" w14:textId="5834A278" w:rsidR="00A5162D" w:rsidRDefault="002A7EDC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970513" w:history="1">
        <w:r w:rsidR="00A5162D" w:rsidRPr="00BD1685">
          <w:rPr>
            <w:rStyle w:val="Hyperlink"/>
            <w:noProof/>
          </w:rPr>
          <w:t>4</w:t>
        </w:r>
        <w:r w:rsidR="00A516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customers module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_Toc33970513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6</w:t>
        </w:r>
        <w:r w:rsidR="00A5162D">
          <w:rPr>
            <w:noProof/>
            <w:webHidden/>
          </w:rPr>
          <w:fldChar w:fldCharType="end"/>
        </w:r>
      </w:hyperlink>
    </w:p>
    <w:p w14:paraId="721EA773" w14:textId="74DCD00D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14" w:history="1">
        <w:r w:rsidR="00A5162D" w:rsidRPr="00BD1685">
          <w:rPr>
            <w:rStyle w:val="Hyperlink"/>
            <w:noProof/>
          </w:rPr>
          <w:t>4.1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business requirement definition – login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_Toc33970514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6</w:t>
        </w:r>
        <w:r w:rsidR="00A5162D">
          <w:rPr>
            <w:noProof/>
            <w:webHidden/>
          </w:rPr>
          <w:fldChar w:fldCharType="end"/>
        </w:r>
      </w:hyperlink>
    </w:p>
    <w:p w14:paraId="1D0ACB19" w14:textId="02A2912E" w:rsidR="00A5162D" w:rsidRDefault="002A7EDC">
      <w:pPr>
        <w:pStyle w:val="TOC3"/>
        <w:tabs>
          <w:tab w:val="left" w:pos="1320"/>
          <w:tab w:val="right" w:leader="dot" w:pos="104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3970515" w:history="1">
        <w:r w:rsidR="00A5162D" w:rsidRPr="00BD1685">
          <w:rPr>
            <w:rStyle w:val="Hyperlink"/>
            <w:noProof/>
          </w:rPr>
          <w:t>4.1.1</w:t>
        </w:r>
        <w:r w:rsidR="00A5162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Administrator Access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_Toc33970515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6</w:t>
        </w:r>
        <w:r w:rsidR="00A5162D">
          <w:rPr>
            <w:noProof/>
            <w:webHidden/>
          </w:rPr>
          <w:fldChar w:fldCharType="end"/>
        </w:r>
      </w:hyperlink>
    </w:p>
    <w:p w14:paraId="421E5107" w14:textId="48B8C9CD" w:rsidR="00A5162D" w:rsidRDefault="002A7EDC">
      <w:pPr>
        <w:pStyle w:val="TOC3"/>
        <w:tabs>
          <w:tab w:val="left" w:pos="1320"/>
          <w:tab w:val="right" w:leader="dot" w:pos="104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3970516" w:history="1">
        <w:r w:rsidR="00A5162D" w:rsidRPr="00BD1685">
          <w:rPr>
            <w:rStyle w:val="Hyperlink"/>
            <w:noProof/>
          </w:rPr>
          <w:t>4.1.2</w:t>
        </w:r>
        <w:r w:rsidR="00A5162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Customer Access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_Toc33970516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6</w:t>
        </w:r>
        <w:r w:rsidR="00A5162D">
          <w:rPr>
            <w:noProof/>
            <w:webHidden/>
          </w:rPr>
          <w:fldChar w:fldCharType="end"/>
        </w:r>
      </w:hyperlink>
    </w:p>
    <w:p w14:paraId="2017564E" w14:textId="328BF66C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17" w:history="1">
        <w:r w:rsidR="00A5162D" w:rsidRPr="00BD1685">
          <w:rPr>
            <w:rStyle w:val="Hyperlink"/>
            <w:noProof/>
          </w:rPr>
          <w:t>4.2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system functionality- main features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_Toc33970517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6</w:t>
        </w:r>
        <w:r w:rsidR="00A5162D">
          <w:rPr>
            <w:noProof/>
            <w:webHidden/>
          </w:rPr>
          <w:fldChar w:fldCharType="end"/>
        </w:r>
      </w:hyperlink>
    </w:p>
    <w:p w14:paraId="3A56C33B" w14:textId="37F63923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18" w:history="1">
        <w:r w:rsidR="00A5162D" w:rsidRPr="00BD1685">
          <w:rPr>
            <w:rStyle w:val="Hyperlink"/>
            <w:noProof/>
          </w:rPr>
          <w:t>4.3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notifications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_Toc33970518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7</w:t>
        </w:r>
        <w:r w:rsidR="00A5162D">
          <w:rPr>
            <w:noProof/>
            <w:webHidden/>
          </w:rPr>
          <w:fldChar w:fldCharType="end"/>
        </w:r>
      </w:hyperlink>
    </w:p>
    <w:p w14:paraId="2D8C808E" w14:textId="1311AAC8" w:rsidR="00A5162D" w:rsidRDefault="002A7EDC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970519" w:history="1">
        <w:r w:rsidR="00A5162D" w:rsidRPr="00BD1685">
          <w:rPr>
            <w:rStyle w:val="Hyperlink"/>
            <w:noProof/>
          </w:rPr>
          <w:t>5</w:t>
        </w:r>
        <w:r w:rsidR="00A516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companies module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_Toc33970519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8</w:t>
        </w:r>
        <w:r w:rsidR="00A5162D">
          <w:rPr>
            <w:noProof/>
            <w:webHidden/>
          </w:rPr>
          <w:fldChar w:fldCharType="end"/>
        </w:r>
      </w:hyperlink>
    </w:p>
    <w:p w14:paraId="022CA46D" w14:textId="1104BA16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20" w:history="1">
        <w:r w:rsidR="00A5162D" w:rsidRPr="00BD1685">
          <w:rPr>
            <w:rStyle w:val="Hyperlink"/>
            <w:noProof/>
          </w:rPr>
          <w:t>5.1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business requirement definition – login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_Toc33970520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8</w:t>
        </w:r>
        <w:r w:rsidR="00A5162D">
          <w:rPr>
            <w:noProof/>
            <w:webHidden/>
          </w:rPr>
          <w:fldChar w:fldCharType="end"/>
        </w:r>
      </w:hyperlink>
    </w:p>
    <w:p w14:paraId="05AC9F1A" w14:textId="0001769D" w:rsidR="00A5162D" w:rsidRDefault="002A7EDC">
      <w:pPr>
        <w:pStyle w:val="TOC3"/>
        <w:tabs>
          <w:tab w:val="left" w:pos="1320"/>
          <w:tab w:val="right" w:leader="dot" w:pos="104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3970521" w:history="1">
        <w:r w:rsidR="00A5162D" w:rsidRPr="00BD1685">
          <w:rPr>
            <w:rStyle w:val="Hyperlink"/>
            <w:noProof/>
          </w:rPr>
          <w:t>5.1.1</w:t>
        </w:r>
        <w:r w:rsidR="00A5162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Administrator Access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_Toc33970521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8</w:t>
        </w:r>
        <w:r w:rsidR="00A5162D">
          <w:rPr>
            <w:noProof/>
            <w:webHidden/>
          </w:rPr>
          <w:fldChar w:fldCharType="end"/>
        </w:r>
      </w:hyperlink>
    </w:p>
    <w:p w14:paraId="4A605016" w14:textId="054446F2" w:rsidR="00A5162D" w:rsidRDefault="002A7EDC">
      <w:pPr>
        <w:pStyle w:val="TOC3"/>
        <w:tabs>
          <w:tab w:val="left" w:pos="1320"/>
          <w:tab w:val="right" w:leader="dot" w:pos="1045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3970522" w:history="1">
        <w:r w:rsidR="00A5162D" w:rsidRPr="00BD1685">
          <w:rPr>
            <w:rStyle w:val="Hyperlink"/>
            <w:noProof/>
          </w:rPr>
          <w:t>5.1.2</w:t>
        </w:r>
        <w:r w:rsidR="00A5162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Customer Access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_Toc33970522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8</w:t>
        </w:r>
        <w:r w:rsidR="00A5162D">
          <w:rPr>
            <w:noProof/>
            <w:webHidden/>
          </w:rPr>
          <w:fldChar w:fldCharType="end"/>
        </w:r>
      </w:hyperlink>
    </w:p>
    <w:p w14:paraId="6BED29D5" w14:textId="7B4D6D8B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23" w:history="1">
        <w:r w:rsidR="00A5162D" w:rsidRPr="00BD1685">
          <w:rPr>
            <w:rStyle w:val="Hyperlink"/>
            <w:noProof/>
          </w:rPr>
          <w:t>5.2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system functionality- main features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_Toc33970523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8</w:t>
        </w:r>
        <w:r w:rsidR="00A5162D">
          <w:rPr>
            <w:noProof/>
            <w:webHidden/>
          </w:rPr>
          <w:fldChar w:fldCharType="end"/>
        </w:r>
      </w:hyperlink>
    </w:p>
    <w:p w14:paraId="046AB6BC" w14:textId="7A266820" w:rsidR="00A5162D" w:rsidRDefault="002A7EDC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970524" w:history="1">
        <w:r w:rsidR="00A5162D" w:rsidRPr="00BD1685">
          <w:rPr>
            <w:rStyle w:val="Hyperlink"/>
            <w:noProof/>
          </w:rPr>
          <w:t>5.3</w:t>
        </w:r>
        <w:r w:rsidR="00A5162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162D" w:rsidRPr="00BD1685">
          <w:rPr>
            <w:rStyle w:val="Hyperlink"/>
            <w:noProof/>
          </w:rPr>
          <w:t>notifications</w:t>
        </w:r>
        <w:r w:rsidR="00A5162D">
          <w:rPr>
            <w:noProof/>
            <w:webHidden/>
          </w:rPr>
          <w:tab/>
        </w:r>
        <w:r w:rsidR="00A5162D">
          <w:rPr>
            <w:noProof/>
            <w:webHidden/>
          </w:rPr>
          <w:fldChar w:fldCharType="begin"/>
        </w:r>
        <w:r w:rsidR="00A5162D">
          <w:rPr>
            <w:noProof/>
            <w:webHidden/>
          </w:rPr>
          <w:instrText xml:space="preserve"> PAGEREF _Toc33970524 \h </w:instrText>
        </w:r>
        <w:r w:rsidR="00A5162D">
          <w:rPr>
            <w:noProof/>
            <w:webHidden/>
          </w:rPr>
        </w:r>
        <w:r w:rsidR="00A5162D">
          <w:rPr>
            <w:noProof/>
            <w:webHidden/>
          </w:rPr>
          <w:fldChar w:fldCharType="separate"/>
        </w:r>
        <w:r w:rsidR="00A5162D">
          <w:rPr>
            <w:noProof/>
            <w:webHidden/>
          </w:rPr>
          <w:t>9</w:t>
        </w:r>
        <w:r w:rsidR="00A5162D">
          <w:rPr>
            <w:noProof/>
            <w:webHidden/>
          </w:rPr>
          <w:fldChar w:fldCharType="end"/>
        </w:r>
      </w:hyperlink>
    </w:p>
    <w:p w14:paraId="0078EE2C" w14:textId="0CF10292" w:rsidR="00D142EA" w:rsidRDefault="00215023" w:rsidP="004D281A">
      <w:pPr>
        <w:pStyle w:val="TOC3"/>
        <w:tabs>
          <w:tab w:val="left" w:pos="1320"/>
          <w:tab w:val="right" w:leader="dot" w:pos="10457"/>
        </w:tabs>
        <w:rPr>
          <w:rFonts w:asciiTheme="minorHAnsi" w:hAnsiTheme="minorHAnsi"/>
        </w:rPr>
      </w:pPr>
      <w:r w:rsidRPr="000E3BDC">
        <w:rPr>
          <w:rFonts w:asciiTheme="minorHAnsi" w:hAnsiTheme="minorHAnsi"/>
        </w:rPr>
        <w:fldChar w:fldCharType="end"/>
      </w:r>
    </w:p>
    <w:p w14:paraId="51A8D795" w14:textId="77777777" w:rsidR="00D142EA" w:rsidRPr="00D142EA" w:rsidRDefault="00D142EA" w:rsidP="00D142EA"/>
    <w:p w14:paraId="60CFF747" w14:textId="77777777" w:rsidR="00D142EA" w:rsidRPr="00D142EA" w:rsidRDefault="00D142EA" w:rsidP="00D142EA"/>
    <w:p w14:paraId="45132E32" w14:textId="77777777" w:rsidR="00D142EA" w:rsidRPr="00D142EA" w:rsidRDefault="00D142EA" w:rsidP="00D142EA"/>
    <w:p w14:paraId="2DD68A6A" w14:textId="77777777" w:rsidR="00D142EA" w:rsidRPr="00D142EA" w:rsidRDefault="00D142EA" w:rsidP="00D142EA"/>
    <w:p w14:paraId="50F184AC" w14:textId="1A88DD9A" w:rsidR="00D142EA" w:rsidRDefault="00D142EA" w:rsidP="00D142EA"/>
    <w:p w14:paraId="0FAA0F4D" w14:textId="320FA4E5" w:rsidR="00D142EA" w:rsidRDefault="00D142EA" w:rsidP="00D142EA">
      <w:pPr>
        <w:tabs>
          <w:tab w:val="left" w:pos="7305"/>
        </w:tabs>
      </w:pPr>
      <w:r>
        <w:tab/>
      </w:r>
    </w:p>
    <w:p w14:paraId="3A09B86B" w14:textId="4A972A60" w:rsidR="00D9349A" w:rsidRPr="00D9349A" w:rsidRDefault="00D9349A" w:rsidP="00D9349A">
      <w:pPr>
        <w:sectPr w:rsidR="00D9349A" w:rsidRPr="00D9349A" w:rsidSect="009C2047">
          <w:headerReference w:type="default" r:id="rId13"/>
          <w:footerReference w:type="default" r:id="rId14"/>
          <w:pgSz w:w="11907" w:h="16839" w:code="9"/>
          <w:pgMar w:top="431" w:right="720" w:bottom="720" w:left="720" w:header="720" w:footer="648" w:gutter="0"/>
          <w:pgNumType w:start="1"/>
          <w:cols w:space="720"/>
          <w:docGrid w:linePitch="299"/>
        </w:sectPr>
      </w:pPr>
    </w:p>
    <w:p w14:paraId="3A55B446" w14:textId="77777777" w:rsidR="004674C5" w:rsidRDefault="004674C5" w:rsidP="000A7BCD">
      <w:pPr>
        <w:pStyle w:val="Heading1"/>
        <w:shd w:val="clear" w:color="auto" w:fill="EEECE1" w:themeFill="background2"/>
        <w:tabs>
          <w:tab w:val="clear" w:pos="2412"/>
          <w:tab w:val="num" w:pos="432"/>
          <w:tab w:val="num" w:pos="8622"/>
        </w:tabs>
        <w:ind w:left="431" w:hanging="431"/>
      </w:pPr>
      <w:bookmarkStart w:id="2" w:name="_Toc502216494"/>
      <w:bookmarkStart w:id="3" w:name="_Toc33970504"/>
      <w:r>
        <w:rPr>
          <w:b w:val="0"/>
        </w:rPr>
        <w:lastRenderedPageBreak/>
        <w:t>Purpose of the document</w:t>
      </w:r>
      <w:bookmarkEnd w:id="2"/>
      <w:bookmarkEnd w:id="3"/>
    </w:p>
    <w:p w14:paraId="04F1B44E" w14:textId="77777777" w:rsidR="004674C5" w:rsidRDefault="004674C5" w:rsidP="004674C5"/>
    <w:p w14:paraId="479ECF3B" w14:textId="77777777" w:rsidR="004674C5" w:rsidRDefault="004674C5" w:rsidP="004674C5">
      <w:r>
        <w:t>The following table provides a high-level description of the content in each section of this document:</w:t>
      </w:r>
    </w:p>
    <w:p w14:paraId="3280DB6F" w14:textId="77777777" w:rsidR="004674C5" w:rsidRDefault="004674C5" w:rsidP="004674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74C5" w14:paraId="7F54A6BC" w14:textId="77777777" w:rsidTr="004674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F25D" w14:textId="77777777" w:rsidR="004674C5" w:rsidRDefault="004674C5">
            <w:pPr>
              <w:pStyle w:val="Table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4674C5" w14:paraId="553F5482" w14:textId="77777777" w:rsidTr="004674C5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690A" w14:textId="74DA6380" w:rsidR="004674C5" w:rsidRDefault="004674C5">
            <w:pPr>
              <w:pStyle w:val="TableText"/>
            </w:pPr>
            <w:r>
              <w:t>Provides a detailed listing of the Functional, non-Functional, and Integration requirements as well as impacted Business Requirements. Business Requirements Definition contains:</w:t>
            </w:r>
          </w:p>
          <w:p w14:paraId="54C99AAA" w14:textId="6AC6C3F3" w:rsidR="004674C5" w:rsidRDefault="004674C5" w:rsidP="00AB5B89">
            <w:pPr>
              <w:pStyle w:val="ListParagraph"/>
              <w:numPr>
                <w:ilvl w:val="0"/>
                <w:numId w:val="12"/>
              </w:numPr>
              <w:spacing w:line="240" w:lineRule="atLeast"/>
              <w:ind w:left="1260"/>
            </w:pPr>
            <w:r>
              <w:rPr>
                <w:b/>
                <w:bCs/>
              </w:rPr>
              <w:t>Business Requirements:</w:t>
            </w:r>
            <w:r>
              <w:t xml:space="preserve"> To identify the entire customer’s business requirements, analyze the business processes and </w:t>
            </w:r>
            <w:r w:rsidR="0028287B">
              <w:t xml:space="preserve">Cycles </w:t>
            </w:r>
            <w:r>
              <w:t>information</w:t>
            </w:r>
            <w:r w:rsidR="0028287B">
              <w:t>.</w:t>
            </w:r>
          </w:p>
        </w:tc>
      </w:tr>
    </w:tbl>
    <w:p w14:paraId="7999D684" w14:textId="77777777" w:rsidR="009D7E16" w:rsidRPr="000E3BDC" w:rsidRDefault="009D7E16" w:rsidP="009D7E16"/>
    <w:p w14:paraId="1DC7773F" w14:textId="77777777" w:rsidR="009D7E16" w:rsidRPr="000E3BDC" w:rsidRDefault="009D7E16" w:rsidP="000A7BCD">
      <w:pPr>
        <w:pStyle w:val="Heading1"/>
        <w:shd w:val="clear" w:color="auto" w:fill="EEECE1" w:themeFill="background2"/>
        <w:ind w:left="431" w:hanging="431"/>
      </w:pPr>
      <w:bookmarkStart w:id="4" w:name="_Toc398553466"/>
      <w:bookmarkStart w:id="5" w:name="_Toc33970505"/>
      <w:r w:rsidRPr="000E3BDC">
        <w:lastRenderedPageBreak/>
        <w:t>Introduction</w:t>
      </w:r>
      <w:bookmarkEnd w:id="4"/>
      <w:bookmarkEnd w:id="5"/>
    </w:p>
    <w:p w14:paraId="0A6B753F" w14:textId="577D9FD1" w:rsidR="007A28CA" w:rsidRDefault="007A28CA" w:rsidP="002A02AA"/>
    <w:p w14:paraId="0968FC08" w14:textId="77777777" w:rsidR="007A28CA" w:rsidRPr="00880E51" w:rsidRDefault="007A28CA" w:rsidP="00880E51">
      <w:pPr>
        <w:ind w:left="360"/>
      </w:pPr>
    </w:p>
    <w:p w14:paraId="2CA41A0A" w14:textId="40E22EB2" w:rsidR="00EC46FF" w:rsidRDefault="00EC46FF" w:rsidP="007818FC">
      <w:pPr>
        <w:pStyle w:val="Heading2"/>
        <w:rPr>
          <w:color w:val="C0504D" w:themeColor="accent2"/>
        </w:rPr>
      </w:pPr>
      <w:r w:rsidRPr="00BE4A2C">
        <w:rPr>
          <w:color w:val="C0504D" w:themeColor="accent2"/>
        </w:rPr>
        <w:t xml:space="preserve"> </w:t>
      </w:r>
      <w:bookmarkStart w:id="6" w:name="_Toc398553469"/>
      <w:bookmarkStart w:id="7" w:name="_Toc418152647"/>
      <w:bookmarkStart w:id="8" w:name="_Toc33970506"/>
      <w:r w:rsidR="007818FC">
        <w:rPr>
          <w:color w:val="C0504D" w:themeColor="accent2"/>
        </w:rPr>
        <w:t>System</w:t>
      </w:r>
      <w:r w:rsidRPr="00BE4A2C">
        <w:rPr>
          <w:color w:val="C0504D" w:themeColor="accent2"/>
        </w:rPr>
        <w:t xml:space="preserve"> Profiles</w:t>
      </w:r>
      <w:bookmarkEnd w:id="6"/>
      <w:bookmarkEnd w:id="7"/>
      <w:bookmarkEnd w:id="8"/>
    </w:p>
    <w:p w14:paraId="292B82ED" w14:textId="50D3DB71" w:rsidR="00186D43" w:rsidRPr="000E3BDC" w:rsidRDefault="00186D43" w:rsidP="00186D43"/>
    <w:p w14:paraId="16F6436B" w14:textId="2BC1C128" w:rsidR="002C2D2E" w:rsidRDefault="007818FC" w:rsidP="007818FC">
      <w:pPr>
        <w:jc w:val="both"/>
        <w:rPr>
          <w:kern w:val="28"/>
        </w:rPr>
      </w:pPr>
      <w:r>
        <w:rPr>
          <w:kern w:val="28"/>
        </w:rPr>
        <w:t>This is a f</w:t>
      </w:r>
      <w:r w:rsidRPr="007818FC">
        <w:rPr>
          <w:kern w:val="28"/>
        </w:rPr>
        <w:t>ollow up system to follow</w:t>
      </w:r>
      <w:r>
        <w:rPr>
          <w:kern w:val="28"/>
        </w:rPr>
        <w:t xml:space="preserve"> up</w:t>
      </w:r>
      <w:r w:rsidRPr="007818FC">
        <w:rPr>
          <w:kern w:val="28"/>
        </w:rPr>
        <w:t xml:space="preserve"> with patients’ medical programs, and some reports and charts added to system.</w:t>
      </w:r>
    </w:p>
    <w:p w14:paraId="7B846A28" w14:textId="25972B7C" w:rsidR="002A02AA" w:rsidRDefault="002A02AA" w:rsidP="00FE71B3">
      <w:pPr>
        <w:jc w:val="both"/>
        <w:rPr>
          <w:kern w:val="28"/>
        </w:rPr>
      </w:pPr>
    </w:p>
    <w:p w14:paraId="6AEC1E8A" w14:textId="20AC30CE" w:rsidR="002A02AA" w:rsidRDefault="002A02AA" w:rsidP="002A02AA">
      <w:pPr>
        <w:rPr>
          <w:kern w:val="28"/>
        </w:rPr>
      </w:pPr>
    </w:p>
    <w:p w14:paraId="04287C77" w14:textId="106A414D" w:rsidR="001A46BF" w:rsidRDefault="00B00927" w:rsidP="001A46BF">
      <w:pPr>
        <w:pStyle w:val="Heading1"/>
        <w:shd w:val="clear" w:color="auto" w:fill="EEECE1" w:themeFill="background2"/>
        <w:ind w:left="431" w:hanging="431"/>
      </w:pPr>
      <w:bookmarkStart w:id="9" w:name="_Toc33970507"/>
      <w:r>
        <w:lastRenderedPageBreak/>
        <w:t>main setup</w:t>
      </w:r>
      <w:bookmarkEnd w:id="9"/>
    </w:p>
    <w:p w14:paraId="16CBC0EA" w14:textId="77777777" w:rsidR="001A46BF" w:rsidRDefault="001A46BF" w:rsidP="001A46BF"/>
    <w:p w14:paraId="15B0C67D" w14:textId="5CC0F989" w:rsidR="00D55CDB" w:rsidRPr="00181655" w:rsidRDefault="00D55CDB" w:rsidP="009671F0">
      <w:pPr>
        <w:rPr>
          <w:sz w:val="28"/>
          <w:szCs w:val="28"/>
        </w:rPr>
      </w:pPr>
    </w:p>
    <w:p w14:paraId="0E8BF3AC" w14:textId="77777777" w:rsidR="00400E62" w:rsidRDefault="00400E62" w:rsidP="00B00927"/>
    <w:p w14:paraId="6C12884C" w14:textId="5C47107D" w:rsidR="00B00927" w:rsidRDefault="00AA3462" w:rsidP="00B00927">
      <w:pPr>
        <w:pStyle w:val="Heading2"/>
      </w:pPr>
      <w:r>
        <w:t>Clinics</w:t>
      </w:r>
    </w:p>
    <w:p w14:paraId="1E03BBA1" w14:textId="612EC3F1" w:rsidR="00B00927" w:rsidRDefault="00B00927" w:rsidP="00AA3462">
      <w:pPr>
        <w:pStyle w:val="ListParagraph"/>
        <w:numPr>
          <w:ilvl w:val="0"/>
          <w:numId w:val="13"/>
        </w:numPr>
      </w:pPr>
      <w:r>
        <w:t xml:space="preserve">Each </w:t>
      </w:r>
      <w:r w:rsidR="00AA3462">
        <w:t>clinic</w:t>
      </w:r>
      <w:r>
        <w:t xml:space="preserve"> has:</w:t>
      </w:r>
    </w:p>
    <w:p w14:paraId="1041D83F" w14:textId="77777777" w:rsidR="00B00927" w:rsidRPr="00485566" w:rsidRDefault="00B00927" w:rsidP="00B00927">
      <w:pPr>
        <w:pStyle w:val="ListParagraph"/>
      </w:pPr>
    </w:p>
    <w:p w14:paraId="44EC2175" w14:textId="67799A52" w:rsidR="00AA3462" w:rsidRDefault="00AA3462" w:rsidP="00AB5B89">
      <w:pPr>
        <w:pStyle w:val="ListParagraph"/>
        <w:numPr>
          <w:ilvl w:val="1"/>
          <w:numId w:val="13"/>
        </w:numPr>
      </w:pPr>
      <w:r>
        <w:t>Number</w:t>
      </w:r>
    </w:p>
    <w:p w14:paraId="223BEA6E" w14:textId="5DF700B4" w:rsidR="0028340B" w:rsidRDefault="00B00927" w:rsidP="00AA3462">
      <w:pPr>
        <w:pStyle w:val="ListParagraph"/>
        <w:numPr>
          <w:ilvl w:val="1"/>
          <w:numId w:val="13"/>
        </w:numPr>
      </w:pPr>
      <w:r>
        <w:t xml:space="preserve">Name </w:t>
      </w:r>
      <w:r w:rsidR="00AA3462">
        <w:t>(Arabic, English)</w:t>
      </w:r>
    </w:p>
    <w:p w14:paraId="67E2D2EE" w14:textId="77777777" w:rsidR="00AA3462" w:rsidRDefault="00AA3462" w:rsidP="00AA3462">
      <w:pPr>
        <w:pStyle w:val="ListParagraph"/>
        <w:ind w:left="1440"/>
      </w:pPr>
    </w:p>
    <w:p w14:paraId="45270E01" w14:textId="7D5856C4" w:rsidR="0095002C" w:rsidRDefault="00752753" w:rsidP="00AA3462">
      <w:pPr>
        <w:pStyle w:val="ListParagraph"/>
        <w:numPr>
          <w:ilvl w:val="0"/>
          <w:numId w:val="13"/>
        </w:numPr>
      </w:pPr>
      <w:r>
        <w:t>Admin can view</w:t>
      </w:r>
      <w:r w:rsidR="00282044">
        <w:t xml:space="preserve"> and</w:t>
      </w:r>
      <w:r>
        <w:t xml:space="preserve"> </w:t>
      </w:r>
      <w:r w:rsidR="00282044">
        <w:t>search</w:t>
      </w:r>
      <w:r w:rsidR="00355D29">
        <w:t xml:space="preserve"> </w:t>
      </w:r>
      <w:r w:rsidR="00AA3462">
        <w:t>clinics received from oracle.</w:t>
      </w:r>
    </w:p>
    <w:p w14:paraId="5A02CE1A" w14:textId="77777777" w:rsidR="00B00927" w:rsidRPr="00242A95" w:rsidRDefault="00B00927" w:rsidP="00B00927">
      <w:pPr>
        <w:ind w:left="720"/>
      </w:pPr>
    </w:p>
    <w:p w14:paraId="38A9A4B8" w14:textId="0F93693C" w:rsidR="00B00927" w:rsidRDefault="00AA3462" w:rsidP="00B00927">
      <w:pPr>
        <w:pStyle w:val="Heading2"/>
      </w:pPr>
      <w:r>
        <w:t>Doctors</w:t>
      </w:r>
    </w:p>
    <w:p w14:paraId="5F21088C" w14:textId="7EA593B4" w:rsidR="00B00927" w:rsidRDefault="00B00927" w:rsidP="00AA3462">
      <w:pPr>
        <w:pStyle w:val="ListParagraph"/>
        <w:numPr>
          <w:ilvl w:val="0"/>
          <w:numId w:val="13"/>
        </w:numPr>
      </w:pPr>
      <w:r>
        <w:t xml:space="preserve">Each </w:t>
      </w:r>
      <w:r w:rsidR="00AA3462">
        <w:t>Doctor</w:t>
      </w:r>
      <w:r>
        <w:t xml:space="preserve"> has:</w:t>
      </w:r>
    </w:p>
    <w:p w14:paraId="1151DDAC" w14:textId="77777777" w:rsidR="00B00927" w:rsidRDefault="00B00927" w:rsidP="00B00927">
      <w:pPr>
        <w:pStyle w:val="ListParagraph"/>
      </w:pPr>
    </w:p>
    <w:p w14:paraId="631132F1" w14:textId="42FC028E" w:rsidR="00AA3462" w:rsidRDefault="00AA3462" w:rsidP="00AB5B89">
      <w:pPr>
        <w:pStyle w:val="ListParagraph"/>
        <w:numPr>
          <w:ilvl w:val="1"/>
          <w:numId w:val="13"/>
        </w:numPr>
      </w:pPr>
      <w:r>
        <w:t>ID</w:t>
      </w:r>
    </w:p>
    <w:p w14:paraId="0CB1B7CD" w14:textId="249EF9FC" w:rsidR="00B00927" w:rsidRDefault="00B00927" w:rsidP="00AB5B89">
      <w:pPr>
        <w:pStyle w:val="ListParagraph"/>
        <w:numPr>
          <w:ilvl w:val="1"/>
          <w:numId w:val="13"/>
        </w:numPr>
      </w:pPr>
      <w:r>
        <w:t>Name</w:t>
      </w:r>
      <w:r w:rsidR="00AA3462">
        <w:t xml:space="preserve"> (Arabic, English)</w:t>
      </w:r>
    </w:p>
    <w:p w14:paraId="18E4DC50" w14:textId="19621977" w:rsidR="00B00927" w:rsidRDefault="00AA3462" w:rsidP="00AB5B89">
      <w:pPr>
        <w:pStyle w:val="ListParagraph"/>
        <w:numPr>
          <w:ilvl w:val="1"/>
          <w:numId w:val="13"/>
        </w:numPr>
      </w:pPr>
      <w:r>
        <w:t>Clinics</w:t>
      </w:r>
    </w:p>
    <w:p w14:paraId="1E152F29" w14:textId="77777777" w:rsidR="0095002C" w:rsidRDefault="0095002C" w:rsidP="0095002C">
      <w:pPr>
        <w:pStyle w:val="ListParagraph"/>
        <w:ind w:left="1440"/>
      </w:pPr>
    </w:p>
    <w:p w14:paraId="1C6D0744" w14:textId="392C394D" w:rsidR="0095002C" w:rsidRDefault="0095002C" w:rsidP="00AA3462">
      <w:pPr>
        <w:pStyle w:val="ListParagraph"/>
        <w:numPr>
          <w:ilvl w:val="0"/>
          <w:numId w:val="13"/>
        </w:numPr>
      </w:pPr>
      <w:r>
        <w:t xml:space="preserve">Admin View and search </w:t>
      </w:r>
      <w:r w:rsidR="00AA3462">
        <w:t xml:space="preserve">Doctors </w:t>
      </w:r>
      <w:r w:rsidR="00AA3462">
        <w:t>received from oracle</w:t>
      </w:r>
      <w:r w:rsidR="00AA3462">
        <w:t>.</w:t>
      </w:r>
    </w:p>
    <w:p w14:paraId="41094A1D" w14:textId="77777777" w:rsidR="0095002C" w:rsidRDefault="0095002C" w:rsidP="00800DA4"/>
    <w:p w14:paraId="1108198E" w14:textId="77777777" w:rsidR="00B00927" w:rsidRDefault="00B00927" w:rsidP="00B00927">
      <w:pPr>
        <w:ind w:left="1080"/>
      </w:pPr>
    </w:p>
    <w:p w14:paraId="1CF8AA79" w14:textId="3091F048" w:rsidR="00FC09D9" w:rsidRDefault="00AA3462" w:rsidP="00FC09D9">
      <w:pPr>
        <w:pStyle w:val="Heading2"/>
      </w:pPr>
      <w:r>
        <w:t>Patients</w:t>
      </w:r>
    </w:p>
    <w:p w14:paraId="46B6F3B2" w14:textId="4151DF72" w:rsidR="00FC09D9" w:rsidRDefault="00FC09D9" w:rsidP="00AA3462">
      <w:pPr>
        <w:pStyle w:val="ListParagraph"/>
        <w:numPr>
          <w:ilvl w:val="0"/>
          <w:numId w:val="13"/>
        </w:numPr>
      </w:pPr>
      <w:commentRangeStart w:id="10"/>
      <w:r>
        <w:t xml:space="preserve">Each </w:t>
      </w:r>
      <w:r w:rsidR="00AA3462">
        <w:t>Patient</w:t>
      </w:r>
      <w:r>
        <w:t xml:space="preserve"> has:</w:t>
      </w:r>
      <w:commentRangeEnd w:id="10"/>
      <w:r w:rsidR="00B94988">
        <w:rPr>
          <w:rStyle w:val="CommentReference"/>
          <w:rFonts w:ascii="Times New Roman" w:hAnsi="Times New Roman"/>
        </w:rPr>
        <w:commentReference w:id="10"/>
      </w:r>
    </w:p>
    <w:p w14:paraId="0AD6F85F" w14:textId="77777777" w:rsidR="00FC09D9" w:rsidRPr="00FC09D9" w:rsidRDefault="00FC09D9" w:rsidP="00FC09D9">
      <w:pPr>
        <w:pStyle w:val="ListParagraph"/>
      </w:pPr>
    </w:p>
    <w:p w14:paraId="7CF5E703" w14:textId="6D06B34F" w:rsidR="00AA3462" w:rsidRDefault="00AA3462" w:rsidP="00AB5B89">
      <w:pPr>
        <w:pStyle w:val="ListParagraph"/>
        <w:numPr>
          <w:ilvl w:val="1"/>
          <w:numId w:val="13"/>
        </w:numPr>
      </w:pPr>
      <w:r>
        <w:t>ID</w:t>
      </w:r>
    </w:p>
    <w:p w14:paraId="06511B42" w14:textId="77777777" w:rsidR="00B00927" w:rsidRDefault="00B00927" w:rsidP="00AB5B89">
      <w:pPr>
        <w:pStyle w:val="ListParagraph"/>
        <w:numPr>
          <w:ilvl w:val="1"/>
          <w:numId w:val="13"/>
        </w:numPr>
      </w:pPr>
      <w:r>
        <w:t>Name</w:t>
      </w:r>
    </w:p>
    <w:p w14:paraId="738B0B11" w14:textId="69F26F4C" w:rsidR="00216913" w:rsidRDefault="00AA3462" w:rsidP="00112552">
      <w:pPr>
        <w:pStyle w:val="ListParagraph"/>
        <w:numPr>
          <w:ilvl w:val="1"/>
          <w:numId w:val="13"/>
        </w:numPr>
      </w:pPr>
      <w:r>
        <w:t>Programs</w:t>
      </w:r>
    </w:p>
    <w:p w14:paraId="48809389" w14:textId="77777777" w:rsidR="00112552" w:rsidRDefault="00112552" w:rsidP="00112552">
      <w:pPr>
        <w:pStyle w:val="ListParagraph"/>
        <w:ind w:left="1440"/>
      </w:pPr>
    </w:p>
    <w:p w14:paraId="07A8D44D" w14:textId="77777777" w:rsidR="00112552" w:rsidRDefault="00112552" w:rsidP="00112552">
      <w:pPr>
        <w:pStyle w:val="ListParagraph"/>
        <w:ind w:left="1440"/>
      </w:pPr>
    </w:p>
    <w:p w14:paraId="6528BDA8" w14:textId="0A180881" w:rsidR="00800DA4" w:rsidRDefault="00800DA4" w:rsidP="00AA3462">
      <w:pPr>
        <w:pStyle w:val="ListParagraph"/>
        <w:numPr>
          <w:ilvl w:val="0"/>
          <w:numId w:val="13"/>
        </w:numPr>
      </w:pPr>
      <w:r>
        <w:t xml:space="preserve">Admin view and search </w:t>
      </w:r>
      <w:r w:rsidR="00AA3462">
        <w:t>patients</w:t>
      </w:r>
      <w:r>
        <w:t>.</w:t>
      </w:r>
      <w:bookmarkStart w:id="11" w:name="_GoBack"/>
      <w:bookmarkEnd w:id="11"/>
    </w:p>
    <w:p w14:paraId="6700C4FF" w14:textId="5751A6B1" w:rsidR="00800DA4" w:rsidRDefault="00800DA4" w:rsidP="00AA3462">
      <w:pPr>
        <w:pStyle w:val="ListParagraph"/>
        <w:numPr>
          <w:ilvl w:val="0"/>
          <w:numId w:val="13"/>
        </w:numPr>
      </w:pPr>
      <w:r>
        <w:lastRenderedPageBreak/>
        <w:t xml:space="preserve">Admin </w:t>
      </w:r>
      <w:r w:rsidR="00FC09D9">
        <w:t>a</w:t>
      </w:r>
      <w:r>
        <w:t xml:space="preserve">dd/edit/delete </w:t>
      </w:r>
      <w:r w:rsidR="00AA3462">
        <w:t>programs for patients</w:t>
      </w:r>
      <w:r>
        <w:t>.</w:t>
      </w:r>
    </w:p>
    <w:p w14:paraId="331C7106" w14:textId="77777777" w:rsidR="00800DA4" w:rsidRPr="00691C78" w:rsidRDefault="00800DA4" w:rsidP="00800DA4">
      <w:pPr>
        <w:pStyle w:val="ListParagraph"/>
        <w:ind w:left="1440"/>
      </w:pPr>
    </w:p>
    <w:p w14:paraId="49CA3142" w14:textId="64000CAA" w:rsidR="00B00927" w:rsidRDefault="00AA3462" w:rsidP="00B00927">
      <w:pPr>
        <w:pStyle w:val="Heading2"/>
      </w:pPr>
      <w:r>
        <w:t>Program Categories</w:t>
      </w:r>
    </w:p>
    <w:p w14:paraId="31B85935" w14:textId="2B4F9AD9" w:rsidR="00FC09D9" w:rsidRDefault="00FC09D9" w:rsidP="00AA3462">
      <w:pPr>
        <w:pStyle w:val="ListParagraph"/>
        <w:numPr>
          <w:ilvl w:val="0"/>
          <w:numId w:val="13"/>
        </w:numPr>
      </w:pPr>
      <w:r>
        <w:t xml:space="preserve">Each </w:t>
      </w:r>
      <w:r w:rsidR="00AA3462">
        <w:t>category</w:t>
      </w:r>
      <w:r>
        <w:t xml:space="preserve"> has:</w:t>
      </w:r>
    </w:p>
    <w:p w14:paraId="79A2DB2A" w14:textId="77777777" w:rsidR="00FC09D9" w:rsidRPr="00FC09D9" w:rsidRDefault="00FC09D9" w:rsidP="00FC09D9">
      <w:pPr>
        <w:pStyle w:val="ListParagraph"/>
      </w:pPr>
    </w:p>
    <w:p w14:paraId="6CD0941B" w14:textId="7E5E5F80" w:rsidR="00B00927" w:rsidRDefault="00B00927" w:rsidP="00AB5B89">
      <w:pPr>
        <w:pStyle w:val="ListParagraph"/>
        <w:numPr>
          <w:ilvl w:val="1"/>
          <w:numId w:val="13"/>
        </w:numPr>
      </w:pPr>
      <w:r>
        <w:t>Name</w:t>
      </w:r>
      <w:r w:rsidR="00AA3462">
        <w:t xml:space="preserve"> (Arabic, English)</w:t>
      </w:r>
    </w:p>
    <w:p w14:paraId="40C46A63" w14:textId="77777777" w:rsidR="001A1E49" w:rsidRDefault="001A1E49" w:rsidP="001A1E49">
      <w:pPr>
        <w:pStyle w:val="ListParagraph"/>
        <w:ind w:left="1440"/>
      </w:pPr>
    </w:p>
    <w:p w14:paraId="1DC4C0E6" w14:textId="045BB86B" w:rsidR="001A1E49" w:rsidRDefault="00AA3462" w:rsidP="00AA3462">
      <w:pPr>
        <w:pStyle w:val="ListParagraph"/>
        <w:numPr>
          <w:ilvl w:val="0"/>
          <w:numId w:val="13"/>
        </w:numPr>
      </w:pPr>
      <w:r>
        <w:t>Admin</w:t>
      </w:r>
      <w:r w:rsidR="001A1E49">
        <w:t xml:space="preserve"> add</w:t>
      </w:r>
      <w:r w:rsidR="00C83EA9">
        <w:t xml:space="preserve">/edit/delete </w:t>
      </w:r>
      <w:r>
        <w:t>categories</w:t>
      </w:r>
      <w:r w:rsidR="00C83EA9">
        <w:t>.</w:t>
      </w:r>
    </w:p>
    <w:p w14:paraId="60F66521" w14:textId="2D213836" w:rsidR="0093539D" w:rsidRDefault="00AA3462" w:rsidP="00AA3462">
      <w:pPr>
        <w:pStyle w:val="ListParagraph"/>
        <w:numPr>
          <w:ilvl w:val="0"/>
          <w:numId w:val="13"/>
        </w:numPr>
      </w:pPr>
      <w:r>
        <w:t>Admin</w:t>
      </w:r>
      <w:r w:rsidR="0093539D">
        <w:t xml:space="preserve"> </w:t>
      </w:r>
      <w:r w:rsidR="00AB5B89">
        <w:t xml:space="preserve">view </w:t>
      </w:r>
      <w:r>
        <w:t>all</w:t>
      </w:r>
      <w:r w:rsidR="00AB5B89">
        <w:t xml:space="preserve"> </w:t>
      </w:r>
      <w:r>
        <w:t>categories</w:t>
      </w:r>
      <w:r w:rsidR="00AB5B89">
        <w:t>.</w:t>
      </w:r>
    </w:p>
    <w:p w14:paraId="6F79767E" w14:textId="77777777" w:rsidR="00FC09D9" w:rsidRDefault="00FC09D9" w:rsidP="00FC09D9">
      <w:pPr>
        <w:pStyle w:val="ListParagraph"/>
        <w:ind w:left="1440"/>
      </w:pPr>
    </w:p>
    <w:p w14:paraId="5132CCCD" w14:textId="77777777" w:rsidR="00400E62" w:rsidRDefault="00400E62" w:rsidP="00400E62">
      <w:pPr>
        <w:pStyle w:val="ListParagraph"/>
      </w:pPr>
    </w:p>
    <w:p w14:paraId="081CDD62" w14:textId="77777777" w:rsidR="00B54933" w:rsidRDefault="00B54933" w:rsidP="00B54933">
      <w:pPr>
        <w:pStyle w:val="ListParagraph"/>
      </w:pPr>
    </w:p>
    <w:p w14:paraId="77DDD871" w14:textId="77777777" w:rsidR="00B54933" w:rsidRPr="00747CD4" w:rsidRDefault="00B54933" w:rsidP="00B54933">
      <w:pPr>
        <w:pStyle w:val="ListParagraph"/>
        <w:ind w:left="1440"/>
      </w:pPr>
    </w:p>
    <w:p w14:paraId="4F335A31" w14:textId="32220BC8" w:rsidR="004B407B" w:rsidRDefault="00AA3462" w:rsidP="00411F31">
      <w:pPr>
        <w:pStyle w:val="Heading1"/>
        <w:shd w:val="clear" w:color="auto" w:fill="EEECE1" w:themeFill="background2"/>
        <w:ind w:left="431" w:hanging="431"/>
      </w:pPr>
      <w:bookmarkStart w:id="12" w:name="_Toc33970513"/>
      <w:bookmarkEnd w:id="0"/>
      <w:bookmarkEnd w:id="1"/>
      <w:r>
        <w:lastRenderedPageBreak/>
        <w:t>Programs</w:t>
      </w:r>
      <w:r w:rsidR="00B00927">
        <w:t xml:space="preserve"> </w:t>
      </w:r>
      <w:r w:rsidR="004755A6">
        <w:t>module</w:t>
      </w:r>
      <w:bookmarkEnd w:id="12"/>
    </w:p>
    <w:p w14:paraId="7CB8628A" w14:textId="48A94E7B" w:rsidR="00411F31" w:rsidRDefault="00411F31" w:rsidP="00411F31"/>
    <w:p w14:paraId="7231D7E1" w14:textId="77777777" w:rsidR="00B00927" w:rsidRDefault="00B00927" w:rsidP="00B00927"/>
    <w:p w14:paraId="7D33CE24" w14:textId="77777777" w:rsidR="00B00927" w:rsidRDefault="00B00927" w:rsidP="00B00927">
      <w:pPr>
        <w:pStyle w:val="Heading2"/>
      </w:pPr>
      <w:bookmarkStart w:id="13" w:name="_Toc33970514"/>
      <w:r>
        <w:t>business requirement definition – login</w:t>
      </w:r>
      <w:bookmarkEnd w:id="13"/>
    </w:p>
    <w:p w14:paraId="47784193" w14:textId="77777777" w:rsidR="00B00927" w:rsidRPr="00F814EE" w:rsidRDefault="00B00927" w:rsidP="00B00927"/>
    <w:p w14:paraId="6B78800A" w14:textId="77777777" w:rsidR="00B00927" w:rsidRPr="00F814EE" w:rsidRDefault="00B00927" w:rsidP="00B00927">
      <w:pPr>
        <w:pStyle w:val="Heading3"/>
        <w:rPr>
          <w:color w:val="C0504D" w:themeColor="accent2"/>
        </w:rPr>
      </w:pPr>
      <w:bookmarkStart w:id="14" w:name="_Toc33970515"/>
      <w:r w:rsidRPr="00F814EE">
        <w:rPr>
          <w:color w:val="C0504D" w:themeColor="accent2"/>
        </w:rPr>
        <w:t>Administrator Access</w:t>
      </w:r>
      <w:bookmarkEnd w:id="14"/>
    </w:p>
    <w:p w14:paraId="08D4DF18" w14:textId="7ACD6CC0" w:rsidR="00B00927" w:rsidRDefault="00B00927" w:rsidP="00B15DF8">
      <w:pPr>
        <w:pStyle w:val="ListParagraph"/>
        <w:numPr>
          <w:ilvl w:val="0"/>
          <w:numId w:val="13"/>
        </w:numPr>
      </w:pPr>
      <w:r>
        <w:t xml:space="preserve">Access for system administrators on admin panel to view all </w:t>
      </w:r>
      <w:r w:rsidR="00B15DF8">
        <w:t>programs</w:t>
      </w:r>
      <w:r>
        <w:t xml:space="preserve"> and </w:t>
      </w:r>
      <w:r w:rsidR="00B15DF8">
        <w:t>programs  details, add , edit, or delete programs</w:t>
      </w:r>
    </w:p>
    <w:p w14:paraId="697F5F14" w14:textId="77777777" w:rsidR="00B00927" w:rsidRDefault="00B00927" w:rsidP="00B00927">
      <w:pPr>
        <w:pStyle w:val="ListParagraph"/>
      </w:pPr>
    </w:p>
    <w:p w14:paraId="34F14290" w14:textId="77777777" w:rsidR="00B00927" w:rsidRDefault="00B00927" w:rsidP="00B00927"/>
    <w:p w14:paraId="26936EBF" w14:textId="77777777" w:rsidR="00B00927" w:rsidRDefault="00B00927" w:rsidP="00B00927">
      <w:pPr>
        <w:pStyle w:val="Heading2"/>
      </w:pPr>
      <w:bookmarkStart w:id="15" w:name="_Toc33970517"/>
      <w:r>
        <w:t>system functionality- main features</w:t>
      </w:r>
      <w:bookmarkEnd w:id="15"/>
    </w:p>
    <w:p w14:paraId="479C8CD3" w14:textId="0F7697B5" w:rsidR="00B15DF8" w:rsidRDefault="00B15DF8" w:rsidP="00B15DF8">
      <w:pPr>
        <w:pStyle w:val="ListParagraph"/>
        <w:numPr>
          <w:ilvl w:val="0"/>
          <w:numId w:val="13"/>
        </w:numPr>
      </w:pPr>
      <w:r>
        <w:t>admin add new program by adding:</w:t>
      </w:r>
    </w:p>
    <w:p w14:paraId="6721BE67" w14:textId="753CAECC" w:rsidR="005B5DD9" w:rsidRDefault="005B5DD9" w:rsidP="005B5DD9">
      <w:pPr>
        <w:pStyle w:val="ListParagraph"/>
        <w:numPr>
          <w:ilvl w:val="0"/>
          <w:numId w:val="12"/>
        </w:numPr>
      </w:pPr>
      <w:r>
        <w:t>add civil ID by entering numbers in search field to retrieve data from patients in system and system view all patient’s data with this civil ID</w:t>
      </w:r>
    </w:p>
    <w:p w14:paraId="340ABEB9" w14:textId="08ACD18E" w:rsidR="005B5DD9" w:rsidRDefault="005B5DD9" w:rsidP="005B5DD9">
      <w:pPr>
        <w:pStyle w:val="ListParagraph"/>
        <w:numPr>
          <w:ilvl w:val="0"/>
          <w:numId w:val="12"/>
        </w:numPr>
      </w:pPr>
      <w:r>
        <w:t>select category of program from pre added categories</w:t>
      </w:r>
    </w:p>
    <w:p w14:paraId="1B43875E" w14:textId="1337C732" w:rsidR="005B5DD9" w:rsidRDefault="005B5DD9" w:rsidP="005B5DD9">
      <w:pPr>
        <w:pStyle w:val="ListParagraph"/>
        <w:numPr>
          <w:ilvl w:val="0"/>
          <w:numId w:val="12"/>
        </w:numPr>
      </w:pPr>
      <w:r>
        <w:t>add visits:</w:t>
      </w:r>
    </w:p>
    <w:p w14:paraId="30F0FBE2" w14:textId="2CB4648F" w:rsidR="005B5DD9" w:rsidRDefault="005B5DD9" w:rsidP="005B5DD9">
      <w:pPr>
        <w:pStyle w:val="ListParagraph"/>
        <w:numPr>
          <w:ilvl w:val="0"/>
          <w:numId w:val="20"/>
        </w:numPr>
      </w:pPr>
      <w:r>
        <w:t xml:space="preserve">select </w:t>
      </w:r>
      <w:r>
        <w:t>clinic</w:t>
      </w:r>
      <w:r>
        <w:t xml:space="preserve"> with ability to search in field (</w:t>
      </w:r>
      <w:r>
        <w:t>clinic</w:t>
      </w:r>
      <w:r>
        <w:t xml:space="preserve"> number/</w:t>
      </w:r>
      <w:r>
        <w:t>clinic</w:t>
      </w:r>
      <w:r>
        <w:t xml:space="preserve"> name)</w:t>
      </w:r>
    </w:p>
    <w:p w14:paraId="5DE195F7" w14:textId="730DDEB9" w:rsidR="005B5DD9" w:rsidRDefault="005B5DD9" w:rsidP="005B5DD9">
      <w:pPr>
        <w:pStyle w:val="ListParagraph"/>
        <w:numPr>
          <w:ilvl w:val="0"/>
          <w:numId w:val="20"/>
        </w:numPr>
      </w:pPr>
      <w:r>
        <w:t>select doctor with ability to search in field (doctor number/doctor name)</w:t>
      </w:r>
    </w:p>
    <w:p w14:paraId="1F82889C" w14:textId="67B11C77" w:rsidR="005B5DD9" w:rsidRDefault="005B5DD9" w:rsidP="005B5DD9">
      <w:pPr>
        <w:pStyle w:val="ListParagraph"/>
        <w:numPr>
          <w:ilvl w:val="0"/>
          <w:numId w:val="20"/>
        </w:numPr>
      </w:pPr>
      <w:r>
        <w:t xml:space="preserve">enter number of visits </w:t>
      </w:r>
    </w:p>
    <w:p w14:paraId="109DE2B7" w14:textId="28FE08DB" w:rsidR="005B5DD9" w:rsidRDefault="005B5DD9" w:rsidP="005B5DD9">
      <w:pPr>
        <w:pStyle w:val="ListParagraph"/>
        <w:numPr>
          <w:ilvl w:val="0"/>
          <w:numId w:val="20"/>
        </w:numPr>
      </w:pPr>
      <w:commentRangeStart w:id="16"/>
      <w:r>
        <w:t>enter date of each visit</w:t>
      </w:r>
      <w:commentRangeEnd w:id="16"/>
      <w:r w:rsidR="00B94988">
        <w:rPr>
          <w:rStyle w:val="CommentReference"/>
          <w:rFonts w:ascii="Times New Roman" w:hAnsi="Times New Roman"/>
          <w:rtl/>
        </w:rPr>
        <w:commentReference w:id="16"/>
      </w:r>
    </w:p>
    <w:p w14:paraId="140F4606" w14:textId="63A431E4" w:rsidR="005B5DD9" w:rsidRDefault="005B5DD9" w:rsidP="005B5DD9">
      <w:pPr>
        <w:pStyle w:val="ListParagraph"/>
        <w:numPr>
          <w:ilvl w:val="0"/>
          <w:numId w:val="21"/>
        </w:numPr>
      </w:pPr>
      <w:r>
        <w:t>add multiple visits to multiple doctors</w:t>
      </w:r>
    </w:p>
    <w:p w14:paraId="344F5CB4" w14:textId="378C66E4" w:rsidR="005B5DD9" w:rsidRDefault="005B5DD9" w:rsidP="005B5DD9">
      <w:pPr>
        <w:pStyle w:val="ListParagraph"/>
        <w:numPr>
          <w:ilvl w:val="0"/>
          <w:numId w:val="13"/>
        </w:numPr>
      </w:pPr>
      <w:r>
        <w:t>each visit will have status of:</w:t>
      </w:r>
    </w:p>
    <w:p w14:paraId="2054131E" w14:textId="33F84E7B" w:rsidR="005B5DD9" w:rsidRDefault="005B5DD9" w:rsidP="005B5DD9">
      <w:pPr>
        <w:pStyle w:val="ListParagraph"/>
        <w:numPr>
          <w:ilvl w:val="0"/>
          <w:numId w:val="22"/>
        </w:numPr>
      </w:pPr>
      <w:r>
        <w:t>New: when it is just added by admin</w:t>
      </w:r>
    </w:p>
    <w:p w14:paraId="4397DCA4" w14:textId="035928BA" w:rsidR="005B5DD9" w:rsidRDefault="005B5DD9" w:rsidP="005B5DD9">
      <w:pPr>
        <w:pStyle w:val="ListParagraph"/>
        <w:numPr>
          <w:ilvl w:val="0"/>
          <w:numId w:val="22"/>
        </w:numPr>
      </w:pPr>
      <w:r>
        <w:t>Confirmed: changed manually by admin when he contact patient and confirm date</w:t>
      </w:r>
    </w:p>
    <w:p w14:paraId="1D34882F" w14:textId="0094EB5E" w:rsidR="005B5DD9" w:rsidRDefault="004564EA" w:rsidP="004564EA">
      <w:pPr>
        <w:pStyle w:val="ListParagraph"/>
        <w:numPr>
          <w:ilvl w:val="0"/>
          <w:numId w:val="22"/>
        </w:numPr>
      </w:pPr>
      <w:commentRangeStart w:id="17"/>
      <w:r>
        <w:t xml:space="preserve">Visited: changed automatically when date of visit come and visit are added on oracle </w:t>
      </w:r>
      <w:commentRangeEnd w:id="17"/>
      <w:r>
        <w:rPr>
          <w:rStyle w:val="CommentReference"/>
          <w:rFonts w:ascii="Times New Roman" w:hAnsi="Times New Roman"/>
        </w:rPr>
        <w:commentReference w:id="17"/>
      </w:r>
    </w:p>
    <w:p w14:paraId="138BAE52" w14:textId="58B88833" w:rsidR="004564EA" w:rsidRDefault="004564EA" w:rsidP="004564EA">
      <w:pPr>
        <w:pStyle w:val="ListParagraph"/>
        <w:numPr>
          <w:ilvl w:val="0"/>
          <w:numId w:val="22"/>
        </w:numPr>
      </w:pPr>
      <w:r>
        <w:t xml:space="preserve">Reschedule: </w:t>
      </w:r>
      <w:r>
        <w:t xml:space="preserve">changed automatically when date of visit come and visit are </w:t>
      </w:r>
      <w:r>
        <w:t>not added</w:t>
      </w:r>
      <w:r>
        <w:t xml:space="preserve"> on oracle</w:t>
      </w:r>
      <w:r>
        <w:t xml:space="preserve"> (in this case admin has to enter new date to visit)</w:t>
      </w:r>
    </w:p>
    <w:p w14:paraId="3A4E0217" w14:textId="3C8C985B" w:rsidR="004564EA" w:rsidRDefault="004564EA" w:rsidP="004564EA">
      <w:pPr>
        <w:pStyle w:val="ListParagraph"/>
        <w:numPr>
          <w:ilvl w:val="0"/>
          <w:numId w:val="13"/>
        </w:numPr>
      </w:pPr>
      <w:r>
        <w:t>Admin can view, edit, and delete programs and visits inside them.</w:t>
      </w:r>
    </w:p>
    <w:p w14:paraId="3108E02B" w14:textId="7C1EE159" w:rsidR="004564EA" w:rsidRDefault="004564EA" w:rsidP="004564EA">
      <w:pPr>
        <w:pStyle w:val="ListParagraph"/>
        <w:numPr>
          <w:ilvl w:val="0"/>
          <w:numId w:val="13"/>
        </w:numPr>
      </w:pPr>
      <w:r>
        <w:t>Admin can filter programs by patient or view programs of each patient in patients page</w:t>
      </w:r>
    </w:p>
    <w:p w14:paraId="6DBF8729" w14:textId="77777777" w:rsidR="005B5DD9" w:rsidRDefault="005B5DD9" w:rsidP="005B5DD9">
      <w:pPr>
        <w:pStyle w:val="ListParagraph"/>
        <w:ind w:left="1560"/>
      </w:pPr>
    </w:p>
    <w:p w14:paraId="2A6BA1FB" w14:textId="77777777" w:rsidR="005B5DD9" w:rsidRPr="00B15DF8" w:rsidRDefault="005B5DD9" w:rsidP="005B5DD9"/>
    <w:p w14:paraId="276016B7" w14:textId="77777777" w:rsidR="006A5EDE" w:rsidRDefault="006A5EDE" w:rsidP="006A5EDE"/>
    <w:p w14:paraId="425945A4" w14:textId="75D16A09" w:rsidR="003C295A" w:rsidRDefault="003C295A" w:rsidP="00B00927">
      <w:pPr>
        <w:rPr>
          <w:sz w:val="28"/>
          <w:szCs w:val="28"/>
        </w:rPr>
      </w:pPr>
    </w:p>
    <w:p w14:paraId="70F26F5B" w14:textId="3D1242A1" w:rsidR="003C295A" w:rsidRDefault="003C295A" w:rsidP="003C295A">
      <w:pPr>
        <w:pStyle w:val="Heading2"/>
      </w:pPr>
      <w:r>
        <w:t>Reports</w:t>
      </w:r>
    </w:p>
    <w:p w14:paraId="0093026B" w14:textId="77777777" w:rsidR="003C295A" w:rsidRPr="003C295A" w:rsidRDefault="003C295A" w:rsidP="003C295A"/>
    <w:p w14:paraId="36196690" w14:textId="1933988A" w:rsidR="004564EA" w:rsidRDefault="004564EA" w:rsidP="004564EA">
      <w:pPr>
        <w:pStyle w:val="a"/>
        <w:numPr>
          <w:ilvl w:val="0"/>
          <w:numId w:val="2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Report for admin with all visits done </w:t>
      </w:r>
      <w:r>
        <w:rPr>
          <w:rFonts w:ascii="Arial" w:hAnsi="Arial" w:cs="Arial"/>
          <w:color w:val="181818"/>
          <w:sz w:val="24"/>
          <w:szCs w:val="24"/>
        </w:rPr>
        <w:t>to</w:t>
      </w:r>
      <w:r>
        <w:rPr>
          <w:rFonts w:ascii="Arial" w:hAnsi="Arial" w:cs="Arial"/>
          <w:color w:val="181818"/>
          <w:sz w:val="24"/>
          <w:szCs w:val="24"/>
        </w:rPr>
        <w:t xml:space="preserve"> doctor with filtration by doctor and date</w:t>
      </w:r>
    </w:p>
    <w:p w14:paraId="07807377" w14:textId="77777777" w:rsidR="004564EA" w:rsidRDefault="004564EA" w:rsidP="004564EA">
      <w:pPr>
        <w:pStyle w:val="a"/>
        <w:numPr>
          <w:ilvl w:val="0"/>
          <w:numId w:val="2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Report for admin with all visits done to clinics with filtration by clinic  and date</w:t>
      </w:r>
    </w:p>
    <w:p w14:paraId="65DA44D7" w14:textId="77777777" w:rsidR="004564EA" w:rsidRDefault="004564EA" w:rsidP="004564EA">
      <w:pPr>
        <w:pStyle w:val="a"/>
        <w:numPr>
          <w:ilvl w:val="0"/>
          <w:numId w:val="2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Report for admin with all visits done by patients with filtration by patient  and date</w:t>
      </w:r>
    </w:p>
    <w:p w14:paraId="018FD72F" w14:textId="77777777" w:rsidR="004564EA" w:rsidRDefault="004564EA" w:rsidP="004564EA">
      <w:pPr>
        <w:pStyle w:val="a"/>
        <w:numPr>
          <w:ilvl w:val="0"/>
          <w:numId w:val="2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All visits made in a period of time</w:t>
      </w:r>
    </w:p>
    <w:p w14:paraId="063EC8D8" w14:textId="77777777" w:rsidR="004564EA" w:rsidRDefault="004564EA" w:rsidP="004564EA">
      <w:pPr>
        <w:pStyle w:val="a"/>
        <w:numPr>
          <w:ilvl w:val="0"/>
          <w:numId w:val="2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Report with total amount of invoices that user has in a period of time ( we will receive total amount of invoices in each day from oracle)</w:t>
      </w:r>
    </w:p>
    <w:p w14:paraId="091C5E09" w14:textId="3211889E" w:rsidR="00A57A5E" w:rsidRPr="004564EA" w:rsidRDefault="004564EA" w:rsidP="004564EA">
      <w:pPr>
        <w:pStyle w:val="a"/>
        <w:numPr>
          <w:ilvl w:val="0"/>
          <w:numId w:val="2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All reports should be done using growth charts</w:t>
      </w:r>
    </w:p>
    <w:p w14:paraId="3F10E28F" w14:textId="77777777" w:rsidR="00A57A5E" w:rsidRDefault="00A57A5E" w:rsidP="009422A1"/>
    <w:p w14:paraId="27864592" w14:textId="77777777" w:rsidR="00A57A5E" w:rsidRDefault="00A57A5E" w:rsidP="009422A1"/>
    <w:p w14:paraId="42860B41" w14:textId="77777777" w:rsidR="00A57A5E" w:rsidRDefault="00A57A5E" w:rsidP="009422A1"/>
    <w:p w14:paraId="35201A89" w14:textId="77777777" w:rsidR="00A57A5E" w:rsidRDefault="00A57A5E" w:rsidP="009422A1"/>
    <w:p w14:paraId="7470922C" w14:textId="77777777" w:rsidR="00A57A5E" w:rsidRDefault="00A57A5E" w:rsidP="00A57A5E"/>
    <w:sectPr w:rsidR="00A57A5E" w:rsidSect="00C0495E">
      <w:footerReference w:type="default" r:id="rId17"/>
      <w:pgSz w:w="12240" w:h="15840" w:code="1"/>
      <w:pgMar w:top="431" w:right="720" w:bottom="720" w:left="720" w:header="720" w:footer="648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Amira Hosam" w:date="2021-02-17T17:42:00Z" w:initials="AH">
    <w:p w14:paraId="36470F8A" w14:textId="1612F58E" w:rsidR="00B94988" w:rsidRDefault="00B94988">
      <w:pPr>
        <w:pStyle w:val="CommentText"/>
      </w:pPr>
      <w:r>
        <w:rPr>
          <w:rStyle w:val="CommentReference"/>
        </w:rPr>
        <w:annotationRef/>
      </w:r>
      <w:r>
        <w:t>What will be data of patients</w:t>
      </w:r>
    </w:p>
  </w:comment>
  <w:comment w:id="16" w:author="Amira Hosam" w:date="2021-02-17T17:42:00Z" w:initials="AH">
    <w:p w14:paraId="393168BF" w14:textId="670B4446" w:rsidR="00B94988" w:rsidRDefault="00B94988">
      <w:pPr>
        <w:pStyle w:val="CommentText"/>
      </w:pPr>
      <w:r>
        <w:rPr>
          <w:rStyle w:val="CommentReference"/>
        </w:rPr>
        <w:annotationRef/>
      </w:r>
      <w:r>
        <w:t>Visits will have time or date only?</w:t>
      </w:r>
    </w:p>
  </w:comment>
  <w:comment w:id="17" w:author="Amira Hosam" w:date="2021-02-17T17:18:00Z" w:initials="AH">
    <w:p w14:paraId="293572E5" w14:textId="471A5510" w:rsidR="004564EA" w:rsidRDefault="004564EA">
      <w:pPr>
        <w:pStyle w:val="CommentText"/>
      </w:pPr>
      <w:r>
        <w:rPr>
          <w:rStyle w:val="CommentReference"/>
        </w:rPr>
        <w:annotationRef/>
      </w:r>
      <w:r>
        <w:t>Will we need to have a page displays all visits? Or it can be handled as check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470F8A" w15:done="0"/>
  <w15:commentEx w15:paraId="393168BF" w15:done="0"/>
  <w15:commentEx w15:paraId="293572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29D81" w14:textId="77777777" w:rsidR="002A7EDC" w:rsidRDefault="002A7EDC">
      <w:r>
        <w:separator/>
      </w:r>
    </w:p>
  </w:endnote>
  <w:endnote w:type="continuationSeparator" w:id="0">
    <w:p w14:paraId="56AECE3A" w14:textId="77777777" w:rsidR="002A7EDC" w:rsidRDefault="002A7EDC">
      <w:r>
        <w:continuationSeparator/>
      </w:r>
    </w:p>
  </w:endnote>
  <w:endnote w:type="continuationNotice" w:id="1">
    <w:p w14:paraId="736D20F8" w14:textId="77777777" w:rsidR="002A7EDC" w:rsidRDefault="002A7E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eza Pro Regular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6622D" w14:textId="77777777" w:rsidR="00255E95" w:rsidRPr="003B730D" w:rsidRDefault="00255E95" w:rsidP="007E338A">
    <w:pPr>
      <w:pStyle w:val="Footer"/>
      <w:pBdr>
        <w:top w:val="thinThickSmallGap" w:sz="24" w:space="1" w:color="622423" w:themeColor="accent2" w:themeShade="7F"/>
      </w:pBdr>
    </w:pPr>
    <w:r w:rsidRPr="006E7C91">
      <w:rPr>
        <w:b/>
        <w:bCs/>
        <w:kern w:val="28"/>
      </w:rPr>
      <w:t>Prepared by</w:t>
    </w:r>
    <w:r>
      <w:rPr>
        <w:b/>
        <w:bCs/>
        <w:kern w:val="28"/>
      </w:rPr>
      <w:t xml:space="preserve"> </w:t>
    </w:r>
    <w:r>
      <w:rPr>
        <w:iCs/>
        <w:szCs w:val="24"/>
      </w:rPr>
      <w:t>Mohammad Sohail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 w:cstheme="minorBidi"/>
      </w:rPr>
      <w:fldChar w:fldCharType="begin"/>
    </w:r>
    <w:r>
      <w:instrText xml:space="preserve"> PAGE   \* MERGEFORMAT </w:instrText>
    </w:r>
    <w:r>
      <w:rPr>
        <w:rFonts w:eastAsiaTheme="minorEastAsia" w:cstheme="minorBidi"/>
      </w:rPr>
      <w:fldChar w:fldCharType="separate"/>
    </w:r>
    <w:r w:rsidRPr="00263A7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6D75F" w14:textId="77777777" w:rsidR="00255E95" w:rsidRPr="003B730D" w:rsidRDefault="00255E95" w:rsidP="003B730D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04E44" w14:textId="77777777" w:rsidR="00255E95" w:rsidRPr="00D61913" w:rsidRDefault="00255E95" w:rsidP="00AC0769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D0919" w14:textId="77777777" w:rsidR="002A7EDC" w:rsidRDefault="002A7EDC">
      <w:r>
        <w:separator/>
      </w:r>
    </w:p>
  </w:footnote>
  <w:footnote w:type="continuationSeparator" w:id="0">
    <w:p w14:paraId="6C9EE62F" w14:textId="77777777" w:rsidR="002A7EDC" w:rsidRDefault="002A7EDC">
      <w:r>
        <w:continuationSeparator/>
      </w:r>
    </w:p>
  </w:footnote>
  <w:footnote w:type="continuationNotice" w:id="1">
    <w:p w14:paraId="1DA90982" w14:textId="77777777" w:rsidR="002A7EDC" w:rsidRDefault="002A7E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7789C" w14:textId="77777777" w:rsidR="00255E95" w:rsidRPr="001D398E" w:rsidRDefault="00255E95" w:rsidP="006761BE">
    <w:pPr>
      <w:pStyle w:val="Header"/>
      <w:pBdr>
        <w:bottom w:val="none" w:sz="0" w:space="0" w:color="auto"/>
      </w:pBd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2E4A1" w14:textId="6163A086" w:rsidR="00255E95" w:rsidRPr="003B730D" w:rsidRDefault="00255E95" w:rsidP="003B730D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7812DE28"/>
    <w:lvl w:ilvl="0">
      <w:start w:val="1"/>
      <w:numFmt w:val="bullet"/>
      <w:pStyle w:val="Bullet2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085AE366"/>
    <w:lvl w:ilvl="0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0E861D2"/>
    <w:multiLevelType w:val="hybridMultilevel"/>
    <w:tmpl w:val="DA4066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C744E16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41" w:hanging="341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1442"/>
        </w:tabs>
        <w:ind w:left="144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57112A"/>
    <w:multiLevelType w:val="hybridMultilevel"/>
    <w:tmpl w:val="A08C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D377A8"/>
    <w:multiLevelType w:val="hybridMultilevel"/>
    <w:tmpl w:val="97C2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42314"/>
    <w:multiLevelType w:val="singleLevel"/>
    <w:tmpl w:val="CDE8DD5A"/>
    <w:lvl w:ilvl="0">
      <w:start w:val="1"/>
      <w:numFmt w:val="bullet"/>
      <w:pStyle w:val="Normal"/>
      <w:lvlText w:val="n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z w:val="18"/>
      </w:rPr>
    </w:lvl>
  </w:abstractNum>
  <w:abstractNum w:abstractNumId="8">
    <w:nsid w:val="20F80F6B"/>
    <w:multiLevelType w:val="hybridMultilevel"/>
    <w:tmpl w:val="D8F48612"/>
    <w:lvl w:ilvl="0" w:tplc="6DFA78E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EB52FB"/>
    <w:multiLevelType w:val="hybridMultilevel"/>
    <w:tmpl w:val="65F0343E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4B41BD8"/>
    <w:multiLevelType w:val="multilevel"/>
    <w:tmpl w:val="8F54FED0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453E96"/>
    <w:multiLevelType w:val="singleLevel"/>
    <w:tmpl w:val="832C8FF2"/>
    <w:lvl w:ilvl="0">
      <w:start w:val="1"/>
      <w:numFmt w:val="bullet"/>
      <w:pStyle w:val="ListBullet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3">
    <w:nsid w:val="3D837CEF"/>
    <w:multiLevelType w:val="hybridMultilevel"/>
    <w:tmpl w:val="C1F44348"/>
    <w:lvl w:ilvl="0" w:tplc="FFFFFFFF">
      <w:start w:val="1"/>
      <w:numFmt w:val="bullet"/>
      <w:pStyle w:val="TableText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760606"/>
    <w:multiLevelType w:val="hybridMultilevel"/>
    <w:tmpl w:val="13A851D0"/>
    <w:lvl w:ilvl="0" w:tplc="9F34FC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A30CFD"/>
    <w:multiLevelType w:val="multilevel"/>
    <w:tmpl w:val="3684C2DA"/>
    <w:lvl w:ilvl="0">
      <w:start w:val="1"/>
      <w:numFmt w:val="decimal"/>
      <w:pStyle w:val="Heading1"/>
      <w:lvlText w:val="%1"/>
      <w:lvlJc w:val="left"/>
      <w:pPr>
        <w:tabs>
          <w:tab w:val="num" w:pos="9702"/>
        </w:tabs>
        <w:ind w:left="970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color w:val="C0504D" w:themeColor="accent2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6AB3E92"/>
    <w:multiLevelType w:val="hybridMultilevel"/>
    <w:tmpl w:val="66C877A0"/>
    <w:lvl w:ilvl="0" w:tplc="0C9C39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CD6080"/>
    <w:multiLevelType w:val="hybridMultilevel"/>
    <w:tmpl w:val="1C0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241E0"/>
    <w:multiLevelType w:val="hybridMultilevel"/>
    <w:tmpl w:val="D7EE47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666CE5"/>
    <w:multiLevelType w:val="hybridMultilevel"/>
    <w:tmpl w:val="3B382960"/>
    <w:lvl w:ilvl="0" w:tplc="9202F8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15"/>
  </w:num>
  <w:num w:numId="12">
    <w:abstractNumId w:val="17"/>
  </w:num>
  <w:num w:numId="13">
    <w:abstractNumId w:val="8"/>
  </w:num>
  <w:num w:numId="14">
    <w:abstractNumId w:val="15"/>
    <w:lvlOverride w:ilvl="0">
      <w:startOverride w:val="5"/>
    </w:lvlOverride>
    <w:lvlOverride w:ilvl="1">
      <w:startOverride w:val="8"/>
    </w:lvlOverride>
  </w:num>
  <w:num w:numId="15">
    <w:abstractNumId w:val="14"/>
  </w:num>
  <w:num w:numId="16">
    <w:abstractNumId w:val="19"/>
  </w:num>
  <w:num w:numId="17">
    <w:abstractNumId w:val="1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0"/>
  </w:num>
  <w:num w:numId="21">
    <w:abstractNumId w:val="6"/>
  </w:num>
  <w:num w:numId="22">
    <w:abstractNumId w:val="18"/>
  </w:num>
  <w:num w:numId="23">
    <w:abstractNumId w:val="4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ira Hosam">
    <w15:presenceInfo w15:providerId="None" w15:userId="Amira Hos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cb9f5b,#b5ac9f,#f7f2d0,#7d0d00,#45003e,#313f11,#062a5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6C"/>
    <w:rsid w:val="00000BCE"/>
    <w:rsid w:val="00002A77"/>
    <w:rsid w:val="000054EB"/>
    <w:rsid w:val="000068DB"/>
    <w:rsid w:val="00007A18"/>
    <w:rsid w:val="00007FDC"/>
    <w:rsid w:val="0001012D"/>
    <w:rsid w:val="00010190"/>
    <w:rsid w:val="00010E14"/>
    <w:rsid w:val="00012DE2"/>
    <w:rsid w:val="0001443D"/>
    <w:rsid w:val="00014930"/>
    <w:rsid w:val="00014E7E"/>
    <w:rsid w:val="000165DB"/>
    <w:rsid w:val="00016C82"/>
    <w:rsid w:val="0001732E"/>
    <w:rsid w:val="000209C0"/>
    <w:rsid w:val="00021885"/>
    <w:rsid w:val="00022A87"/>
    <w:rsid w:val="00023283"/>
    <w:rsid w:val="0002488D"/>
    <w:rsid w:val="00024C9D"/>
    <w:rsid w:val="000251CE"/>
    <w:rsid w:val="00025392"/>
    <w:rsid w:val="0002622A"/>
    <w:rsid w:val="00026A7D"/>
    <w:rsid w:val="00027249"/>
    <w:rsid w:val="00030F18"/>
    <w:rsid w:val="00030F4D"/>
    <w:rsid w:val="0003192A"/>
    <w:rsid w:val="000321A6"/>
    <w:rsid w:val="000324F4"/>
    <w:rsid w:val="00033902"/>
    <w:rsid w:val="0003550C"/>
    <w:rsid w:val="00037A81"/>
    <w:rsid w:val="00040461"/>
    <w:rsid w:val="0004208A"/>
    <w:rsid w:val="000425E8"/>
    <w:rsid w:val="00042C88"/>
    <w:rsid w:val="00042E2E"/>
    <w:rsid w:val="00043103"/>
    <w:rsid w:val="000437D5"/>
    <w:rsid w:val="00043A94"/>
    <w:rsid w:val="00045A76"/>
    <w:rsid w:val="00046198"/>
    <w:rsid w:val="00050262"/>
    <w:rsid w:val="00050BEC"/>
    <w:rsid w:val="000519D2"/>
    <w:rsid w:val="00051BC1"/>
    <w:rsid w:val="00051FAA"/>
    <w:rsid w:val="000531A6"/>
    <w:rsid w:val="00054249"/>
    <w:rsid w:val="000549E1"/>
    <w:rsid w:val="00057F1A"/>
    <w:rsid w:val="00060E0B"/>
    <w:rsid w:val="000612AC"/>
    <w:rsid w:val="000615E7"/>
    <w:rsid w:val="00062509"/>
    <w:rsid w:val="00063579"/>
    <w:rsid w:val="000636F4"/>
    <w:rsid w:val="00063984"/>
    <w:rsid w:val="00063CED"/>
    <w:rsid w:val="00064396"/>
    <w:rsid w:val="0006479A"/>
    <w:rsid w:val="00064888"/>
    <w:rsid w:val="000648F9"/>
    <w:rsid w:val="00064DA9"/>
    <w:rsid w:val="000656ED"/>
    <w:rsid w:val="000666A8"/>
    <w:rsid w:val="00066E36"/>
    <w:rsid w:val="000734CD"/>
    <w:rsid w:val="0007350A"/>
    <w:rsid w:val="00074067"/>
    <w:rsid w:val="000740F5"/>
    <w:rsid w:val="00074995"/>
    <w:rsid w:val="0007564C"/>
    <w:rsid w:val="00075DEA"/>
    <w:rsid w:val="00076184"/>
    <w:rsid w:val="0007649A"/>
    <w:rsid w:val="00081617"/>
    <w:rsid w:val="0008189C"/>
    <w:rsid w:val="00082AF1"/>
    <w:rsid w:val="00083041"/>
    <w:rsid w:val="000840B0"/>
    <w:rsid w:val="00084321"/>
    <w:rsid w:val="00084631"/>
    <w:rsid w:val="00084A36"/>
    <w:rsid w:val="00085363"/>
    <w:rsid w:val="000853DD"/>
    <w:rsid w:val="0008691C"/>
    <w:rsid w:val="00086C76"/>
    <w:rsid w:val="00086ECA"/>
    <w:rsid w:val="000902C6"/>
    <w:rsid w:val="00090552"/>
    <w:rsid w:val="00090EAA"/>
    <w:rsid w:val="000917D5"/>
    <w:rsid w:val="00091BE2"/>
    <w:rsid w:val="00092396"/>
    <w:rsid w:val="00093758"/>
    <w:rsid w:val="0009578A"/>
    <w:rsid w:val="000A084A"/>
    <w:rsid w:val="000A1218"/>
    <w:rsid w:val="000A1264"/>
    <w:rsid w:val="000A26F6"/>
    <w:rsid w:val="000A33FE"/>
    <w:rsid w:val="000A3D85"/>
    <w:rsid w:val="000A41E7"/>
    <w:rsid w:val="000A5392"/>
    <w:rsid w:val="000A7293"/>
    <w:rsid w:val="000A7BCD"/>
    <w:rsid w:val="000B0904"/>
    <w:rsid w:val="000B0D79"/>
    <w:rsid w:val="000B163F"/>
    <w:rsid w:val="000B1781"/>
    <w:rsid w:val="000B179A"/>
    <w:rsid w:val="000B1B21"/>
    <w:rsid w:val="000B2B54"/>
    <w:rsid w:val="000B2E78"/>
    <w:rsid w:val="000B2E7F"/>
    <w:rsid w:val="000B3E7E"/>
    <w:rsid w:val="000B3F27"/>
    <w:rsid w:val="000B4160"/>
    <w:rsid w:val="000B4EBA"/>
    <w:rsid w:val="000B4FBC"/>
    <w:rsid w:val="000B58A2"/>
    <w:rsid w:val="000B59D1"/>
    <w:rsid w:val="000B5D2D"/>
    <w:rsid w:val="000B5F11"/>
    <w:rsid w:val="000B607A"/>
    <w:rsid w:val="000B61D5"/>
    <w:rsid w:val="000B7461"/>
    <w:rsid w:val="000C0014"/>
    <w:rsid w:val="000C05D9"/>
    <w:rsid w:val="000C154B"/>
    <w:rsid w:val="000C2F2B"/>
    <w:rsid w:val="000C2F6E"/>
    <w:rsid w:val="000C3D47"/>
    <w:rsid w:val="000C48EC"/>
    <w:rsid w:val="000C5AB4"/>
    <w:rsid w:val="000C6536"/>
    <w:rsid w:val="000C65E5"/>
    <w:rsid w:val="000C6975"/>
    <w:rsid w:val="000C6B55"/>
    <w:rsid w:val="000C7838"/>
    <w:rsid w:val="000C7A24"/>
    <w:rsid w:val="000C7EB7"/>
    <w:rsid w:val="000D1850"/>
    <w:rsid w:val="000D31B0"/>
    <w:rsid w:val="000D3E5F"/>
    <w:rsid w:val="000D49A4"/>
    <w:rsid w:val="000D49E8"/>
    <w:rsid w:val="000D76D6"/>
    <w:rsid w:val="000D7DB0"/>
    <w:rsid w:val="000E02A3"/>
    <w:rsid w:val="000E0826"/>
    <w:rsid w:val="000E0D65"/>
    <w:rsid w:val="000E26EC"/>
    <w:rsid w:val="000E2778"/>
    <w:rsid w:val="000E2F90"/>
    <w:rsid w:val="000E35B8"/>
    <w:rsid w:val="000E35ED"/>
    <w:rsid w:val="000E36B4"/>
    <w:rsid w:val="000E3BDC"/>
    <w:rsid w:val="000E3C3F"/>
    <w:rsid w:val="000E4275"/>
    <w:rsid w:val="000E497E"/>
    <w:rsid w:val="000E512C"/>
    <w:rsid w:val="000E5790"/>
    <w:rsid w:val="000E6400"/>
    <w:rsid w:val="000F1F45"/>
    <w:rsid w:val="000F2372"/>
    <w:rsid w:val="000F26EF"/>
    <w:rsid w:val="000F45D1"/>
    <w:rsid w:val="000F467D"/>
    <w:rsid w:val="000F59C8"/>
    <w:rsid w:val="000F68C6"/>
    <w:rsid w:val="000F6A95"/>
    <w:rsid w:val="000F6E9C"/>
    <w:rsid w:val="000F7586"/>
    <w:rsid w:val="000F7B14"/>
    <w:rsid w:val="0010134C"/>
    <w:rsid w:val="0010135D"/>
    <w:rsid w:val="001019A0"/>
    <w:rsid w:val="00101C9A"/>
    <w:rsid w:val="00105849"/>
    <w:rsid w:val="001060A7"/>
    <w:rsid w:val="00106842"/>
    <w:rsid w:val="00106A77"/>
    <w:rsid w:val="00107416"/>
    <w:rsid w:val="001077F8"/>
    <w:rsid w:val="00107B74"/>
    <w:rsid w:val="00110E86"/>
    <w:rsid w:val="0011146F"/>
    <w:rsid w:val="00111A6D"/>
    <w:rsid w:val="00112552"/>
    <w:rsid w:val="00112939"/>
    <w:rsid w:val="00116268"/>
    <w:rsid w:val="00117388"/>
    <w:rsid w:val="00117BAA"/>
    <w:rsid w:val="001202B0"/>
    <w:rsid w:val="0012118E"/>
    <w:rsid w:val="00121A5D"/>
    <w:rsid w:val="00122002"/>
    <w:rsid w:val="00122BE2"/>
    <w:rsid w:val="00122D0E"/>
    <w:rsid w:val="00124A88"/>
    <w:rsid w:val="00124FA6"/>
    <w:rsid w:val="001277FA"/>
    <w:rsid w:val="00127A8D"/>
    <w:rsid w:val="00127B14"/>
    <w:rsid w:val="00127BC7"/>
    <w:rsid w:val="00127F82"/>
    <w:rsid w:val="001300A6"/>
    <w:rsid w:val="00130C29"/>
    <w:rsid w:val="0013188B"/>
    <w:rsid w:val="00131ABF"/>
    <w:rsid w:val="0013292B"/>
    <w:rsid w:val="00134CDF"/>
    <w:rsid w:val="001360CA"/>
    <w:rsid w:val="001364C6"/>
    <w:rsid w:val="001367B9"/>
    <w:rsid w:val="0013762F"/>
    <w:rsid w:val="001377AC"/>
    <w:rsid w:val="00137CFB"/>
    <w:rsid w:val="001410F7"/>
    <w:rsid w:val="001430CE"/>
    <w:rsid w:val="001435D9"/>
    <w:rsid w:val="00144E7C"/>
    <w:rsid w:val="00147B10"/>
    <w:rsid w:val="001504BE"/>
    <w:rsid w:val="001513B4"/>
    <w:rsid w:val="00152DA4"/>
    <w:rsid w:val="0015309C"/>
    <w:rsid w:val="001535FC"/>
    <w:rsid w:val="001562DF"/>
    <w:rsid w:val="00156692"/>
    <w:rsid w:val="00156C56"/>
    <w:rsid w:val="00157954"/>
    <w:rsid w:val="0016049E"/>
    <w:rsid w:val="00161672"/>
    <w:rsid w:val="001616BD"/>
    <w:rsid w:val="00161783"/>
    <w:rsid w:val="00161998"/>
    <w:rsid w:val="00161CC1"/>
    <w:rsid w:val="00161D05"/>
    <w:rsid w:val="00162110"/>
    <w:rsid w:val="001624EE"/>
    <w:rsid w:val="00163279"/>
    <w:rsid w:val="00163465"/>
    <w:rsid w:val="001642BD"/>
    <w:rsid w:val="001642C5"/>
    <w:rsid w:val="001658BD"/>
    <w:rsid w:val="00166066"/>
    <w:rsid w:val="0016634D"/>
    <w:rsid w:val="001701C1"/>
    <w:rsid w:val="001718AF"/>
    <w:rsid w:val="001725E3"/>
    <w:rsid w:val="001730A9"/>
    <w:rsid w:val="001730CC"/>
    <w:rsid w:val="001736AF"/>
    <w:rsid w:val="00173E0F"/>
    <w:rsid w:val="0017409D"/>
    <w:rsid w:val="0017522A"/>
    <w:rsid w:val="001760DE"/>
    <w:rsid w:val="001765A5"/>
    <w:rsid w:val="0017690E"/>
    <w:rsid w:val="00176EE2"/>
    <w:rsid w:val="00177EFE"/>
    <w:rsid w:val="00180301"/>
    <w:rsid w:val="00180616"/>
    <w:rsid w:val="00180997"/>
    <w:rsid w:val="00181655"/>
    <w:rsid w:val="0018388F"/>
    <w:rsid w:val="00184A18"/>
    <w:rsid w:val="00184C6B"/>
    <w:rsid w:val="001856C7"/>
    <w:rsid w:val="00185780"/>
    <w:rsid w:val="00185C96"/>
    <w:rsid w:val="0018604C"/>
    <w:rsid w:val="00186259"/>
    <w:rsid w:val="00186D43"/>
    <w:rsid w:val="0018791C"/>
    <w:rsid w:val="00187962"/>
    <w:rsid w:val="0019164F"/>
    <w:rsid w:val="001924A7"/>
    <w:rsid w:val="00192D80"/>
    <w:rsid w:val="001940F1"/>
    <w:rsid w:val="00194376"/>
    <w:rsid w:val="00194BF5"/>
    <w:rsid w:val="00194FA7"/>
    <w:rsid w:val="001958BF"/>
    <w:rsid w:val="001964D9"/>
    <w:rsid w:val="00196A1D"/>
    <w:rsid w:val="00196C59"/>
    <w:rsid w:val="00196E8E"/>
    <w:rsid w:val="00196EBC"/>
    <w:rsid w:val="001972BD"/>
    <w:rsid w:val="0019767D"/>
    <w:rsid w:val="001A01A2"/>
    <w:rsid w:val="001A01A4"/>
    <w:rsid w:val="001A03B0"/>
    <w:rsid w:val="001A109A"/>
    <w:rsid w:val="001A1E49"/>
    <w:rsid w:val="001A1EC8"/>
    <w:rsid w:val="001A32E9"/>
    <w:rsid w:val="001A42B6"/>
    <w:rsid w:val="001A46BF"/>
    <w:rsid w:val="001A4914"/>
    <w:rsid w:val="001A4C05"/>
    <w:rsid w:val="001A50C5"/>
    <w:rsid w:val="001A5AD1"/>
    <w:rsid w:val="001A6A6E"/>
    <w:rsid w:val="001A6F0B"/>
    <w:rsid w:val="001A74BE"/>
    <w:rsid w:val="001A786E"/>
    <w:rsid w:val="001A7DCE"/>
    <w:rsid w:val="001B09B3"/>
    <w:rsid w:val="001B1824"/>
    <w:rsid w:val="001B186E"/>
    <w:rsid w:val="001B1955"/>
    <w:rsid w:val="001B1F25"/>
    <w:rsid w:val="001B27C4"/>
    <w:rsid w:val="001B4630"/>
    <w:rsid w:val="001B6FF9"/>
    <w:rsid w:val="001C0021"/>
    <w:rsid w:val="001C0399"/>
    <w:rsid w:val="001C0B83"/>
    <w:rsid w:val="001C11F4"/>
    <w:rsid w:val="001C20A2"/>
    <w:rsid w:val="001C20EE"/>
    <w:rsid w:val="001C2FE0"/>
    <w:rsid w:val="001C35F8"/>
    <w:rsid w:val="001C3B39"/>
    <w:rsid w:val="001C4CF1"/>
    <w:rsid w:val="001C4FED"/>
    <w:rsid w:val="001C585C"/>
    <w:rsid w:val="001C5D0C"/>
    <w:rsid w:val="001C6380"/>
    <w:rsid w:val="001C6453"/>
    <w:rsid w:val="001C675B"/>
    <w:rsid w:val="001C6ED3"/>
    <w:rsid w:val="001C7E87"/>
    <w:rsid w:val="001D0988"/>
    <w:rsid w:val="001D134E"/>
    <w:rsid w:val="001D2996"/>
    <w:rsid w:val="001D2F16"/>
    <w:rsid w:val="001D3837"/>
    <w:rsid w:val="001D50E4"/>
    <w:rsid w:val="001D56AA"/>
    <w:rsid w:val="001D5E29"/>
    <w:rsid w:val="001D7279"/>
    <w:rsid w:val="001E006E"/>
    <w:rsid w:val="001E0929"/>
    <w:rsid w:val="001E2D64"/>
    <w:rsid w:val="001E2FBE"/>
    <w:rsid w:val="001E3A11"/>
    <w:rsid w:val="001E3EEE"/>
    <w:rsid w:val="001E4163"/>
    <w:rsid w:val="001E49D5"/>
    <w:rsid w:val="001E4FE0"/>
    <w:rsid w:val="001E5288"/>
    <w:rsid w:val="001E5743"/>
    <w:rsid w:val="001E6BF8"/>
    <w:rsid w:val="001E7F30"/>
    <w:rsid w:val="001F054D"/>
    <w:rsid w:val="001F0828"/>
    <w:rsid w:val="001F10DE"/>
    <w:rsid w:val="001F13DA"/>
    <w:rsid w:val="001F1F85"/>
    <w:rsid w:val="001F30A2"/>
    <w:rsid w:val="001F4126"/>
    <w:rsid w:val="001F4D07"/>
    <w:rsid w:val="001F53C9"/>
    <w:rsid w:val="001F55A5"/>
    <w:rsid w:val="001F6EB1"/>
    <w:rsid w:val="001F7118"/>
    <w:rsid w:val="001F7F52"/>
    <w:rsid w:val="00203E63"/>
    <w:rsid w:val="00205046"/>
    <w:rsid w:val="0020528E"/>
    <w:rsid w:val="002061A2"/>
    <w:rsid w:val="002067A1"/>
    <w:rsid w:val="002078BC"/>
    <w:rsid w:val="00211684"/>
    <w:rsid w:val="00211C81"/>
    <w:rsid w:val="00211D62"/>
    <w:rsid w:val="00212C03"/>
    <w:rsid w:val="00212DA5"/>
    <w:rsid w:val="00212EC1"/>
    <w:rsid w:val="00213538"/>
    <w:rsid w:val="00214BEA"/>
    <w:rsid w:val="00215023"/>
    <w:rsid w:val="00215CA0"/>
    <w:rsid w:val="0021684A"/>
    <w:rsid w:val="00216913"/>
    <w:rsid w:val="002169FC"/>
    <w:rsid w:val="00216E5E"/>
    <w:rsid w:val="00217277"/>
    <w:rsid w:val="00217790"/>
    <w:rsid w:val="00221A2E"/>
    <w:rsid w:val="00222DCF"/>
    <w:rsid w:val="002236EA"/>
    <w:rsid w:val="00224599"/>
    <w:rsid w:val="00224BD0"/>
    <w:rsid w:val="00224E91"/>
    <w:rsid w:val="00225171"/>
    <w:rsid w:val="00225317"/>
    <w:rsid w:val="00225528"/>
    <w:rsid w:val="00225A16"/>
    <w:rsid w:val="002269D6"/>
    <w:rsid w:val="002275F1"/>
    <w:rsid w:val="00230AC4"/>
    <w:rsid w:val="002315A5"/>
    <w:rsid w:val="002330F3"/>
    <w:rsid w:val="002352C5"/>
    <w:rsid w:val="002355B8"/>
    <w:rsid w:val="002363E7"/>
    <w:rsid w:val="002408F7"/>
    <w:rsid w:val="00240EE0"/>
    <w:rsid w:val="00242643"/>
    <w:rsid w:val="00242A95"/>
    <w:rsid w:val="00242BC2"/>
    <w:rsid w:val="00242FA7"/>
    <w:rsid w:val="00244346"/>
    <w:rsid w:val="002452DF"/>
    <w:rsid w:val="0024760D"/>
    <w:rsid w:val="002476E9"/>
    <w:rsid w:val="00247C18"/>
    <w:rsid w:val="002501EF"/>
    <w:rsid w:val="002503A5"/>
    <w:rsid w:val="0025104A"/>
    <w:rsid w:val="0025137E"/>
    <w:rsid w:val="00251704"/>
    <w:rsid w:val="00252B1E"/>
    <w:rsid w:val="0025375E"/>
    <w:rsid w:val="002539EC"/>
    <w:rsid w:val="00255E95"/>
    <w:rsid w:val="0025603F"/>
    <w:rsid w:val="002560FF"/>
    <w:rsid w:val="00256CC5"/>
    <w:rsid w:val="00256D48"/>
    <w:rsid w:val="002573BF"/>
    <w:rsid w:val="00260224"/>
    <w:rsid w:val="0026069F"/>
    <w:rsid w:val="00260B49"/>
    <w:rsid w:val="00262022"/>
    <w:rsid w:val="00263A7F"/>
    <w:rsid w:val="00265080"/>
    <w:rsid w:val="002702AD"/>
    <w:rsid w:val="0027096F"/>
    <w:rsid w:val="00270E4D"/>
    <w:rsid w:val="00272022"/>
    <w:rsid w:val="002723DA"/>
    <w:rsid w:val="0027268F"/>
    <w:rsid w:val="00272B21"/>
    <w:rsid w:val="00272E76"/>
    <w:rsid w:val="002748AF"/>
    <w:rsid w:val="00274936"/>
    <w:rsid w:val="00274ED5"/>
    <w:rsid w:val="002751EA"/>
    <w:rsid w:val="00275482"/>
    <w:rsid w:val="00275D97"/>
    <w:rsid w:val="00276B9D"/>
    <w:rsid w:val="00276E04"/>
    <w:rsid w:val="0027710B"/>
    <w:rsid w:val="002773C8"/>
    <w:rsid w:val="002803BF"/>
    <w:rsid w:val="00280985"/>
    <w:rsid w:val="00282044"/>
    <w:rsid w:val="0028229F"/>
    <w:rsid w:val="0028287B"/>
    <w:rsid w:val="00282F82"/>
    <w:rsid w:val="0028340B"/>
    <w:rsid w:val="0028401B"/>
    <w:rsid w:val="0028492D"/>
    <w:rsid w:val="00284B72"/>
    <w:rsid w:val="002857ED"/>
    <w:rsid w:val="0028614C"/>
    <w:rsid w:val="00286895"/>
    <w:rsid w:val="00286FB7"/>
    <w:rsid w:val="00287AAF"/>
    <w:rsid w:val="0029472A"/>
    <w:rsid w:val="00295ACD"/>
    <w:rsid w:val="00295D85"/>
    <w:rsid w:val="00295DFB"/>
    <w:rsid w:val="00296B03"/>
    <w:rsid w:val="00297C6E"/>
    <w:rsid w:val="002A02AA"/>
    <w:rsid w:val="002A0E6B"/>
    <w:rsid w:val="002A0FEE"/>
    <w:rsid w:val="002A11CF"/>
    <w:rsid w:val="002A126B"/>
    <w:rsid w:val="002A18DC"/>
    <w:rsid w:val="002A3320"/>
    <w:rsid w:val="002A3391"/>
    <w:rsid w:val="002A35DF"/>
    <w:rsid w:val="002A40E5"/>
    <w:rsid w:val="002A63F7"/>
    <w:rsid w:val="002A6978"/>
    <w:rsid w:val="002A71FF"/>
    <w:rsid w:val="002A7CBD"/>
    <w:rsid w:val="002A7EDC"/>
    <w:rsid w:val="002B055A"/>
    <w:rsid w:val="002B0AC9"/>
    <w:rsid w:val="002B0D1C"/>
    <w:rsid w:val="002B28AC"/>
    <w:rsid w:val="002B37E0"/>
    <w:rsid w:val="002B39A7"/>
    <w:rsid w:val="002B4EFA"/>
    <w:rsid w:val="002B61AE"/>
    <w:rsid w:val="002B6EEC"/>
    <w:rsid w:val="002B7D55"/>
    <w:rsid w:val="002C0501"/>
    <w:rsid w:val="002C06F3"/>
    <w:rsid w:val="002C161F"/>
    <w:rsid w:val="002C2D2E"/>
    <w:rsid w:val="002C3155"/>
    <w:rsid w:val="002C3356"/>
    <w:rsid w:val="002C37BD"/>
    <w:rsid w:val="002C4D3B"/>
    <w:rsid w:val="002C57BE"/>
    <w:rsid w:val="002C6681"/>
    <w:rsid w:val="002D0080"/>
    <w:rsid w:val="002D088D"/>
    <w:rsid w:val="002D24AE"/>
    <w:rsid w:val="002D278B"/>
    <w:rsid w:val="002D2E2E"/>
    <w:rsid w:val="002D451B"/>
    <w:rsid w:val="002D4DFB"/>
    <w:rsid w:val="002D5487"/>
    <w:rsid w:val="002D6C2E"/>
    <w:rsid w:val="002D7E08"/>
    <w:rsid w:val="002E08AF"/>
    <w:rsid w:val="002E08CC"/>
    <w:rsid w:val="002E0A95"/>
    <w:rsid w:val="002E0F25"/>
    <w:rsid w:val="002E1EA2"/>
    <w:rsid w:val="002E2ADB"/>
    <w:rsid w:val="002E338A"/>
    <w:rsid w:val="002E4264"/>
    <w:rsid w:val="002E4318"/>
    <w:rsid w:val="002E550F"/>
    <w:rsid w:val="002E58CD"/>
    <w:rsid w:val="002E659B"/>
    <w:rsid w:val="002F080B"/>
    <w:rsid w:val="002F13E3"/>
    <w:rsid w:val="002F1D52"/>
    <w:rsid w:val="002F239B"/>
    <w:rsid w:val="002F2C9C"/>
    <w:rsid w:val="002F3887"/>
    <w:rsid w:val="002F4BB3"/>
    <w:rsid w:val="002F6D24"/>
    <w:rsid w:val="002F7371"/>
    <w:rsid w:val="00301214"/>
    <w:rsid w:val="003018CD"/>
    <w:rsid w:val="003027FD"/>
    <w:rsid w:val="00302F24"/>
    <w:rsid w:val="00302F7D"/>
    <w:rsid w:val="00303939"/>
    <w:rsid w:val="003049C0"/>
    <w:rsid w:val="00304AD8"/>
    <w:rsid w:val="00305687"/>
    <w:rsid w:val="003061E6"/>
    <w:rsid w:val="0030738B"/>
    <w:rsid w:val="003079B2"/>
    <w:rsid w:val="00307AA8"/>
    <w:rsid w:val="003101DB"/>
    <w:rsid w:val="003115B8"/>
    <w:rsid w:val="00311692"/>
    <w:rsid w:val="00311B95"/>
    <w:rsid w:val="00313130"/>
    <w:rsid w:val="003146CB"/>
    <w:rsid w:val="003154EC"/>
    <w:rsid w:val="0031633B"/>
    <w:rsid w:val="00316733"/>
    <w:rsid w:val="003172C3"/>
    <w:rsid w:val="00317519"/>
    <w:rsid w:val="0032060F"/>
    <w:rsid w:val="00322BCA"/>
    <w:rsid w:val="00322D39"/>
    <w:rsid w:val="00324112"/>
    <w:rsid w:val="003249DB"/>
    <w:rsid w:val="00324B8F"/>
    <w:rsid w:val="00325467"/>
    <w:rsid w:val="0032559A"/>
    <w:rsid w:val="0032575C"/>
    <w:rsid w:val="0032656B"/>
    <w:rsid w:val="003265D2"/>
    <w:rsid w:val="003268CD"/>
    <w:rsid w:val="00326B1A"/>
    <w:rsid w:val="0032795A"/>
    <w:rsid w:val="003279F6"/>
    <w:rsid w:val="00327CF3"/>
    <w:rsid w:val="00330105"/>
    <w:rsid w:val="0033129D"/>
    <w:rsid w:val="00331A97"/>
    <w:rsid w:val="00334903"/>
    <w:rsid w:val="00336046"/>
    <w:rsid w:val="00336FE2"/>
    <w:rsid w:val="00337525"/>
    <w:rsid w:val="00340E28"/>
    <w:rsid w:val="0034195C"/>
    <w:rsid w:val="003419F9"/>
    <w:rsid w:val="003422AB"/>
    <w:rsid w:val="003422B8"/>
    <w:rsid w:val="00343469"/>
    <w:rsid w:val="00343897"/>
    <w:rsid w:val="00344A54"/>
    <w:rsid w:val="00346272"/>
    <w:rsid w:val="00347E41"/>
    <w:rsid w:val="0035003B"/>
    <w:rsid w:val="00353DF5"/>
    <w:rsid w:val="0035523A"/>
    <w:rsid w:val="00355AE8"/>
    <w:rsid w:val="00355D29"/>
    <w:rsid w:val="00356022"/>
    <w:rsid w:val="003602C7"/>
    <w:rsid w:val="00360A01"/>
    <w:rsid w:val="003624CF"/>
    <w:rsid w:val="0036304E"/>
    <w:rsid w:val="0036390C"/>
    <w:rsid w:val="00363F89"/>
    <w:rsid w:val="00366898"/>
    <w:rsid w:val="0036780D"/>
    <w:rsid w:val="00367B0A"/>
    <w:rsid w:val="0037031D"/>
    <w:rsid w:val="003704ED"/>
    <w:rsid w:val="0037099B"/>
    <w:rsid w:val="00370AD3"/>
    <w:rsid w:val="00370DB3"/>
    <w:rsid w:val="00370E31"/>
    <w:rsid w:val="00370E5C"/>
    <w:rsid w:val="00372A1E"/>
    <w:rsid w:val="003750FA"/>
    <w:rsid w:val="00375844"/>
    <w:rsid w:val="00375E48"/>
    <w:rsid w:val="00375F11"/>
    <w:rsid w:val="003771D8"/>
    <w:rsid w:val="00377E52"/>
    <w:rsid w:val="0038025A"/>
    <w:rsid w:val="00380A78"/>
    <w:rsid w:val="00381CB3"/>
    <w:rsid w:val="00381E34"/>
    <w:rsid w:val="003823B4"/>
    <w:rsid w:val="00382870"/>
    <w:rsid w:val="00382CE2"/>
    <w:rsid w:val="003862F0"/>
    <w:rsid w:val="0038684B"/>
    <w:rsid w:val="00386CD9"/>
    <w:rsid w:val="00386DEA"/>
    <w:rsid w:val="00386E0C"/>
    <w:rsid w:val="00387266"/>
    <w:rsid w:val="0039035E"/>
    <w:rsid w:val="00391870"/>
    <w:rsid w:val="00391D31"/>
    <w:rsid w:val="00393138"/>
    <w:rsid w:val="003946D0"/>
    <w:rsid w:val="00394CC6"/>
    <w:rsid w:val="00396454"/>
    <w:rsid w:val="00396746"/>
    <w:rsid w:val="00396872"/>
    <w:rsid w:val="003A03B0"/>
    <w:rsid w:val="003A03C2"/>
    <w:rsid w:val="003A0415"/>
    <w:rsid w:val="003A12F9"/>
    <w:rsid w:val="003A34DC"/>
    <w:rsid w:val="003A3836"/>
    <w:rsid w:val="003A4793"/>
    <w:rsid w:val="003A52A6"/>
    <w:rsid w:val="003A5E96"/>
    <w:rsid w:val="003A6A3B"/>
    <w:rsid w:val="003A6CCE"/>
    <w:rsid w:val="003A6EBB"/>
    <w:rsid w:val="003B049E"/>
    <w:rsid w:val="003B060F"/>
    <w:rsid w:val="003B0E9A"/>
    <w:rsid w:val="003B0EE2"/>
    <w:rsid w:val="003B11CF"/>
    <w:rsid w:val="003B14A2"/>
    <w:rsid w:val="003B1DAD"/>
    <w:rsid w:val="003B1E94"/>
    <w:rsid w:val="003B36E3"/>
    <w:rsid w:val="003B4292"/>
    <w:rsid w:val="003B46AB"/>
    <w:rsid w:val="003B65E8"/>
    <w:rsid w:val="003B6D25"/>
    <w:rsid w:val="003B6DA6"/>
    <w:rsid w:val="003B730D"/>
    <w:rsid w:val="003B7333"/>
    <w:rsid w:val="003B73E9"/>
    <w:rsid w:val="003B7FCD"/>
    <w:rsid w:val="003C09E9"/>
    <w:rsid w:val="003C0C7E"/>
    <w:rsid w:val="003C1FEA"/>
    <w:rsid w:val="003C269B"/>
    <w:rsid w:val="003C295A"/>
    <w:rsid w:val="003C2D4D"/>
    <w:rsid w:val="003C493B"/>
    <w:rsid w:val="003C6086"/>
    <w:rsid w:val="003C72C6"/>
    <w:rsid w:val="003C77E9"/>
    <w:rsid w:val="003D0568"/>
    <w:rsid w:val="003D1396"/>
    <w:rsid w:val="003D3C40"/>
    <w:rsid w:val="003D45EF"/>
    <w:rsid w:val="003D57BB"/>
    <w:rsid w:val="003D5C55"/>
    <w:rsid w:val="003D60F2"/>
    <w:rsid w:val="003D6546"/>
    <w:rsid w:val="003D6862"/>
    <w:rsid w:val="003E0277"/>
    <w:rsid w:val="003E0723"/>
    <w:rsid w:val="003E0748"/>
    <w:rsid w:val="003E165F"/>
    <w:rsid w:val="003E1877"/>
    <w:rsid w:val="003E1B2B"/>
    <w:rsid w:val="003E2151"/>
    <w:rsid w:val="003E483F"/>
    <w:rsid w:val="003E5018"/>
    <w:rsid w:val="003E73B5"/>
    <w:rsid w:val="003F11F7"/>
    <w:rsid w:val="003F1626"/>
    <w:rsid w:val="003F365F"/>
    <w:rsid w:val="003F4D4A"/>
    <w:rsid w:val="003F55D0"/>
    <w:rsid w:val="003F574A"/>
    <w:rsid w:val="003F5847"/>
    <w:rsid w:val="003F6A0B"/>
    <w:rsid w:val="003F6A65"/>
    <w:rsid w:val="003F6DE6"/>
    <w:rsid w:val="00400802"/>
    <w:rsid w:val="00400C4A"/>
    <w:rsid w:val="00400E62"/>
    <w:rsid w:val="004010B9"/>
    <w:rsid w:val="0040163E"/>
    <w:rsid w:val="0040294F"/>
    <w:rsid w:val="00402EBE"/>
    <w:rsid w:val="004031B4"/>
    <w:rsid w:val="00403235"/>
    <w:rsid w:val="00403AEF"/>
    <w:rsid w:val="004059B0"/>
    <w:rsid w:val="00405CFB"/>
    <w:rsid w:val="00407655"/>
    <w:rsid w:val="00407E59"/>
    <w:rsid w:val="00411F31"/>
    <w:rsid w:val="0041260D"/>
    <w:rsid w:val="00412A66"/>
    <w:rsid w:val="0041317B"/>
    <w:rsid w:val="0041400E"/>
    <w:rsid w:val="00414E7D"/>
    <w:rsid w:val="00414FC4"/>
    <w:rsid w:val="00417095"/>
    <w:rsid w:val="00417780"/>
    <w:rsid w:val="00417B55"/>
    <w:rsid w:val="00417F67"/>
    <w:rsid w:val="00420383"/>
    <w:rsid w:val="00421C83"/>
    <w:rsid w:val="0042268D"/>
    <w:rsid w:val="0042373D"/>
    <w:rsid w:val="004239DC"/>
    <w:rsid w:val="0042421F"/>
    <w:rsid w:val="00424887"/>
    <w:rsid w:val="00424F89"/>
    <w:rsid w:val="00427A2C"/>
    <w:rsid w:val="00427C8A"/>
    <w:rsid w:val="00430D81"/>
    <w:rsid w:val="00432765"/>
    <w:rsid w:val="004340DE"/>
    <w:rsid w:val="00434A86"/>
    <w:rsid w:val="00434CCC"/>
    <w:rsid w:val="00435159"/>
    <w:rsid w:val="004357BF"/>
    <w:rsid w:val="00435DB6"/>
    <w:rsid w:val="004378D3"/>
    <w:rsid w:val="00437E1D"/>
    <w:rsid w:val="00437E56"/>
    <w:rsid w:val="004404E3"/>
    <w:rsid w:val="0044135F"/>
    <w:rsid w:val="00441713"/>
    <w:rsid w:val="004420B1"/>
    <w:rsid w:val="00442458"/>
    <w:rsid w:val="00442563"/>
    <w:rsid w:val="00442A91"/>
    <w:rsid w:val="00442CB1"/>
    <w:rsid w:val="004432DB"/>
    <w:rsid w:val="0044357F"/>
    <w:rsid w:val="00445F60"/>
    <w:rsid w:val="0044659D"/>
    <w:rsid w:val="00446D5A"/>
    <w:rsid w:val="004500FC"/>
    <w:rsid w:val="00450AED"/>
    <w:rsid w:val="00450BA8"/>
    <w:rsid w:val="0045293F"/>
    <w:rsid w:val="00452D77"/>
    <w:rsid w:val="0045314D"/>
    <w:rsid w:val="00453C64"/>
    <w:rsid w:val="00454321"/>
    <w:rsid w:val="00454817"/>
    <w:rsid w:val="00454A55"/>
    <w:rsid w:val="00455315"/>
    <w:rsid w:val="0045573C"/>
    <w:rsid w:val="00455774"/>
    <w:rsid w:val="004564EA"/>
    <w:rsid w:val="0045711E"/>
    <w:rsid w:val="00457B25"/>
    <w:rsid w:val="0046071F"/>
    <w:rsid w:val="00460ACD"/>
    <w:rsid w:val="00461D3E"/>
    <w:rsid w:val="00463018"/>
    <w:rsid w:val="00463151"/>
    <w:rsid w:val="0046436B"/>
    <w:rsid w:val="00464AF5"/>
    <w:rsid w:val="004659AE"/>
    <w:rsid w:val="004659D9"/>
    <w:rsid w:val="004660EC"/>
    <w:rsid w:val="004662E5"/>
    <w:rsid w:val="00466813"/>
    <w:rsid w:val="00467067"/>
    <w:rsid w:val="004674C5"/>
    <w:rsid w:val="0046774F"/>
    <w:rsid w:val="00467AB8"/>
    <w:rsid w:val="004700B6"/>
    <w:rsid w:val="00470EFC"/>
    <w:rsid w:val="00471038"/>
    <w:rsid w:val="004715A2"/>
    <w:rsid w:val="00471935"/>
    <w:rsid w:val="00471D6C"/>
    <w:rsid w:val="004722CF"/>
    <w:rsid w:val="0047261A"/>
    <w:rsid w:val="00472BB2"/>
    <w:rsid w:val="00474940"/>
    <w:rsid w:val="004749FD"/>
    <w:rsid w:val="00474AAA"/>
    <w:rsid w:val="00474FBA"/>
    <w:rsid w:val="00475244"/>
    <w:rsid w:val="004755A6"/>
    <w:rsid w:val="00475884"/>
    <w:rsid w:val="00475D7C"/>
    <w:rsid w:val="00476249"/>
    <w:rsid w:val="004762C0"/>
    <w:rsid w:val="00476499"/>
    <w:rsid w:val="00477ECE"/>
    <w:rsid w:val="00480913"/>
    <w:rsid w:val="00481851"/>
    <w:rsid w:val="00481AF5"/>
    <w:rsid w:val="004824B0"/>
    <w:rsid w:val="00482882"/>
    <w:rsid w:val="00484E29"/>
    <w:rsid w:val="00484FEF"/>
    <w:rsid w:val="00485566"/>
    <w:rsid w:val="00485FC8"/>
    <w:rsid w:val="00486598"/>
    <w:rsid w:val="00486828"/>
    <w:rsid w:val="00490225"/>
    <w:rsid w:val="0049048E"/>
    <w:rsid w:val="004905D8"/>
    <w:rsid w:val="00491230"/>
    <w:rsid w:val="00492F3B"/>
    <w:rsid w:val="00493350"/>
    <w:rsid w:val="00496A29"/>
    <w:rsid w:val="00496AEE"/>
    <w:rsid w:val="0049780A"/>
    <w:rsid w:val="004A0073"/>
    <w:rsid w:val="004A0208"/>
    <w:rsid w:val="004A1052"/>
    <w:rsid w:val="004A115A"/>
    <w:rsid w:val="004A199E"/>
    <w:rsid w:val="004A266E"/>
    <w:rsid w:val="004A2B6C"/>
    <w:rsid w:val="004A3411"/>
    <w:rsid w:val="004A4429"/>
    <w:rsid w:val="004A5AF3"/>
    <w:rsid w:val="004A6F48"/>
    <w:rsid w:val="004B0526"/>
    <w:rsid w:val="004B1195"/>
    <w:rsid w:val="004B16CF"/>
    <w:rsid w:val="004B1763"/>
    <w:rsid w:val="004B2D9C"/>
    <w:rsid w:val="004B2DF0"/>
    <w:rsid w:val="004B3B09"/>
    <w:rsid w:val="004B3DB4"/>
    <w:rsid w:val="004B407B"/>
    <w:rsid w:val="004B498C"/>
    <w:rsid w:val="004B4D9B"/>
    <w:rsid w:val="004B556E"/>
    <w:rsid w:val="004B6AB9"/>
    <w:rsid w:val="004C0644"/>
    <w:rsid w:val="004C0DBC"/>
    <w:rsid w:val="004C0FB4"/>
    <w:rsid w:val="004C15C5"/>
    <w:rsid w:val="004C2B8D"/>
    <w:rsid w:val="004C2E7B"/>
    <w:rsid w:val="004C452F"/>
    <w:rsid w:val="004C48E6"/>
    <w:rsid w:val="004C4F67"/>
    <w:rsid w:val="004C5F14"/>
    <w:rsid w:val="004C5F18"/>
    <w:rsid w:val="004C6526"/>
    <w:rsid w:val="004C6B9A"/>
    <w:rsid w:val="004D019C"/>
    <w:rsid w:val="004D01CB"/>
    <w:rsid w:val="004D02A3"/>
    <w:rsid w:val="004D05FA"/>
    <w:rsid w:val="004D113E"/>
    <w:rsid w:val="004D1822"/>
    <w:rsid w:val="004D281A"/>
    <w:rsid w:val="004D2D4F"/>
    <w:rsid w:val="004D3135"/>
    <w:rsid w:val="004D5542"/>
    <w:rsid w:val="004D5D3A"/>
    <w:rsid w:val="004D7240"/>
    <w:rsid w:val="004D7D33"/>
    <w:rsid w:val="004E141C"/>
    <w:rsid w:val="004E189B"/>
    <w:rsid w:val="004E2353"/>
    <w:rsid w:val="004E24AC"/>
    <w:rsid w:val="004E7FAE"/>
    <w:rsid w:val="004F18F8"/>
    <w:rsid w:val="004F1C86"/>
    <w:rsid w:val="004F257B"/>
    <w:rsid w:val="004F34B8"/>
    <w:rsid w:val="004F3E61"/>
    <w:rsid w:val="004F515A"/>
    <w:rsid w:val="004F5E84"/>
    <w:rsid w:val="004F76C0"/>
    <w:rsid w:val="004F7FC8"/>
    <w:rsid w:val="005002C6"/>
    <w:rsid w:val="0050101C"/>
    <w:rsid w:val="0050111B"/>
    <w:rsid w:val="00501461"/>
    <w:rsid w:val="00502D7F"/>
    <w:rsid w:val="00504200"/>
    <w:rsid w:val="00504C76"/>
    <w:rsid w:val="00505094"/>
    <w:rsid w:val="0050618B"/>
    <w:rsid w:val="00506723"/>
    <w:rsid w:val="00507E34"/>
    <w:rsid w:val="00510BCA"/>
    <w:rsid w:val="00512593"/>
    <w:rsid w:val="00512AB6"/>
    <w:rsid w:val="00513859"/>
    <w:rsid w:val="00514835"/>
    <w:rsid w:val="005148F9"/>
    <w:rsid w:val="00515365"/>
    <w:rsid w:val="00516E70"/>
    <w:rsid w:val="00517638"/>
    <w:rsid w:val="00517FAF"/>
    <w:rsid w:val="00520071"/>
    <w:rsid w:val="0052044E"/>
    <w:rsid w:val="005208C8"/>
    <w:rsid w:val="00520EBA"/>
    <w:rsid w:val="00521727"/>
    <w:rsid w:val="00521921"/>
    <w:rsid w:val="00522B0C"/>
    <w:rsid w:val="0052343B"/>
    <w:rsid w:val="00523ED8"/>
    <w:rsid w:val="00525DB7"/>
    <w:rsid w:val="00530989"/>
    <w:rsid w:val="00530BDF"/>
    <w:rsid w:val="005319E9"/>
    <w:rsid w:val="005325B3"/>
    <w:rsid w:val="00532D0A"/>
    <w:rsid w:val="0053334F"/>
    <w:rsid w:val="0053353F"/>
    <w:rsid w:val="00533801"/>
    <w:rsid w:val="005343EC"/>
    <w:rsid w:val="0053537A"/>
    <w:rsid w:val="0053613E"/>
    <w:rsid w:val="005363F2"/>
    <w:rsid w:val="00537847"/>
    <w:rsid w:val="00537F74"/>
    <w:rsid w:val="00540746"/>
    <w:rsid w:val="00540A80"/>
    <w:rsid w:val="00544868"/>
    <w:rsid w:val="005448B3"/>
    <w:rsid w:val="0054518A"/>
    <w:rsid w:val="0054547D"/>
    <w:rsid w:val="0054624D"/>
    <w:rsid w:val="00551B30"/>
    <w:rsid w:val="00551BE3"/>
    <w:rsid w:val="00551E1E"/>
    <w:rsid w:val="00551EE5"/>
    <w:rsid w:val="0055295C"/>
    <w:rsid w:val="00552B01"/>
    <w:rsid w:val="005531EC"/>
    <w:rsid w:val="00554020"/>
    <w:rsid w:val="00554AEE"/>
    <w:rsid w:val="00554B8B"/>
    <w:rsid w:val="00554C35"/>
    <w:rsid w:val="005551DF"/>
    <w:rsid w:val="00555FF9"/>
    <w:rsid w:val="00557320"/>
    <w:rsid w:val="00557BB5"/>
    <w:rsid w:val="00560207"/>
    <w:rsid w:val="005605F7"/>
    <w:rsid w:val="0056093B"/>
    <w:rsid w:val="00560AB9"/>
    <w:rsid w:val="005625BC"/>
    <w:rsid w:val="00563245"/>
    <w:rsid w:val="0056359C"/>
    <w:rsid w:val="00564029"/>
    <w:rsid w:val="00564EE6"/>
    <w:rsid w:val="00566309"/>
    <w:rsid w:val="005663CF"/>
    <w:rsid w:val="0056644E"/>
    <w:rsid w:val="005669DB"/>
    <w:rsid w:val="005670DA"/>
    <w:rsid w:val="0056751F"/>
    <w:rsid w:val="00572C43"/>
    <w:rsid w:val="005739AC"/>
    <w:rsid w:val="00574A89"/>
    <w:rsid w:val="00574EF6"/>
    <w:rsid w:val="005751E4"/>
    <w:rsid w:val="00577B5D"/>
    <w:rsid w:val="00577B6B"/>
    <w:rsid w:val="00580D0B"/>
    <w:rsid w:val="00580DC7"/>
    <w:rsid w:val="00580EEE"/>
    <w:rsid w:val="0058378A"/>
    <w:rsid w:val="00583D77"/>
    <w:rsid w:val="00583E7B"/>
    <w:rsid w:val="00583FC5"/>
    <w:rsid w:val="005842EB"/>
    <w:rsid w:val="005845FB"/>
    <w:rsid w:val="005846EE"/>
    <w:rsid w:val="00585F9C"/>
    <w:rsid w:val="0058644E"/>
    <w:rsid w:val="00590110"/>
    <w:rsid w:val="00591644"/>
    <w:rsid w:val="005916E3"/>
    <w:rsid w:val="00591764"/>
    <w:rsid w:val="00591D18"/>
    <w:rsid w:val="00591E4A"/>
    <w:rsid w:val="00591E67"/>
    <w:rsid w:val="00591F3D"/>
    <w:rsid w:val="00591F91"/>
    <w:rsid w:val="0059295F"/>
    <w:rsid w:val="0059362F"/>
    <w:rsid w:val="00593739"/>
    <w:rsid w:val="00593D5A"/>
    <w:rsid w:val="00594030"/>
    <w:rsid w:val="00594823"/>
    <w:rsid w:val="005955F7"/>
    <w:rsid w:val="0059632A"/>
    <w:rsid w:val="00596B20"/>
    <w:rsid w:val="00597853"/>
    <w:rsid w:val="005A01A0"/>
    <w:rsid w:val="005A0456"/>
    <w:rsid w:val="005A1ACB"/>
    <w:rsid w:val="005A1B5D"/>
    <w:rsid w:val="005A1C2F"/>
    <w:rsid w:val="005A1D87"/>
    <w:rsid w:val="005A2229"/>
    <w:rsid w:val="005A22DA"/>
    <w:rsid w:val="005A2C2A"/>
    <w:rsid w:val="005A2FE0"/>
    <w:rsid w:val="005A31F5"/>
    <w:rsid w:val="005A579C"/>
    <w:rsid w:val="005A61C6"/>
    <w:rsid w:val="005A6741"/>
    <w:rsid w:val="005A6CC1"/>
    <w:rsid w:val="005B159B"/>
    <w:rsid w:val="005B34F6"/>
    <w:rsid w:val="005B4057"/>
    <w:rsid w:val="005B46A9"/>
    <w:rsid w:val="005B5527"/>
    <w:rsid w:val="005B5DD9"/>
    <w:rsid w:val="005B6707"/>
    <w:rsid w:val="005B7869"/>
    <w:rsid w:val="005B799F"/>
    <w:rsid w:val="005C0088"/>
    <w:rsid w:val="005C139F"/>
    <w:rsid w:val="005C215A"/>
    <w:rsid w:val="005C30C6"/>
    <w:rsid w:val="005C398A"/>
    <w:rsid w:val="005C3C55"/>
    <w:rsid w:val="005C4FA0"/>
    <w:rsid w:val="005C5353"/>
    <w:rsid w:val="005C7915"/>
    <w:rsid w:val="005D1349"/>
    <w:rsid w:val="005D16DC"/>
    <w:rsid w:val="005D205B"/>
    <w:rsid w:val="005D3A0C"/>
    <w:rsid w:val="005D3BDA"/>
    <w:rsid w:val="005D3BF7"/>
    <w:rsid w:val="005D4A6C"/>
    <w:rsid w:val="005D52FE"/>
    <w:rsid w:val="005D5A4E"/>
    <w:rsid w:val="005D7A90"/>
    <w:rsid w:val="005D7D3F"/>
    <w:rsid w:val="005E030B"/>
    <w:rsid w:val="005E0A3C"/>
    <w:rsid w:val="005E1EF5"/>
    <w:rsid w:val="005E2D91"/>
    <w:rsid w:val="005E34F7"/>
    <w:rsid w:val="005E5624"/>
    <w:rsid w:val="005E662A"/>
    <w:rsid w:val="005E706A"/>
    <w:rsid w:val="005F1776"/>
    <w:rsid w:val="005F1837"/>
    <w:rsid w:val="005F1B82"/>
    <w:rsid w:val="005F433F"/>
    <w:rsid w:val="005F4BCC"/>
    <w:rsid w:val="005F57C0"/>
    <w:rsid w:val="005F781A"/>
    <w:rsid w:val="005F7931"/>
    <w:rsid w:val="005F7A7C"/>
    <w:rsid w:val="00600A17"/>
    <w:rsid w:val="0060116B"/>
    <w:rsid w:val="006019E8"/>
    <w:rsid w:val="00602216"/>
    <w:rsid w:val="00602BF1"/>
    <w:rsid w:val="00604079"/>
    <w:rsid w:val="0060454A"/>
    <w:rsid w:val="00605193"/>
    <w:rsid w:val="00605BB2"/>
    <w:rsid w:val="00605EAD"/>
    <w:rsid w:val="0060656F"/>
    <w:rsid w:val="006076D5"/>
    <w:rsid w:val="00610234"/>
    <w:rsid w:val="006104E6"/>
    <w:rsid w:val="006109B7"/>
    <w:rsid w:val="00610A93"/>
    <w:rsid w:val="00610B3A"/>
    <w:rsid w:val="00611746"/>
    <w:rsid w:val="00611C2E"/>
    <w:rsid w:val="00612197"/>
    <w:rsid w:val="00612249"/>
    <w:rsid w:val="00612BCB"/>
    <w:rsid w:val="0061344E"/>
    <w:rsid w:val="006153CA"/>
    <w:rsid w:val="00616EE1"/>
    <w:rsid w:val="006219E8"/>
    <w:rsid w:val="0062497F"/>
    <w:rsid w:val="006258E7"/>
    <w:rsid w:val="00630445"/>
    <w:rsid w:val="0063066D"/>
    <w:rsid w:val="00632332"/>
    <w:rsid w:val="00632C5F"/>
    <w:rsid w:val="00632F45"/>
    <w:rsid w:val="00633ACF"/>
    <w:rsid w:val="006344EC"/>
    <w:rsid w:val="00635145"/>
    <w:rsid w:val="00635304"/>
    <w:rsid w:val="0063587A"/>
    <w:rsid w:val="0063614F"/>
    <w:rsid w:val="00637B10"/>
    <w:rsid w:val="00640811"/>
    <w:rsid w:val="00641154"/>
    <w:rsid w:val="00641307"/>
    <w:rsid w:val="00641576"/>
    <w:rsid w:val="006417F3"/>
    <w:rsid w:val="00642721"/>
    <w:rsid w:val="0064341A"/>
    <w:rsid w:val="0064351C"/>
    <w:rsid w:val="00644262"/>
    <w:rsid w:val="00646157"/>
    <w:rsid w:val="00647989"/>
    <w:rsid w:val="00647CE1"/>
    <w:rsid w:val="00650006"/>
    <w:rsid w:val="006505A4"/>
    <w:rsid w:val="00652D82"/>
    <w:rsid w:val="00652F6E"/>
    <w:rsid w:val="0065340A"/>
    <w:rsid w:val="00656F15"/>
    <w:rsid w:val="00657406"/>
    <w:rsid w:val="00657769"/>
    <w:rsid w:val="00661BFD"/>
    <w:rsid w:val="00663267"/>
    <w:rsid w:val="00663C3F"/>
    <w:rsid w:val="00663DEB"/>
    <w:rsid w:val="00664F32"/>
    <w:rsid w:val="006651D9"/>
    <w:rsid w:val="00665319"/>
    <w:rsid w:val="006656C3"/>
    <w:rsid w:val="00665A30"/>
    <w:rsid w:val="00665DB2"/>
    <w:rsid w:val="00666DB6"/>
    <w:rsid w:val="006676A5"/>
    <w:rsid w:val="00667E1F"/>
    <w:rsid w:val="006701D5"/>
    <w:rsid w:val="00671CF7"/>
    <w:rsid w:val="00672129"/>
    <w:rsid w:val="0067233A"/>
    <w:rsid w:val="00672E2E"/>
    <w:rsid w:val="00673DA7"/>
    <w:rsid w:val="00673E87"/>
    <w:rsid w:val="00674213"/>
    <w:rsid w:val="00674524"/>
    <w:rsid w:val="006761BE"/>
    <w:rsid w:val="00676208"/>
    <w:rsid w:val="006762A3"/>
    <w:rsid w:val="00677306"/>
    <w:rsid w:val="006777FD"/>
    <w:rsid w:val="00677C7D"/>
    <w:rsid w:val="0068213E"/>
    <w:rsid w:val="00682441"/>
    <w:rsid w:val="00682620"/>
    <w:rsid w:val="0068278C"/>
    <w:rsid w:val="00682CA3"/>
    <w:rsid w:val="006832E8"/>
    <w:rsid w:val="00683C8B"/>
    <w:rsid w:val="006841EB"/>
    <w:rsid w:val="006854B5"/>
    <w:rsid w:val="00685590"/>
    <w:rsid w:val="00687205"/>
    <w:rsid w:val="00687AE4"/>
    <w:rsid w:val="00691C78"/>
    <w:rsid w:val="0069482F"/>
    <w:rsid w:val="00694EF5"/>
    <w:rsid w:val="006950E0"/>
    <w:rsid w:val="00695349"/>
    <w:rsid w:val="006960FD"/>
    <w:rsid w:val="00696102"/>
    <w:rsid w:val="0069624F"/>
    <w:rsid w:val="0069631F"/>
    <w:rsid w:val="006973A5"/>
    <w:rsid w:val="006A12F5"/>
    <w:rsid w:val="006A2303"/>
    <w:rsid w:val="006A2FA7"/>
    <w:rsid w:val="006A4A46"/>
    <w:rsid w:val="006A5102"/>
    <w:rsid w:val="006A5EDE"/>
    <w:rsid w:val="006A5F8F"/>
    <w:rsid w:val="006A635F"/>
    <w:rsid w:val="006A6B9A"/>
    <w:rsid w:val="006A6D39"/>
    <w:rsid w:val="006A7288"/>
    <w:rsid w:val="006A7D84"/>
    <w:rsid w:val="006B0D17"/>
    <w:rsid w:val="006B487E"/>
    <w:rsid w:val="006B5816"/>
    <w:rsid w:val="006B639E"/>
    <w:rsid w:val="006B6B6E"/>
    <w:rsid w:val="006C02E1"/>
    <w:rsid w:val="006C0D96"/>
    <w:rsid w:val="006C2D55"/>
    <w:rsid w:val="006C2DCF"/>
    <w:rsid w:val="006C3F4F"/>
    <w:rsid w:val="006C50EC"/>
    <w:rsid w:val="006C5219"/>
    <w:rsid w:val="006C56E1"/>
    <w:rsid w:val="006C5ACC"/>
    <w:rsid w:val="006C5FD4"/>
    <w:rsid w:val="006C699D"/>
    <w:rsid w:val="006C6EB6"/>
    <w:rsid w:val="006C6F39"/>
    <w:rsid w:val="006D20EF"/>
    <w:rsid w:val="006D2D92"/>
    <w:rsid w:val="006D2DE3"/>
    <w:rsid w:val="006D3331"/>
    <w:rsid w:val="006D33FB"/>
    <w:rsid w:val="006D38BA"/>
    <w:rsid w:val="006D44E8"/>
    <w:rsid w:val="006D4AEB"/>
    <w:rsid w:val="006D4DC7"/>
    <w:rsid w:val="006D68E7"/>
    <w:rsid w:val="006D6E32"/>
    <w:rsid w:val="006E138F"/>
    <w:rsid w:val="006E2845"/>
    <w:rsid w:val="006E2E04"/>
    <w:rsid w:val="006E37CB"/>
    <w:rsid w:val="006E4ED5"/>
    <w:rsid w:val="006E58A3"/>
    <w:rsid w:val="006E62DA"/>
    <w:rsid w:val="006E663A"/>
    <w:rsid w:val="006E6CDD"/>
    <w:rsid w:val="006E7EFD"/>
    <w:rsid w:val="006F109D"/>
    <w:rsid w:val="006F1923"/>
    <w:rsid w:val="006F1DFB"/>
    <w:rsid w:val="006F2789"/>
    <w:rsid w:val="006F292C"/>
    <w:rsid w:val="006F3743"/>
    <w:rsid w:val="006F3FD8"/>
    <w:rsid w:val="006F478A"/>
    <w:rsid w:val="006F6059"/>
    <w:rsid w:val="006F7476"/>
    <w:rsid w:val="006F75E4"/>
    <w:rsid w:val="006F78C5"/>
    <w:rsid w:val="00700721"/>
    <w:rsid w:val="00700A16"/>
    <w:rsid w:val="00700FF5"/>
    <w:rsid w:val="00701A1D"/>
    <w:rsid w:val="00701DD7"/>
    <w:rsid w:val="00701E09"/>
    <w:rsid w:val="007029B7"/>
    <w:rsid w:val="00703737"/>
    <w:rsid w:val="0070384F"/>
    <w:rsid w:val="00704405"/>
    <w:rsid w:val="00705FBD"/>
    <w:rsid w:val="00707F79"/>
    <w:rsid w:val="007104DD"/>
    <w:rsid w:val="00710FF8"/>
    <w:rsid w:val="0071158F"/>
    <w:rsid w:val="00712D8B"/>
    <w:rsid w:val="007138A2"/>
    <w:rsid w:val="00713D3D"/>
    <w:rsid w:val="00713F4F"/>
    <w:rsid w:val="00714E46"/>
    <w:rsid w:val="00716457"/>
    <w:rsid w:val="0071695A"/>
    <w:rsid w:val="0072162B"/>
    <w:rsid w:val="00721A9F"/>
    <w:rsid w:val="0072309F"/>
    <w:rsid w:val="0072377D"/>
    <w:rsid w:val="0072401D"/>
    <w:rsid w:val="007240EE"/>
    <w:rsid w:val="00724432"/>
    <w:rsid w:val="00724BAD"/>
    <w:rsid w:val="0072521F"/>
    <w:rsid w:val="007254C0"/>
    <w:rsid w:val="00727094"/>
    <w:rsid w:val="00727820"/>
    <w:rsid w:val="00727F9D"/>
    <w:rsid w:val="0073024D"/>
    <w:rsid w:val="00730814"/>
    <w:rsid w:val="00730CCA"/>
    <w:rsid w:val="00732457"/>
    <w:rsid w:val="0073278B"/>
    <w:rsid w:val="00733D07"/>
    <w:rsid w:val="0073463B"/>
    <w:rsid w:val="0073575D"/>
    <w:rsid w:val="007357D4"/>
    <w:rsid w:val="00735BDC"/>
    <w:rsid w:val="00735F7B"/>
    <w:rsid w:val="00736738"/>
    <w:rsid w:val="00737206"/>
    <w:rsid w:val="00737B6A"/>
    <w:rsid w:val="00737C8B"/>
    <w:rsid w:val="00737FCE"/>
    <w:rsid w:val="00741708"/>
    <w:rsid w:val="00741E88"/>
    <w:rsid w:val="00742827"/>
    <w:rsid w:val="00742D46"/>
    <w:rsid w:val="007443F2"/>
    <w:rsid w:val="00744A46"/>
    <w:rsid w:val="00744CBA"/>
    <w:rsid w:val="00744FAC"/>
    <w:rsid w:val="00746C1F"/>
    <w:rsid w:val="0074786E"/>
    <w:rsid w:val="00747CD4"/>
    <w:rsid w:val="0075023D"/>
    <w:rsid w:val="00750798"/>
    <w:rsid w:val="00752753"/>
    <w:rsid w:val="00752C9D"/>
    <w:rsid w:val="00752ED1"/>
    <w:rsid w:val="00757500"/>
    <w:rsid w:val="007618D2"/>
    <w:rsid w:val="00762880"/>
    <w:rsid w:val="007633FF"/>
    <w:rsid w:val="007634E5"/>
    <w:rsid w:val="007634EB"/>
    <w:rsid w:val="00767846"/>
    <w:rsid w:val="00767FCE"/>
    <w:rsid w:val="0077314A"/>
    <w:rsid w:val="007734B3"/>
    <w:rsid w:val="00773817"/>
    <w:rsid w:val="007760DA"/>
    <w:rsid w:val="0077658F"/>
    <w:rsid w:val="007765CA"/>
    <w:rsid w:val="0077685E"/>
    <w:rsid w:val="007775D7"/>
    <w:rsid w:val="00780812"/>
    <w:rsid w:val="007818FC"/>
    <w:rsid w:val="00783536"/>
    <w:rsid w:val="007835A7"/>
    <w:rsid w:val="00783DC3"/>
    <w:rsid w:val="00783FFF"/>
    <w:rsid w:val="00784E6D"/>
    <w:rsid w:val="0078522C"/>
    <w:rsid w:val="00785670"/>
    <w:rsid w:val="0078734F"/>
    <w:rsid w:val="00787E0B"/>
    <w:rsid w:val="0079116C"/>
    <w:rsid w:val="0079163D"/>
    <w:rsid w:val="00791D0C"/>
    <w:rsid w:val="00793082"/>
    <w:rsid w:val="00795266"/>
    <w:rsid w:val="007959ED"/>
    <w:rsid w:val="00795A04"/>
    <w:rsid w:val="00795F58"/>
    <w:rsid w:val="007A01E9"/>
    <w:rsid w:val="007A01F8"/>
    <w:rsid w:val="007A1474"/>
    <w:rsid w:val="007A28CA"/>
    <w:rsid w:val="007A2EA4"/>
    <w:rsid w:val="007A4BE3"/>
    <w:rsid w:val="007B1994"/>
    <w:rsid w:val="007B1D30"/>
    <w:rsid w:val="007B2503"/>
    <w:rsid w:val="007B2530"/>
    <w:rsid w:val="007B3088"/>
    <w:rsid w:val="007B3405"/>
    <w:rsid w:val="007B404C"/>
    <w:rsid w:val="007B5407"/>
    <w:rsid w:val="007B558A"/>
    <w:rsid w:val="007B7176"/>
    <w:rsid w:val="007C0F75"/>
    <w:rsid w:val="007C17FC"/>
    <w:rsid w:val="007C1D48"/>
    <w:rsid w:val="007C2705"/>
    <w:rsid w:val="007C2A55"/>
    <w:rsid w:val="007C2FDB"/>
    <w:rsid w:val="007C3551"/>
    <w:rsid w:val="007C3679"/>
    <w:rsid w:val="007C36ED"/>
    <w:rsid w:val="007C43B8"/>
    <w:rsid w:val="007C5003"/>
    <w:rsid w:val="007C59EE"/>
    <w:rsid w:val="007C6065"/>
    <w:rsid w:val="007C7430"/>
    <w:rsid w:val="007C7DFB"/>
    <w:rsid w:val="007C7F2F"/>
    <w:rsid w:val="007D14BA"/>
    <w:rsid w:val="007D2125"/>
    <w:rsid w:val="007D24FE"/>
    <w:rsid w:val="007D3DF8"/>
    <w:rsid w:val="007D4C77"/>
    <w:rsid w:val="007D623B"/>
    <w:rsid w:val="007D6950"/>
    <w:rsid w:val="007E097B"/>
    <w:rsid w:val="007E21D2"/>
    <w:rsid w:val="007E274A"/>
    <w:rsid w:val="007E338A"/>
    <w:rsid w:val="007E3EFA"/>
    <w:rsid w:val="007E4160"/>
    <w:rsid w:val="007E4870"/>
    <w:rsid w:val="007E504E"/>
    <w:rsid w:val="007E74C8"/>
    <w:rsid w:val="007F0589"/>
    <w:rsid w:val="007F24D7"/>
    <w:rsid w:val="007F31F2"/>
    <w:rsid w:val="007F3FE5"/>
    <w:rsid w:val="007F4261"/>
    <w:rsid w:val="007F45F8"/>
    <w:rsid w:val="007F5B68"/>
    <w:rsid w:val="007F6385"/>
    <w:rsid w:val="00800020"/>
    <w:rsid w:val="00800DA4"/>
    <w:rsid w:val="00800F1F"/>
    <w:rsid w:val="00800FD7"/>
    <w:rsid w:val="00801821"/>
    <w:rsid w:val="008025C5"/>
    <w:rsid w:val="008036CA"/>
    <w:rsid w:val="00805018"/>
    <w:rsid w:val="00805869"/>
    <w:rsid w:val="00811C98"/>
    <w:rsid w:val="00813588"/>
    <w:rsid w:val="008141AF"/>
    <w:rsid w:val="00815199"/>
    <w:rsid w:val="0081671F"/>
    <w:rsid w:val="00816727"/>
    <w:rsid w:val="008173F1"/>
    <w:rsid w:val="00817C2A"/>
    <w:rsid w:val="0082144D"/>
    <w:rsid w:val="0082222D"/>
    <w:rsid w:val="008226A6"/>
    <w:rsid w:val="00823693"/>
    <w:rsid w:val="00823720"/>
    <w:rsid w:val="00824B98"/>
    <w:rsid w:val="0082543D"/>
    <w:rsid w:val="008255DD"/>
    <w:rsid w:val="008268FC"/>
    <w:rsid w:val="00826A5C"/>
    <w:rsid w:val="00830070"/>
    <w:rsid w:val="0083147D"/>
    <w:rsid w:val="00832423"/>
    <w:rsid w:val="00832A8C"/>
    <w:rsid w:val="00832FE9"/>
    <w:rsid w:val="00833E13"/>
    <w:rsid w:val="008345FC"/>
    <w:rsid w:val="00834F21"/>
    <w:rsid w:val="008359F9"/>
    <w:rsid w:val="00835C1B"/>
    <w:rsid w:val="0083799A"/>
    <w:rsid w:val="008379E5"/>
    <w:rsid w:val="00840A05"/>
    <w:rsid w:val="00842654"/>
    <w:rsid w:val="00842791"/>
    <w:rsid w:val="008432AF"/>
    <w:rsid w:val="008438BB"/>
    <w:rsid w:val="00843A07"/>
    <w:rsid w:val="00843E73"/>
    <w:rsid w:val="008443F1"/>
    <w:rsid w:val="00844E22"/>
    <w:rsid w:val="00844FEF"/>
    <w:rsid w:val="008450EC"/>
    <w:rsid w:val="00845412"/>
    <w:rsid w:val="00845BA4"/>
    <w:rsid w:val="008460F0"/>
    <w:rsid w:val="00847CB9"/>
    <w:rsid w:val="00850F08"/>
    <w:rsid w:val="008517C0"/>
    <w:rsid w:val="00851C25"/>
    <w:rsid w:val="008522E2"/>
    <w:rsid w:val="00852922"/>
    <w:rsid w:val="008533E7"/>
    <w:rsid w:val="00853BA7"/>
    <w:rsid w:val="00854746"/>
    <w:rsid w:val="008553E2"/>
    <w:rsid w:val="0085624F"/>
    <w:rsid w:val="00856498"/>
    <w:rsid w:val="00860313"/>
    <w:rsid w:val="00860332"/>
    <w:rsid w:val="00862122"/>
    <w:rsid w:val="008630A4"/>
    <w:rsid w:val="008630DA"/>
    <w:rsid w:val="00864448"/>
    <w:rsid w:val="00864617"/>
    <w:rsid w:val="008647EB"/>
    <w:rsid w:val="00864FEC"/>
    <w:rsid w:val="008665A1"/>
    <w:rsid w:val="0087006D"/>
    <w:rsid w:val="0087122E"/>
    <w:rsid w:val="008713D1"/>
    <w:rsid w:val="00871562"/>
    <w:rsid w:val="008718C0"/>
    <w:rsid w:val="00872B42"/>
    <w:rsid w:val="0087330A"/>
    <w:rsid w:val="00873590"/>
    <w:rsid w:val="00873B9B"/>
    <w:rsid w:val="00874389"/>
    <w:rsid w:val="00874A2C"/>
    <w:rsid w:val="00874E37"/>
    <w:rsid w:val="00874E3B"/>
    <w:rsid w:val="008757C4"/>
    <w:rsid w:val="008760FF"/>
    <w:rsid w:val="00876F12"/>
    <w:rsid w:val="00877389"/>
    <w:rsid w:val="008778D0"/>
    <w:rsid w:val="00877EC1"/>
    <w:rsid w:val="00880C77"/>
    <w:rsid w:val="00880E51"/>
    <w:rsid w:val="00882D53"/>
    <w:rsid w:val="008848C2"/>
    <w:rsid w:val="00885E25"/>
    <w:rsid w:val="0088616E"/>
    <w:rsid w:val="00886DD4"/>
    <w:rsid w:val="008875A1"/>
    <w:rsid w:val="00887699"/>
    <w:rsid w:val="00887C35"/>
    <w:rsid w:val="008902B4"/>
    <w:rsid w:val="00890B23"/>
    <w:rsid w:val="00890EFE"/>
    <w:rsid w:val="0089348B"/>
    <w:rsid w:val="00894361"/>
    <w:rsid w:val="008945F9"/>
    <w:rsid w:val="00895701"/>
    <w:rsid w:val="00895B9F"/>
    <w:rsid w:val="00896B69"/>
    <w:rsid w:val="00897760"/>
    <w:rsid w:val="00897D8A"/>
    <w:rsid w:val="008A044D"/>
    <w:rsid w:val="008A0E39"/>
    <w:rsid w:val="008A16AE"/>
    <w:rsid w:val="008A1CDB"/>
    <w:rsid w:val="008A1FE9"/>
    <w:rsid w:val="008A2364"/>
    <w:rsid w:val="008A3115"/>
    <w:rsid w:val="008A359E"/>
    <w:rsid w:val="008A3A50"/>
    <w:rsid w:val="008A3F6D"/>
    <w:rsid w:val="008A449A"/>
    <w:rsid w:val="008A4B59"/>
    <w:rsid w:val="008A51A7"/>
    <w:rsid w:val="008A545A"/>
    <w:rsid w:val="008A6A7D"/>
    <w:rsid w:val="008A7922"/>
    <w:rsid w:val="008B0E42"/>
    <w:rsid w:val="008B1874"/>
    <w:rsid w:val="008B2189"/>
    <w:rsid w:val="008B357A"/>
    <w:rsid w:val="008B35DF"/>
    <w:rsid w:val="008B3F45"/>
    <w:rsid w:val="008B4C01"/>
    <w:rsid w:val="008B586E"/>
    <w:rsid w:val="008B6C1C"/>
    <w:rsid w:val="008B6F4C"/>
    <w:rsid w:val="008B7C4C"/>
    <w:rsid w:val="008C06AC"/>
    <w:rsid w:val="008C117A"/>
    <w:rsid w:val="008C1BB2"/>
    <w:rsid w:val="008C3C44"/>
    <w:rsid w:val="008C49C1"/>
    <w:rsid w:val="008C595E"/>
    <w:rsid w:val="008C5CF4"/>
    <w:rsid w:val="008D035E"/>
    <w:rsid w:val="008D0E06"/>
    <w:rsid w:val="008D0F48"/>
    <w:rsid w:val="008D11CD"/>
    <w:rsid w:val="008D1990"/>
    <w:rsid w:val="008D240F"/>
    <w:rsid w:val="008D25B0"/>
    <w:rsid w:val="008D275A"/>
    <w:rsid w:val="008D2F27"/>
    <w:rsid w:val="008D31A3"/>
    <w:rsid w:val="008D3995"/>
    <w:rsid w:val="008D39F8"/>
    <w:rsid w:val="008D4A2E"/>
    <w:rsid w:val="008D5345"/>
    <w:rsid w:val="008D5DE6"/>
    <w:rsid w:val="008E0D1E"/>
    <w:rsid w:val="008E1006"/>
    <w:rsid w:val="008E1449"/>
    <w:rsid w:val="008E2612"/>
    <w:rsid w:val="008E2F62"/>
    <w:rsid w:val="008E3121"/>
    <w:rsid w:val="008E448A"/>
    <w:rsid w:val="008E4DF8"/>
    <w:rsid w:val="008E5D89"/>
    <w:rsid w:val="008E6980"/>
    <w:rsid w:val="008F04D3"/>
    <w:rsid w:val="008F07EC"/>
    <w:rsid w:val="008F0B47"/>
    <w:rsid w:val="008F222D"/>
    <w:rsid w:val="008F2537"/>
    <w:rsid w:val="008F4F35"/>
    <w:rsid w:val="008F6F55"/>
    <w:rsid w:val="009006A5"/>
    <w:rsid w:val="00900F9E"/>
    <w:rsid w:val="009018A3"/>
    <w:rsid w:val="00902173"/>
    <w:rsid w:val="00902576"/>
    <w:rsid w:val="00903A18"/>
    <w:rsid w:val="00904573"/>
    <w:rsid w:val="00905381"/>
    <w:rsid w:val="009055E5"/>
    <w:rsid w:val="00905900"/>
    <w:rsid w:val="00905988"/>
    <w:rsid w:val="009060BF"/>
    <w:rsid w:val="0090748D"/>
    <w:rsid w:val="009100B2"/>
    <w:rsid w:val="00910602"/>
    <w:rsid w:val="00910848"/>
    <w:rsid w:val="0091137E"/>
    <w:rsid w:val="00911533"/>
    <w:rsid w:val="009116FF"/>
    <w:rsid w:val="00912E41"/>
    <w:rsid w:val="0091423B"/>
    <w:rsid w:val="00914315"/>
    <w:rsid w:val="009145FA"/>
    <w:rsid w:val="00914B00"/>
    <w:rsid w:val="00914B2D"/>
    <w:rsid w:val="00915732"/>
    <w:rsid w:val="00916737"/>
    <w:rsid w:val="00916C54"/>
    <w:rsid w:val="00917483"/>
    <w:rsid w:val="00920881"/>
    <w:rsid w:val="009215BC"/>
    <w:rsid w:val="009219FC"/>
    <w:rsid w:val="00923569"/>
    <w:rsid w:val="00923799"/>
    <w:rsid w:val="00923B29"/>
    <w:rsid w:val="0092429B"/>
    <w:rsid w:val="009247A5"/>
    <w:rsid w:val="0092493D"/>
    <w:rsid w:val="00924F2B"/>
    <w:rsid w:val="00925480"/>
    <w:rsid w:val="009268A9"/>
    <w:rsid w:val="00930940"/>
    <w:rsid w:val="00931004"/>
    <w:rsid w:val="00931340"/>
    <w:rsid w:val="00931B7E"/>
    <w:rsid w:val="00932557"/>
    <w:rsid w:val="009330AD"/>
    <w:rsid w:val="009350EC"/>
    <w:rsid w:val="0093539D"/>
    <w:rsid w:val="00936DD5"/>
    <w:rsid w:val="00940176"/>
    <w:rsid w:val="00940EEF"/>
    <w:rsid w:val="009422A1"/>
    <w:rsid w:val="009423E0"/>
    <w:rsid w:val="00942BCE"/>
    <w:rsid w:val="00943458"/>
    <w:rsid w:val="009435E4"/>
    <w:rsid w:val="00943AD2"/>
    <w:rsid w:val="00943C24"/>
    <w:rsid w:val="00943EC5"/>
    <w:rsid w:val="00943FA1"/>
    <w:rsid w:val="009440AF"/>
    <w:rsid w:val="009447F7"/>
    <w:rsid w:val="00944BAF"/>
    <w:rsid w:val="00945B3B"/>
    <w:rsid w:val="00945FA7"/>
    <w:rsid w:val="0095002C"/>
    <w:rsid w:val="009502B7"/>
    <w:rsid w:val="00950713"/>
    <w:rsid w:val="00950AE5"/>
    <w:rsid w:val="0095219F"/>
    <w:rsid w:val="0095257A"/>
    <w:rsid w:val="009525F3"/>
    <w:rsid w:val="00952F4C"/>
    <w:rsid w:val="00952FF4"/>
    <w:rsid w:val="0095447B"/>
    <w:rsid w:val="00954842"/>
    <w:rsid w:val="00954F1C"/>
    <w:rsid w:val="00955CA7"/>
    <w:rsid w:val="00955D99"/>
    <w:rsid w:val="00957BE2"/>
    <w:rsid w:val="00957E95"/>
    <w:rsid w:val="00961C4C"/>
    <w:rsid w:val="00962D9B"/>
    <w:rsid w:val="00963310"/>
    <w:rsid w:val="00963EC5"/>
    <w:rsid w:val="0096410D"/>
    <w:rsid w:val="00964397"/>
    <w:rsid w:val="00964C25"/>
    <w:rsid w:val="009654CC"/>
    <w:rsid w:val="00965652"/>
    <w:rsid w:val="0096694A"/>
    <w:rsid w:val="009669A0"/>
    <w:rsid w:val="009671E5"/>
    <w:rsid w:val="009671F0"/>
    <w:rsid w:val="00967325"/>
    <w:rsid w:val="009676CE"/>
    <w:rsid w:val="00967717"/>
    <w:rsid w:val="00967C28"/>
    <w:rsid w:val="00967C4C"/>
    <w:rsid w:val="009706E6"/>
    <w:rsid w:val="0097071A"/>
    <w:rsid w:val="00971F2B"/>
    <w:rsid w:val="00973C71"/>
    <w:rsid w:val="00973E3C"/>
    <w:rsid w:val="00974141"/>
    <w:rsid w:val="009747E6"/>
    <w:rsid w:val="00974CF1"/>
    <w:rsid w:val="00975285"/>
    <w:rsid w:val="00975D81"/>
    <w:rsid w:val="009769C7"/>
    <w:rsid w:val="00976A02"/>
    <w:rsid w:val="009771EB"/>
    <w:rsid w:val="0098195D"/>
    <w:rsid w:val="00982E34"/>
    <w:rsid w:val="0098315C"/>
    <w:rsid w:val="00983749"/>
    <w:rsid w:val="00984780"/>
    <w:rsid w:val="009851C8"/>
    <w:rsid w:val="009853A8"/>
    <w:rsid w:val="009853EA"/>
    <w:rsid w:val="00986157"/>
    <w:rsid w:val="00986E36"/>
    <w:rsid w:val="00987EBB"/>
    <w:rsid w:val="00990AD8"/>
    <w:rsid w:val="0099292A"/>
    <w:rsid w:val="009930C0"/>
    <w:rsid w:val="00995F10"/>
    <w:rsid w:val="009A01B8"/>
    <w:rsid w:val="009A076F"/>
    <w:rsid w:val="009A0A37"/>
    <w:rsid w:val="009A0D05"/>
    <w:rsid w:val="009A1E4D"/>
    <w:rsid w:val="009A4711"/>
    <w:rsid w:val="009A5171"/>
    <w:rsid w:val="009A55E5"/>
    <w:rsid w:val="009B1524"/>
    <w:rsid w:val="009B21AD"/>
    <w:rsid w:val="009B2642"/>
    <w:rsid w:val="009B2DD2"/>
    <w:rsid w:val="009B3088"/>
    <w:rsid w:val="009B39A9"/>
    <w:rsid w:val="009B3BEE"/>
    <w:rsid w:val="009B4434"/>
    <w:rsid w:val="009B4599"/>
    <w:rsid w:val="009B55FC"/>
    <w:rsid w:val="009B7F47"/>
    <w:rsid w:val="009C0466"/>
    <w:rsid w:val="009C0831"/>
    <w:rsid w:val="009C1880"/>
    <w:rsid w:val="009C1B4D"/>
    <w:rsid w:val="009C1E59"/>
    <w:rsid w:val="009C2047"/>
    <w:rsid w:val="009C3F9D"/>
    <w:rsid w:val="009C417D"/>
    <w:rsid w:val="009C45D7"/>
    <w:rsid w:val="009C5007"/>
    <w:rsid w:val="009C587C"/>
    <w:rsid w:val="009C5E0C"/>
    <w:rsid w:val="009C6372"/>
    <w:rsid w:val="009C65F5"/>
    <w:rsid w:val="009C6D1B"/>
    <w:rsid w:val="009D0D03"/>
    <w:rsid w:val="009D184B"/>
    <w:rsid w:val="009D3A58"/>
    <w:rsid w:val="009D418D"/>
    <w:rsid w:val="009D4BE2"/>
    <w:rsid w:val="009D56AB"/>
    <w:rsid w:val="009D5F4F"/>
    <w:rsid w:val="009D61E0"/>
    <w:rsid w:val="009D7BDB"/>
    <w:rsid w:val="009D7E16"/>
    <w:rsid w:val="009E07D5"/>
    <w:rsid w:val="009E0D18"/>
    <w:rsid w:val="009E170E"/>
    <w:rsid w:val="009E271E"/>
    <w:rsid w:val="009E315B"/>
    <w:rsid w:val="009E324B"/>
    <w:rsid w:val="009E34E0"/>
    <w:rsid w:val="009E3A01"/>
    <w:rsid w:val="009E52CF"/>
    <w:rsid w:val="009E5DEB"/>
    <w:rsid w:val="009E683E"/>
    <w:rsid w:val="009E7DA3"/>
    <w:rsid w:val="009F0C80"/>
    <w:rsid w:val="009F0DAF"/>
    <w:rsid w:val="009F0ED1"/>
    <w:rsid w:val="009F138D"/>
    <w:rsid w:val="009F3C56"/>
    <w:rsid w:val="009F3F48"/>
    <w:rsid w:val="009F501C"/>
    <w:rsid w:val="009F5D27"/>
    <w:rsid w:val="009F5F53"/>
    <w:rsid w:val="009F6052"/>
    <w:rsid w:val="009F638C"/>
    <w:rsid w:val="009F6FDF"/>
    <w:rsid w:val="009F7022"/>
    <w:rsid w:val="009F71A2"/>
    <w:rsid w:val="009F7A37"/>
    <w:rsid w:val="00A00446"/>
    <w:rsid w:val="00A01460"/>
    <w:rsid w:val="00A0212C"/>
    <w:rsid w:val="00A025F9"/>
    <w:rsid w:val="00A02E1C"/>
    <w:rsid w:val="00A03EC9"/>
    <w:rsid w:val="00A0517B"/>
    <w:rsid w:val="00A0527F"/>
    <w:rsid w:val="00A05F8D"/>
    <w:rsid w:val="00A06C47"/>
    <w:rsid w:val="00A06E61"/>
    <w:rsid w:val="00A11874"/>
    <w:rsid w:val="00A12276"/>
    <w:rsid w:val="00A13A8F"/>
    <w:rsid w:val="00A14091"/>
    <w:rsid w:val="00A14DB0"/>
    <w:rsid w:val="00A16495"/>
    <w:rsid w:val="00A17C99"/>
    <w:rsid w:val="00A17F06"/>
    <w:rsid w:val="00A2043E"/>
    <w:rsid w:val="00A207A8"/>
    <w:rsid w:val="00A216AE"/>
    <w:rsid w:val="00A238D4"/>
    <w:rsid w:val="00A24795"/>
    <w:rsid w:val="00A25E2D"/>
    <w:rsid w:val="00A2648F"/>
    <w:rsid w:val="00A26FCC"/>
    <w:rsid w:val="00A27620"/>
    <w:rsid w:val="00A314DC"/>
    <w:rsid w:val="00A31BDD"/>
    <w:rsid w:val="00A31DFA"/>
    <w:rsid w:val="00A33962"/>
    <w:rsid w:val="00A353E0"/>
    <w:rsid w:val="00A35F6A"/>
    <w:rsid w:val="00A3687A"/>
    <w:rsid w:val="00A3708A"/>
    <w:rsid w:val="00A370D0"/>
    <w:rsid w:val="00A41371"/>
    <w:rsid w:val="00A4354C"/>
    <w:rsid w:val="00A43BB7"/>
    <w:rsid w:val="00A451EE"/>
    <w:rsid w:val="00A45989"/>
    <w:rsid w:val="00A45A5A"/>
    <w:rsid w:val="00A46836"/>
    <w:rsid w:val="00A47271"/>
    <w:rsid w:val="00A506EB"/>
    <w:rsid w:val="00A5162D"/>
    <w:rsid w:val="00A5193A"/>
    <w:rsid w:val="00A52171"/>
    <w:rsid w:val="00A538F8"/>
    <w:rsid w:val="00A53D5B"/>
    <w:rsid w:val="00A547FD"/>
    <w:rsid w:val="00A552DB"/>
    <w:rsid w:val="00A5566E"/>
    <w:rsid w:val="00A55B0F"/>
    <w:rsid w:val="00A572A3"/>
    <w:rsid w:val="00A57541"/>
    <w:rsid w:val="00A57A20"/>
    <w:rsid w:val="00A57A5E"/>
    <w:rsid w:val="00A60148"/>
    <w:rsid w:val="00A61087"/>
    <w:rsid w:val="00A61405"/>
    <w:rsid w:val="00A62402"/>
    <w:rsid w:val="00A6333B"/>
    <w:rsid w:val="00A646D5"/>
    <w:rsid w:val="00A64FEA"/>
    <w:rsid w:val="00A652D3"/>
    <w:rsid w:val="00A670BE"/>
    <w:rsid w:val="00A67407"/>
    <w:rsid w:val="00A67499"/>
    <w:rsid w:val="00A6762B"/>
    <w:rsid w:val="00A70079"/>
    <w:rsid w:val="00A7030C"/>
    <w:rsid w:val="00A707F1"/>
    <w:rsid w:val="00A71204"/>
    <w:rsid w:val="00A725E6"/>
    <w:rsid w:val="00A735FD"/>
    <w:rsid w:val="00A75FD2"/>
    <w:rsid w:val="00A76C06"/>
    <w:rsid w:val="00A80BD1"/>
    <w:rsid w:val="00A80FD1"/>
    <w:rsid w:val="00A81A98"/>
    <w:rsid w:val="00A81AD2"/>
    <w:rsid w:val="00A8222A"/>
    <w:rsid w:val="00A842C8"/>
    <w:rsid w:val="00A8565D"/>
    <w:rsid w:val="00A86346"/>
    <w:rsid w:val="00A86B22"/>
    <w:rsid w:val="00A86BE3"/>
    <w:rsid w:val="00A87B5D"/>
    <w:rsid w:val="00A90CD2"/>
    <w:rsid w:val="00A92F5C"/>
    <w:rsid w:val="00A93643"/>
    <w:rsid w:val="00A936CA"/>
    <w:rsid w:val="00A93B2B"/>
    <w:rsid w:val="00A93C93"/>
    <w:rsid w:val="00A94CB0"/>
    <w:rsid w:val="00A958AD"/>
    <w:rsid w:val="00A95B52"/>
    <w:rsid w:val="00A95B53"/>
    <w:rsid w:val="00A95E02"/>
    <w:rsid w:val="00A9680F"/>
    <w:rsid w:val="00A97B32"/>
    <w:rsid w:val="00AA0CEA"/>
    <w:rsid w:val="00AA1871"/>
    <w:rsid w:val="00AA25B6"/>
    <w:rsid w:val="00AA271A"/>
    <w:rsid w:val="00AA3462"/>
    <w:rsid w:val="00AA4085"/>
    <w:rsid w:val="00AA53C0"/>
    <w:rsid w:val="00AA5580"/>
    <w:rsid w:val="00AA573A"/>
    <w:rsid w:val="00AA5BC1"/>
    <w:rsid w:val="00AA5E88"/>
    <w:rsid w:val="00AA7203"/>
    <w:rsid w:val="00AA79ED"/>
    <w:rsid w:val="00AB0D3F"/>
    <w:rsid w:val="00AB0F89"/>
    <w:rsid w:val="00AB16B9"/>
    <w:rsid w:val="00AB2430"/>
    <w:rsid w:val="00AB2BD1"/>
    <w:rsid w:val="00AB4336"/>
    <w:rsid w:val="00AB4440"/>
    <w:rsid w:val="00AB5B89"/>
    <w:rsid w:val="00AB653A"/>
    <w:rsid w:val="00AB698F"/>
    <w:rsid w:val="00AB6E2F"/>
    <w:rsid w:val="00AB7A37"/>
    <w:rsid w:val="00AC0769"/>
    <w:rsid w:val="00AC0D40"/>
    <w:rsid w:val="00AC1405"/>
    <w:rsid w:val="00AC1E82"/>
    <w:rsid w:val="00AC2DFF"/>
    <w:rsid w:val="00AC429A"/>
    <w:rsid w:val="00AC42BB"/>
    <w:rsid w:val="00AC6295"/>
    <w:rsid w:val="00AD10CE"/>
    <w:rsid w:val="00AD1A77"/>
    <w:rsid w:val="00AD1FD3"/>
    <w:rsid w:val="00AD456F"/>
    <w:rsid w:val="00AD4757"/>
    <w:rsid w:val="00AD500A"/>
    <w:rsid w:val="00AD5FD6"/>
    <w:rsid w:val="00AD67D9"/>
    <w:rsid w:val="00AD7710"/>
    <w:rsid w:val="00AD7BC1"/>
    <w:rsid w:val="00AE0096"/>
    <w:rsid w:val="00AE02B8"/>
    <w:rsid w:val="00AE0CDB"/>
    <w:rsid w:val="00AE0F65"/>
    <w:rsid w:val="00AE1028"/>
    <w:rsid w:val="00AE16D7"/>
    <w:rsid w:val="00AE1AAE"/>
    <w:rsid w:val="00AE2FEF"/>
    <w:rsid w:val="00AE3C56"/>
    <w:rsid w:val="00AE3D7A"/>
    <w:rsid w:val="00AE45BF"/>
    <w:rsid w:val="00AE46E4"/>
    <w:rsid w:val="00AE4D65"/>
    <w:rsid w:val="00AE5900"/>
    <w:rsid w:val="00AE62BB"/>
    <w:rsid w:val="00AE778A"/>
    <w:rsid w:val="00AF2CD7"/>
    <w:rsid w:val="00AF361F"/>
    <w:rsid w:val="00AF3B20"/>
    <w:rsid w:val="00AF3CAC"/>
    <w:rsid w:val="00AF43BC"/>
    <w:rsid w:val="00AF49DD"/>
    <w:rsid w:val="00AF4A65"/>
    <w:rsid w:val="00AF4EE6"/>
    <w:rsid w:val="00AF5016"/>
    <w:rsid w:val="00AF54DE"/>
    <w:rsid w:val="00AF69F4"/>
    <w:rsid w:val="00AF7164"/>
    <w:rsid w:val="00AF71D3"/>
    <w:rsid w:val="00AF772D"/>
    <w:rsid w:val="00B00523"/>
    <w:rsid w:val="00B00927"/>
    <w:rsid w:val="00B00A79"/>
    <w:rsid w:val="00B00CD2"/>
    <w:rsid w:val="00B00E75"/>
    <w:rsid w:val="00B00FF2"/>
    <w:rsid w:val="00B01A18"/>
    <w:rsid w:val="00B037EF"/>
    <w:rsid w:val="00B057E6"/>
    <w:rsid w:val="00B067ED"/>
    <w:rsid w:val="00B06D8A"/>
    <w:rsid w:val="00B075AF"/>
    <w:rsid w:val="00B0763A"/>
    <w:rsid w:val="00B07B2D"/>
    <w:rsid w:val="00B1179C"/>
    <w:rsid w:val="00B11C01"/>
    <w:rsid w:val="00B11D1F"/>
    <w:rsid w:val="00B13D24"/>
    <w:rsid w:val="00B145E3"/>
    <w:rsid w:val="00B14A5E"/>
    <w:rsid w:val="00B15DF8"/>
    <w:rsid w:val="00B17968"/>
    <w:rsid w:val="00B208C0"/>
    <w:rsid w:val="00B20CB7"/>
    <w:rsid w:val="00B23739"/>
    <w:rsid w:val="00B23B8A"/>
    <w:rsid w:val="00B24C73"/>
    <w:rsid w:val="00B24D6A"/>
    <w:rsid w:val="00B25277"/>
    <w:rsid w:val="00B2565E"/>
    <w:rsid w:val="00B25CD5"/>
    <w:rsid w:val="00B26963"/>
    <w:rsid w:val="00B2767D"/>
    <w:rsid w:val="00B30392"/>
    <w:rsid w:val="00B320AF"/>
    <w:rsid w:val="00B325DC"/>
    <w:rsid w:val="00B326A1"/>
    <w:rsid w:val="00B33934"/>
    <w:rsid w:val="00B34DED"/>
    <w:rsid w:val="00B35731"/>
    <w:rsid w:val="00B359E7"/>
    <w:rsid w:val="00B35B57"/>
    <w:rsid w:val="00B35CD0"/>
    <w:rsid w:val="00B35FE7"/>
    <w:rsid w:val="00B36A8E"/>
    <w:rsid w:val="00B42A89"/>
    <w:rsid w:val="00B42FBE"/>
    <w:rsid w:val="00B43022"/>
    <w:rsid w:val="00B44E9E"/>
    <w:rsid w:val="00B4536A"/>
    <w:rsid w:val="00B462AF"/>
    <w:rsid w:val="00B4750D"/>
    <w:rsid w:val="00B542AC"/>
    <w:rsid w:val="00B54933"/>
    <w:rsid w:val="00B54F78"/>
    <w:rsid w:val="00B555B2"/>
    <w:rsid w:val="00B56194"/>
    <w:rsid w:val="00B573EE"/>
    <w:rsid w:val="00B5792D"/>
    <w:rsid w:val="00B60659"/>
    <w:rsid w:val="00B61330"/>
    <w:rsid w:val="00B623A0"/>
    <w:rsid w:val="00B633A9"/>
    <w:rsid w:val="00B6471C"/>
    <w:rsid w:val="00B64A6E"/>
    <w:rsid w:val="00B6738E"/>
    <w:rsid w:val="00B67C79"/>
    <w:rsid w:val="00B67F5D"/>
    <w:rsid w:val="00B70535"/>
    <w:rsid w:val="00B705BE"/>
    <w:rsid w:val="00B706F4"/>
    <w:rsid w:val="00B727A2"/>
    <w:rsid w:val="00B72BAA"/>
    <w:rsid w:val="00B751B7"/>
    <w:rsid w:val="00B75701"/>
    <w:rsid w:val="00B75C5D"/>
    <w:rsid w:val="00B7662D"/>
    <w:rsid w:val="00B76DF7"/>
    <w:rsid w:val="00B77ACD"/>
    <w:rsid w:val="00B77B40"/>
    <w:rsid w:val="00B80520"/>
    <w:rsid w:val="00B82E18"/>
    <w:rsid w:val="00B82E2F"/>
    <w:rsid w:val="00B837DB"/>
    <w:rsid w:val="00B8394A"/>
    <w:rsid w:val="00B83EF6"/>
    <w:rsid w:val="00B851F0"/>
    <w:rsid w:val="00B8534F"/>
    <w:rsid w:val="00B860E8"/>
    <w:rsid w:val="00B87F1F"/>
    <w:rsid w:val="00B90039"/>
    <w:rsid w:val="00B90117"/>
    <w:rsid w:val="00B90DFF"/>
    <w:rsid w:val="00B91219"/>
    <w:rsid w:val="00B914FB"/>
    <w:rsid w:val="00B929DD"/>
    <w:rsid w:val="00B92BBD"/>
    <w:rsid w:val="00B92CB1"/>
    <w:rsid w:val="00B93C60"/>
    <w:rsid w:val="00B9463A"/>
    <w:rsid w:val="00B94988"/>
    <w:rsid w:val="00B95319"/>
    <w:rsid w:val="00B955AE"/>
    <w:rsid w:val="00B956C1"/>
    <w:rsid w:val="00B95887"/>
    <w:rsid w:val="00B96DF4"/>
    <w:rsid w:val="00B974F6"/>
    <w:rsid w:val="00B97AB8"/>
    <w:rsid w:val="00BA07E7"/>
    <w:rsid w:val="00BA0C89"/>
    <w:rsid w:val="00BA1602"/>
    <w:rsid w:val="00BA1608"/>
    <w:rsid w:val="00BA1858"/>
    <w:rsid w:val="00BA261F"/>
    <w:rsid w:val="00BA28F8"/>
    <w:rsid w:val="00BA3711"/>
    <w:rsid w:val="00BA384A"/>
    <w:rsid w:val="00BA4B51"/>
    <w:rsid w:val="00BA5BD1"/>
    <w:rsid w:val="00BA5DFC"/>
    <w:rsid w:val="00BA6224"/>
    <w:rsid w:val="00BA6AD7"/>
    <w:rsid w:val="00BA6BA1"/>
    <w:rsid w:val="00BA760F"/>
    <w:rsid w:val="00BA7632"/>
    <w:rsid w:val="00BB000F"/>
    <w:rsid w:val="00BB0E90"/>
    <w:rsid w:val="00BB165F"/>
    <w:rsid w:val="00BB2453"/>
    <w:rsid w:val="00BB251B"/>
    <w:rsid w:val="00BB25C1"/>
    <w:rsid w:val="00BB3BC7"/>
    <w:rsid w:val="00BB3FC2"/>
    <w:rsid w:val="00BB486A"/>
    <w:rsid w:val="00BB5641"/>
    <w:rsid w:val="00BB5A63"/>
    <w:rsid w:val="00BB5F69"/>
    <w:rsid w:val="00BB64F3"/>
    <w:rsid w:val="00BB6904"/>
    <w:rsid w:val="00BB76BF"/>
    <w:rsid w:val="00BC230B"/>
    <w:rsid w:val="00BC25B9"/>
    <w:rsid w:val="00BC33D2"/>
    <w:rsid w:val="00BC3456"/>
    <w:rsid w:val="00BC6DF7"/>
    <w:rsid w:val="00BC705B"/>
    <w:rsid w:val="00BD0223"/>
    <w:rsid w:val="00BD07FA"/>
    <w:rsid w:val="00BD0FE9"/>
    <w:rsid w:val="00BD1138"/>
    <w:rsid w:val="00BD1563"/>
    <w:rsid w:val="00BD2192"/>
    <w:rsid w:val="00BD2720"/>
    <w:rsid w:val="00BD36C1"/>
    <w:rsid w:val="00BD3C11"/>
    <w:rsid w:val="00BD4B80"/>
    <w:rsid w:val="00BD5DDE"/>
    <w:rsid w:val="00BD61F1"/>
    <w:rsid w:val="00BD6DB2"/>
    <w:rsid w:val="00BD737D"/>
    <w:rsid w:val="00BD7616"/>
    <w:rsid w:val="00BE1235"/>
    <w:rsid w:val="00BE175B"/>
    <w:rsid w:val="00BE2954"/>
    <w:rsid w:val="00BE29E8"/>
    <w:rsid w:val="00BE32C1"/>
    <w:rsid w:val="00BE341F"/>
    <w:rsid w:val="00BE3BD7"/>
    <w:rsid w:val="00BE4385"/>
    <w:rsid w:val="00BE4581"/>
    <w:rsid w:val="00BE45C0"/>
    <w:rsid w:val="00BE4A14"/>
    <w:rsid w:val="00BE4A2C"/>
    <w:rsid w:val="00BE58CA"/>
    <w:rsid w:val="00BE5E53"/>
    <w:rsid w:val="00BE6036"/>
    <w:rsid w:val="00BE6906"/>
    <w:rsid w:val="00BE759C"/>
    <w:rsid w:val="00BF04B7"/>
    <w:rsid w:val="00BF0720"/>
    <w:rsid w:val="00BF0BF6"/>
    <w:rsid w:val="00BF0EEE"/>
    <w:rsid w:val="00BF1D4C"/>
    <w:rsid w:val="00BF21A9"/>
    <w:rsid w:val="00BF2C34"/>
    <w:rsid w:val="00BF3E44"/>
    <w:rsid w:val="00BF4021"/>
    <w:rsid w:val="00BF51B9"/>
    <w:rsid w:val="00BF5324"/>
    <w:rsid w:val="00BF5F30"/>
    <w:rsid w:val="00BF6928"/>
    <w:rsid w:val="00BF78D1"/>
    <w:rsid w:val="00C008E1"/>
    <w:rsid w:val="00C00DA6"/>
    <w:rsid w:val="00C01213"/>
    <w:rsid w:val="00C01597"/>
    <w:rsid w:val="00C01F82"/>
    <w:rsid w:val="00C035D4"/>
    <w:rsid w:val="00C0495E"/>
    <w:rsid w:val="00C04DC5"/>
    <w:rsid w:val="00C05037"/>
    <w:rsid w:val="00C05E8B"/>
    <w:rsid w:val="00C0662C"/>
    <w:rsid w:val="00C07762"/>
    <w:rsid w:val="00C079F5"/>
    <w:rsid w:val="00C10A36"/>
    <w:rsid w:val="00C10C59"/>
    <w:rsid w:val="00C11504"/>
    <w:rsid w:val="00C11508"/>
    <w:rsid w:val="00C120BA"/>
    <w:rsid w:val="00C12355"/>
    <w:rsid w:val="00C14345"/>
    <w:rsid w:val="00C15787"/>
    <w:rsid w:val="00C170B7"/>
    <w:rsid w:val="00C200D9"/>
    <w:rsid w:val="00C202F5"/>
    <w:rsid w:val="00C21846"/>
    <w:rsid w:val="00C22043"/>
    <w:rsid w:val="00C2271D"/>
    <w:rsid w:val="00C22B87"/>
    <w:rsid w:val="00C23E87"/>
    <w:rsid w:val="00C24469"/>
    <w:rsid w:val="00C24630"/>
    <w:rsid w:val="00C24B80"/>
    <w:rsid w:val="00C24B84"/>
    <w:rsid w:val="00C26F6A"/>
    <w:rsid w:val="00C27A82"/>
    <w:rsid w:val="00C27F27"/>
    <w:rsid w:val="00C30246"/>
    <w:rsid w:val="00C31413"/>
    <w:rsid w:val="00C31532"/>
    <w:rsid w:val="00C31ED9"/>
    <w:rsid w:val="00C320CE"/>
    <w:rsid w:val="00C3285F"/>
    <w:rsid w:val="00C32A8F"/>
    <w:rsid w:val="00C32E6B"/>
    <w:rsid w:val="00C33BB0"/>
    <w:rsid w:val="00C33FE9"/>
    <w:rsid w:val="00C34D41"/>
    <w:rsid w:val="00C363E7"/>
    <w:rsid w:val="00C36721"/>
    <w:rsid w:val="00C36F08"/>
    <w:rsid w:val="00C40AEC"/>
    <w:rsid w:val="00C40B73"/>
    <w:rsid w:val="00C42790"/>
    <w:rsid w:val="00C42B79"/>
    <w:rsid w:val="00C437D9"/>
    <w:rsid w:val="00C437DB"/>
    <w:rsid w:val="00C44712"/>
    <w:rsid w:val="00C45B5C"/>
    <w:rsid w:val="00C46793"/>
    <w:rsid w:val="00C4715A"/>
    <w:rsid w:val="00C47472"/>
    <w:rsid w:val="00C47E7D"/>
    <w:rsid w:val="00C5173F"/>
    <w:rsid w:val="00C5203B"/>
    <w:rsid w:val="00C60C68"/>
    <w:rsid w:val="00C61467"/>
    <w:rsid w:val="00C6164A"/>
    <w:rsid w:val="00C61BDA"/>
    <w:rsid w:val="00C6220D"/>
    <w:rsid w:val="00C65E26"/>
    <w:rsid w:val="00C67385"/>
    <w:rsid w:val="00C676E5"/>
    <w:rsid w:val="00C7084B"/>
    <w:rsid w:val="00C71400"/>
    <w:rsid w:val="00C71D81"/>
    <w:rsid w:val="00C731B2"/>
    <w:rsid w:val="00C732B2"/>
    <w:rsid w:val="00C736FE"/>
    <w:rsid w:val="00C74357"/>
    <w:rsid w:val="00C75E78"/>
    <w:rsid w:val="00C76869"/>
    <w:rsid w:val="00C768B2"/>
    <w:rsid w:val="00C77DFC"/>
    <w:rsid w:val="00C8020B"/>
    <w:rsid w:val="00C81765"/>
    <w:rsid w:val="00C82E19"/>
    <w:rsid w:val="00C83A7B"/>
    <w:rsid w:val="00C83EA9"/>
    <w:rsid w:val="00C84EB1"/>
    <w:rsid w:val="00C8572F"/>
    <w:rsid w:val="00C85814"/>
    <w:rsid w:val="00C87C9C"/>
    <w:rsid w:val="00C87D6A"/>
    <w:rsid w:val="00C90326"/>
    <w:rsid w:val="00C90875"/>
    <w:rsid w:val="00C9125D"/>
    <w:rsid w:val="00C912F6"/>
    <w:rsid w:val="00C919ED"/>
    <w:rsid w:val="00C92B82"/>
    <w:rsid w:val="00C93FF5"/>
    <w:rsid w:val="00C9453D"/>
    <w:rsid w:val="00C95366"/>
    <w:rsid w:val="00C95F0C"/>
    <w:rsid w:val="00C9765D"/>
    <w:rsid w:val="00C97EAD"/>
    <w:rsid w:val="00CA07CA"/>
    <w:rsid w:val="00CA0BD5"/>
    <w:rsid w:val="00CA278C"/>
    <w:rsid w:val="00CA2ACB"/>
    <w:rsid w:val="00CA3739"/>
    <w:rsid w:val="00CA5102"/>
    <w:rsid w:val="00CA5E66"/>
    <w:rsid w:val="00CA7F9F"/>
    <w:rsid w:val="00CB076B"/>
    <w:rsid w:val="00CB158D"/>
    <w:rsid w:val="00CB3180"/>
    <w:rsid w:val="00CB3B5B"/>
    <w:rsid w:val="00CB5933"/>
    <w:rsid w:val="00CB59BB"/>
    <w:rsid w:val="00CB59F9"/>
    <w:rsid w:val="00CB5A0F"/>
    <w:rsid w:val="00CB5A30"/>
    <w:rsid w:val="00CB5B1C"/>
    <w:rsid w:val="00CB5B86"/>
    <w:rsid w:val="00CB5FA7"/>
    <w:rsid w:val="00CC1AC0"/>
    <w:rsid w:val="00CC1C42"/>
    <w:rsid w:val="00CC295A"/>
    <w:rsid w:val="00CC2AC2"/>
    <w:rsid w:val="00CC3B53"/>
    <w:rsid w:val="00CC556D"/>
    <w:rsid w:val="00CC7907"/>
    <w:rsid w:val="00CD0441"/>
    <w:rsid w:val="00CD2995"/>
    <w:rsid w:val="00CD303D"/>
    <w:rsid w:val="00CD3348"/>
    <w:rsid w:val="00CD34B1"/>
    <w:rsid w:val="00CD3AB3"/>
    <w:rsid w:val="00CD45C0"/>
    <w:rsid w:val="00CD5179"/>
    <w:rsid w:val="00CD5187"/>
    <w:rsid w:val="00CD5551"/>
    <w:rsid w:val="00CD594E"/>
    <w:rsid w:val="00CD76A2"/>
    <w:rsid w:val="00CD7816"/>
    <w:rsid w:val="00CD7BC6"/>
    <w:rsid w:val="00CE35C9"/>
    <w:rsid w:val="00CE3D9B"/>
    <w:rsid w:val="00CE3E06"/>
    <w:rsid w:val="00CE529E"/>
    <w:rsid w:val="00CE56BF"/>
    <w:rsid w:val="00CE57EB"/>
    <w:rsid w:val="00CE61BB"/>
    <w:rsid w:val="00CE6576"/>
    <w:rsid w:val="00CE6CC5"/>
    <w:rsid w:val="00CF0497"/>
    <w:rsid w:val="00CF14F4"/>
    <w:rsid w:val="00CF1861"/>
    <w:rsid w:val="00CF18ED"/>
    <w:rsid w:val="00CF1DCA"/>
    <w:rsid w:val="00CF2632"/>
    <w:rsid w:val="00CF2E84"/>
    <w:rsid w:val="00CF350A"/>
    <w:rsid w:val="00CF3EB1"/>
    <w:rsid w:val="00CF4E40"/>
    <w:rsid w:val="00CF55CC"/>
    <w:rsid w:val="00CF79E7"/>
    <w:rsid w:val="00D001D2"/>
    <w:rsid w:val="00D00315"/>
    <w:rsid w:val="00D003B3"/>
    <w:rsid w:val="00D0092A"/>
    <w:rsid w:val="00D00C2E"/>
    <w:rsid w:val="00D0149F"/>
    <w:rsid w:val="00D01ACB"/>
    <w:rsid w:val="00D029ED"/>
    <w:rsid w:val="00D02BDD"/>
    <w:rsid w:val="00D03324"/>
    <w:rsid w:val="00D041DB"/>
    <w:rsid w:val="00D0603C"/>
    <w:rsid w:val="00D0648A"/>
    <w:rsid w:val="00D06DFB"/>
    <w:rsid w:val="00D06ED4"/>
    <w:rsid w:val="00D10175"/>
    <w:rsid w:val="00D10660"/>
    <w:rsid w:val="00D11561"/>
    <w:rsid w:val="00D1172D"/>
    <w:rsid w:val="00D11DC6"/>
    <w:rsid w:val="00D12F6F"/>
    <w:rsid w:val="00D142EA"/>
    <w:rsid w:val="00D1476C"/>
    <w:rsid w:val="00D14B12"/>
    <w:rsid w:val="00D15B39"/>
    <w:rsid w:val="00D15D81"/>
    <w:rsid w:val="00D170AC"/>
    <w:rsid w:val="00D177C7"/>
    <w:rsid w:val="00D2017D"/>
    <w:rsid w:val="00D20664"/>
    <w:rsid w:val="00D20AB8"/>
    <w:rsid w:val="00D210F6"/>
    <w:rsid w:val="00D21A29"/>
    <w:rsid w:val="00D227F7"/>
    <w:rsid w:val="00D22AC3"/>
    <w:rsid w:val="00D22DC1"/>
    <w:rsid w:val="00D2305C"/>
    <w:rsid w:val="00D2348D"/>
    <w:rsid w:val="00D234C0"/>
    <w:rsid w:val="00D23EDA"/>
    <w:rsid w:val="00D2487C"/>
    <w:rsid w:val="00D2589F"/>
    <w:rsid w:val="00D261F5"/>
    <w:rsid w:val="00D26B72"/>
    <w:rsid w:val="00D27104"/>
    <w:rsid w:val="00D2775F"/>
    <w:rsid w:val="00D30175"/>
    <w:rsid w:val="00D30F59"/>
    <w:rsid w:val="00D3105F"/>
    <w:rsid w:val="00D31EAD"/>
    <w:rsid w:val="00D31F39"/>
    <w:rsid w:val="00D32CF7"/>
    <w:rsid w:val="00D3356B"/>
    <w:rsid w:val="00D33C21"/>
    <w:rsid w:val="00D35400"/>
    <w:rsid w:val="00D36384"/>
    <w:rsid w:val="00D41E50"/>
    <w:rsid w:val="00D42F5F"/>
    <w:rsid w:val="00D43EBF"/>
    <w:rsid w:val="00D43F53"/>
    <w:rsid w:val="00D43FA0"/>
    <w:rsid w:val="00D45588"/>
    <w:rsid w:val="00D45EEB"/>
    <w:rsid w:val="00D46C5E"/>
    <w:rsid w:val="00D47196"/>
    <w:rsid w:val="00D47961"/>
    <w:rsid w:val="00D47B53"/>
    <w:rsid w:val="00D47D60"/>
    <w:rsid w:val="00D508BB"/>
    <w:rsid w:val="00D51DDF"/>
    <w:rsid w:val="00D5275C"/>
    <w:rsid w:val="00D5373F"/>
    <w:rsid w:val="00D53A97"/>
    <w:rsid w:val="00D53D66"/>
    <w:rsid w:val="00D54EB6"/>
    <w:rsid w:val="00D55A19"/>
    <w:rsid w:val="00D55CDB"/>
    <w:rsid w:val="00D5669D"/>
    <w:rsid w:val="00D567D7"/>
    <w:rsid w:val="00D56956"/>
    <w:rsid w:val="00D57188"/>
    <w:rsid w:val="00D575C4"/>
    <w:rsid w:val="00D57C9D"/>
    <w:rsid w:val="00D60D42"/>
    <w:rsid w:val="00D6146B"/>
    <w:rsid w:val="00D61913"/>
    <w:rsid w:val="00D61C1E"/>
    <w:rsid w:val="00D622ED"/>
    <w:rsid w:val="00D62C3F"/>
    <w:rsid w:val="00D64717"/>
    <w:rsid w:val="00D65120"/>
    <w:rsid w:val="00D6527D"/>
    <w:rsid w:val="00D65C24"/>
    <w:rsid w:val="00D66323"/>
    <w:rsid w:val="00D666E8"/>
    <w:rsid w:val="00D67C0B"/>
    <w:rsid w:val="00D71F56"/>
    <w:rsid w:val="00D7222A"/>
    <w:rsid w:val="00D725BB"/>
    <w:rsid w:val="00D7325B"/>
    <w:rsid w:val="00D74C6B"/>
    <w:rsid w:val="00D74E5C"/>
    <w:rsid w:val="00D74ED3"/>
    <w:rsid w:val="00D754C5"/>
    <w:rsid w:val="00D75A64"/>
    <w:rsid w:val="00D76153"/>
    <w:rsid w:val="00D76A04"/>
    <w:rsid w:val="00D76B34"/>
    <w:rsid w:val="00D76C11"/>
    <w:rsid w:val="00D771F7"/>
    <w:rsid w:val="00D80AD4"/>
    <w:rsid w:val="00D81606"/>
    <w:rsid w:val="00D81822"/>
    <w:rsid w:val="00D818F7"/>
    <w:rsid w:val="00D821E3"/>
    <w:rsid w:val="00D83A12"/>
    <w:rsid w:val="00D83D28"/>
    <w:rsid w:val="00D854B5"/>
    <w:rsid w:val="00D85D7F"/>
    <w:rsid w:val="00D85DA1"/>
    <w:rsid w:val="00D8627F"/>
    <w:rsid w:val="00D86C02"/>
    <w:rsid w:val="00D87E08"/>
    <w:rsid w:val="00D9019C"/>
    <w:rsid w:val="00D92C70"/>
    <w:rsid w:val="00D92D0B"/>
    <w:rsid w:val="00D9349A"/>
    <w:rsid w:val="00D94C59"/>
    <w:rsid w:val="00D96644"/>
    <w:rsid w:val="00D969E5"/>
    <w:rsid w:val="00D978BC"/>
    <w:rsid w:val="00D978EE"/>
    <w:rsid w:val="00DA0141"/>
    <w:rsid w:val="00DA210A"/>
    <w:rsid w:val="00DA31FE"/>
    <w:rsid w:val="00DA39BD"/>
    <w:rsid w:val="00DA46C6"/>
    <w:rsid w:val="00DA5326"/>
    <w:rsid w:val="00DA658F"/>
    <w:rsid w:val="00DA6974"/>
    <w:rsid w:val="00DB11C1"/>
    <w:rsid w:val="00DB3A89"/>
    <w:rsid w:val="00DB488E"/>
    <w:rsid w:val="00DB5424"/>
    <w:rsid w:val="00DB6016"/>
    <w:rsid w:val="00DB6E81"/>
    <w:rsid w:val="00DC01A0"/>
    <w:rsid w:val="00DC2901"/>
    <w:rsid w:val="00DC533C"/>
    <w:rsid w:val="00DC56DD"/>
    <w:rsid w:val="00DC5B60"/>
    <w:rsid w:val="00DC5C99"/>
    <w:rsid w:val="00DC5EC1"/>
    <w:rsid w:val="00DC6A2D"/>
    <w:rsid w:val="00DC6AC3"/>
    <w:rsid w:val="00DC73F8"/>
    <w:rsid w:val="00DC77E6"/>
    <w:rsid w:val="00DC7FEE"/>
    <w:rsid w:val="00DD0362"/>
    <w:rsid w:val="00DD206C"/>
    <w:rsid w:val="00DD3107"/>
    <w:rsid w:val="00DD3C97"/>
    <w:rsid w:val="00DD40ED"/>
    <w:rsid w:val="00DD48BC"/>
    <w:rsid w:val="00DD4D6A"/>
    <w:rsid w:val="00DD509C"/>
    <w:rsid w:val="00DD58B5"/>
    <w:rsid w:val="00DD6354"/>
    <w:rsid w:val="00DD730B"/>
    <w:rsid w:val="00DD7C1C"/>
    <w:rsid w:val="00DE0250"/>
    <w:rsid w:val="00DE072C"/>
    <w:rsid w:val="00DE0BD6"/>
    <w:rsid w:val="00DE23BE"/>
    <w:rsid w:val="00DE24E4"/>
    <w:rsid w:val="00DE3438"/>
    <w:rsid w:val="00DE3DE0"/>
    <w:rsid w:val="00DE45CE"/>
    <w:rsid w:val="00DE47FF"/>
    <w:rsid w:val="00DE4D41"/>
    <w:rsid w:val="00DE500A"/>
    <w:rsid w:val="00DE6C88"/>
    <w:rsid w:val="00DE6D48"/>
    <w:rsid w:val="00DE716B"/>
    <w:rsid w:val="00DE71D8"/>
    <w:rsid w:val="00DE75C6"/>
    <w:rsid w:val="00DF060C"/>
    <w:rsid w:val="00DF256B"/>
    <w:rsid w:val="00DF3A3B"/>
    <w:rsid w:val="00DF40F3"/>
    <w:rsid w:val="00DF54A9"/>
    <w:rsid w:val="00DF6D86"/>
    <w:rsid w:val="00DF76B6"/>
    <w:rsid w:val="00E00A2C"/>
    <w:rsid w:val="00E03DC1"/>
    <w:rsid w:val="00E0446A"/>
    <w:rsid w:val="00E06553"/>
    <w:rsid w:val="00E07D98"/>
    <w:rsid w:val="00E10BBA"/>
    <w:rsid w:val="00E1165C"/>
    <w:rsid w:val="00E126F1"/>
    <w:rsid w:val="00E129EA"/>
    <w:rsid w:val="00E13537"/>
    <w:rsid w:val="00E15879"/>
    <w:rsid w:val="00E16CBD"/>
    <w:rsid w:val="00E17D01"/>
    <w:rsid w:val="00E2131B"/>
    <w:rsid w:val="00E21AAD"/>
    <w:rsid w:val="00E2214D"/>
    <w:rsid w:val="00E226E0"/>
    <w:rsid w:val="00E22C7E"/>
    <w:rsid w:val="00E2321C"/>
    <w:rsid w:val="00E23662"/>
    <w:rsid w:val="00E24A1C"/>
    <w:rsid w:val="00E27BD6"/>
    <w:rsid w:val="00E303C2"/>
    <w:rsid w:val="00E30B1A"/>
    <w:rsid w:val="00E319CE"/>
    <w:rsid w:val="00E32832"/>
    <w:rsid w:val="00E34C09"/>
    <w:rsid w:val="00E36332"/>
    <w:rsid w:val="00E37C8E"/>
    <w:rsid w:val="00E4041D"/>
    <w:rsid w:val="00E40D48"/>
    <w:rsid w:val="00E40FB8"/>
    <w:rsid w:val="00E41249"/>
    <w:rsid w:val="00E4158D"/>
    <w:rsid w:val="00E41FD5"/>
    <w:rsid w:val="00E42711"/>
    <w:rsid w:val="00E42AF9"/>
    <w:rsid w:val="00E42E1E"/>
    <w:rsid w:val="00E43AB3"/>
    <w:rsid w:val="00E441A2"/>
    <w:rsid w:val="00E4488B"/>
    <w:rsid w:val="00E4499C"/>
    <w:rsid w:val="00E454C7"/>
    <w:rsid w:val="00E4550A"/>
    <w:rsid w:val="00E45804"/>
    <w:rsid w:val="00E45A72"/>
    <w:rsid w:val="00E465BF"/>
    <w:rsid w:val="00E4741D"/>
    <w:rsid w:val="00E47716"/>
    <w:rsid w:val="00E51EF2"/>
    <w:rsid w:val="00E53C6C"/>
    <w:rsid w:val="00E54498"/>
    <w:rsid w:val="00E5464C"/>
    <w:rsid w:val="00E54EDA"/>
    <w:rsid w:val="00E55F45"/>
    <w:rsid w:val="00E5704B"/>
    <w:rsid w:val="00E60616"/>
    <w:rsid w:val="00E60C95"/>
    <w:rsid w:val="00E62F18"/>
    <w:rsid w:val="00E63973"/>
    <w:rsid w:val="00E64969"/>
    <w:rsid w:val="00E65753"/>
    <w:rsid w:val="00E66499"/>
    <w:rsid w:val="00E66C6A"/>
    <w:rsid w:val="00E6752A"/>
    <w:rsid w:val="00E6765E"/>
    <w:rsid w:val="00E708AC"/>
    <w:rsid w:val="00E71A5B"/>
    <w:rsid w:val="00E73608"/>
    <w:rsid w:val="00E76224"/>
    <w:rsid w:val="00E76620"/>
    <w:rsid w:val="00E76F21"/>
    <w:rsid w:val="00E80216"/>
    <w:rsid w:val="00E8198B"/>
    <w:rsid w:val="00E81BDD"/>
    <w:rsid w:val="00E82031"/>
    <w:rsid w:val="00E82748"/>
    <w:rsid w:val="00E82E1E"/>
    <w:rsid w:val="00E836E5"/>
    <w:rsid w:val="00E83C89"/>
    <w:rsid w:val="00E843A1"/>
    <w:rsid w:val="00E84C11"/>
    <w:rsid w:val="00E850F6"/>
    <w:rsid w:val="00E85285"/>
    <w:rsid w:val="00E8533B"/>
    <w:rsid w:val="00E85FF6"/>
    <w:rsid w:val="00E861C4"/>
    <w:rsid w:val="00E86A1F"/>
    <w:rsid w:val="00E873C2"/>
    <w:rsid w:val="00E87A30"/>
    <w:rsid w:val="00E87D50"/>
    <w:rsid w:val="00E9099E"/>
    <w:rsid w:val="00E90E87"/>
    <w:rsid w:val="00E926FB"/>
    <w:rsid w:val="00E93BB5"/>
    <w:rsid w:val="00E93C24"/>
    <w:rsid w:val="00E94A75"/>
    <w:rsid w:val="00E94D5D"/>
    <w:rsid w:val="00E95574"/>
    <w:rsid w:val="00E97F3E"/>
    <w:rsid w:val="00EA0E30"/>
    <w:rsid w:val="00EA142F"/>
    <w:rsid w:val="00EA1B65"/>
    <w:rsid w:val="00EA1CA4"/>
    <w:rsid w:val="00EA2779"/>
    <w:rsid w:val="00EA2B8E"/>
    <w:rsid w:val="00EA34CE"/>
    <w:rsid w:val="00EA3A26"/>
    <w:rsid w:val="00EA4E7E"/>
    <w:rsid w:val="00EA50F5"/>
    <w:rsid w:val="00EA5A1E"/>
    <w:rsid w:val="00EA5BC2"/>
    <w:rsid w:val="00EA636D"/>
    <w:rsid w:val="00EA6BD4"/>
    <w:rsid w:val="00EB0D1E"/>
    <w:rsid w:val="00EB221B"/>
    <w:rsid w:val="00EB250F"/>
    <w:rsid w:val="00EB2668"/>
    <w:rsid w:val="00EB337C"/>
    <w:rsid w:val="00EB4B9B"/>
    <w:rsid w:val="00EB59EC"/>
    <w:rsid w:val="00EB5B7A"/>
    <w:rsid w:val="00EB62C5"/>
    <w:rsid w:val="00EB69D4"/>
    <w:rsid w:val="00EB76D6"/>
    <w:rsid w:val="00EB79DE"/>
    <w:rsid w:val="00EC0717"/>
    <w:rsid w:val="00EC1928"/>
    <w:rsid w:val="00EC19AA"/>
    <w:rsid w:val="00EC277A"/>
    <w:rsid w:val="00EC3247"/>
    <w:rsid w:val="00EC328F"/>
    <w:rsid w:val="00EC33CB"/>
    <w:rsid w:val="00EC373A"/>
    <w:rsid w:val="00EC46FF"/>
    <w:rsid w:val="00EC5887"/>
    <w:rsid w:val="00EC6889"/>
    <w:rsid w:val="00ED0255"/>
    <w:rsid w:val="00ED1796"/>
    <w:rsid w:val="00ED273C"/>
    <w:rsid w:val="00ED3291"/>
    <w:rsid w:val="00ED4EC1"/>
    <w:rsid w:val="00ED53DE"/>
    <w:rsid w:val="00ED6627"/>
    <w:rsid w:val="00ED6C3F"/>
    <w:rsid w:val="00ED6E64"/>
    <w:rsid w:val="00ED7469"/>
    <w:rsid w:val="00EE089D"/>
    <w:rsid w:val="00EE0A5F"/>
    <w:rsid w:val="00EE106D"/>
    <w:rsid w:val="00EE1CCD"/>
    <w:rsid w:val="00EE3529"/>
    <w:rsid w:val="00EE4A07"/>
    <w:rsid w:val="00EE7521"/>
    <w:rsid w:val="00EE7F3E"/>
    <w:rsid w:val="00EF025C"/>
    <w:rsid w:val="00EF027C"/>
    <w:rsid w:val="00EF050D"/>
    <w:rsid w:val="00EF053A"/>
    <w:rsid w:val="00EF158C"/>
    <w:rsid w:val="00EF224E"/>
    <w:rsid w:val="00EF364C"/>
    <w:rsid w:val="00EF4C87"/>
    <w:rsid w:val="00EF54EE"/>
    <w:rsid w:val="00EF634E"/>
    <w:rsid w:val="00EF6CA6"/>
    <w:rsid w:val="00EF7438"/>
    <w:rsid w:val="00F00E8C"/>
    <w:rsid w:val="00F02F80"/>
    <w:rsid w:val="00F03DA3"/>
    <w:rsid w:val="00F04CC9"/>
    <w:rsid w:val="00F05EAF"/>
    <w:rsid w:val="00F06EA6"/>
    <w:rsid w:val="00F077C0"/>
    <w:rsid w:val="00F101BA"/>
    <w:rsid w:val="00F10288"/>
    <w:rsid w:val="00F1032F"/>
    <w:rsid w:val="00F12457"/>
    <w:rsid w:val="00F129A9"/>
    <w:rsid w:val="00F13B6E"/>
    <w:rsid w:val="00F13F42"/>
    <w:rsid w:val="00F154E6"/>
    <w:rsid w:val="00F15BF9"/>
    <w:rsid w:val="00F15C13"/>
    <w:rsid w:val="00F1667C"/>
    <w:rsid w:val="00F171E7"/>
    <w:rsid w:val="00F177FF"/>
    <w:rsid w:val="00F17A79"/>
    <w:rsid w:val="00F17D54"/>
    <w:rsid w:val="00F202F8"/>
    <w:rsid w:val="00F2039C"/>
    <w:rsid w:val="00F20B1C"/>
    <w:rsid w:val="00F21E4D"/>
    <w:rsid w:val="00F227D0"/>
    <w:rsid w:val="00F22D0B"/>
    <w:rsid w:val="00F23D0D"/>
    <w:rsid w:val="00F24898"/>
    <w:rsid w:val="00F25008"/>
    <w:rsid w:val="00F255CA"/>
    <w:rsid w:val="00F27D0C"/>
    <w:rsid w:val="00F31079"/>
    <w:rsid w:val="00F32C10"/>
    <w:rsid w:val="00F33500"/>
    <w:rsid w:val="00F337D8"/>
    <w:rsid w:val="00F34D48"/>
    <w:rsid w:val="00F361A3"/>
    <w:rsid w:val="00F36BC7"/>
    <w:rsid w:val="00F37C9C"/>
    <w:rsid w:val="00F401CF"/>
    <w:rsid w:val="00F41A21"/>
    <w:rsid w:val="00F423C1"/>
    <w:rsid w:val="00F44780"/>
    <w:rsid w:val="00F45078"/>
    <w:rsid w:val="00F47508"/>
    <w:rsid w:val="00F502A4"/>
    <w:rsid w:val="00F50D2D"/>
    <w:rsid w:val="00F5333B"/>
    <w:rsid w:val="00F539E4"/>
    <w:rsid w:val="00F548F4"/>
    <w:rsid w:val="00F54977"/>
    <w:rsid w:val="00F54BE7"/>
    <w:rsid w:val="00F54FF9"/>
    <w:rsid w:val="00F5631F"/>
    <w:rsid w:val="00F618DB"/>
    <w:rsid w:val="00F6226B"/>
    <w:rsid w:val="00F62859"/>
    <w:rsid w:val="00F63956"/>
    <w:rsid w:val="00F6399F"/>
    <w:rsid w:val="00F63DF4"/>
    <w:rsid w:val="00F642F4"/>
    <w:rsid w:val="00F660E7"/>
    <w:rsid w:val="00F6779B"/>
    <w:rsid w:val="00F712B5"/>
    <w:rsid w:val="00F716FD"/>
    <w:rsid w:val="00F72F9B"/>
    <w:rsid w:val="00F73509"/>
    <w:rsid w:val="00F73609"/>
    <w:rsid w:val="00F73E6E"/>
    <w:rsid w:val="00F74687"/>
    <w:rsid w:val="00F7474D"/>
    <w:rsid w:val="00F75683"/>
    <w:rsid w:val="00F757F2"/>
    <w:rsid w:val="00F759F0"/>
    <w:rsid w:val="00F764C9"/>
    <w:rsid w:val="00F76778"/>
    <w:rsid w:val="00F76C9A"/>
    <w:rsid w:val="00F77427"/>
    <w:rsid w:val="00F80274"/>
    <w:rsid w:val="00F80F5D"/>
    <w:rsid w:val="00F80FF3"/>
    <w:rsid w:val="00F814EE"/>
    <w:rsid w:val="00F81588"/>
    <w:rsid w:val="00F82453"/>
    <w:rsid w:val="00F82676"/>
    <w:rsid w:val="00F8441C"/>
    <w:rsid w:val="00F849D9"/>
    <w:rsid w:val="00F84CC7"/>
    <w:rsid w:val="00F85008"/>
    <w:rsid w:val="00F858C6"/>
    <w:rsid w:val="00F85A92"/>
    <w:rsid w:val="00F85FE5"/>
    <w:rsid w:val="00F8604F"/>
    <w:rsid w:val="00F8663C"/>
    <w:rsid w:val="00F9043F"/>
    <w:rsid w:val="00F90601"/>
    <w:rsid w:val="00F915F2"/>
    <w:rsid w:val="00F92485"/>
    <w:rsid w:val="00F92969"/>
    <w:rsid w:val="00F93E60"/>
    <w:rsid w:val="00F93E6B"/>
    <w:rsid w:val="00F943B8"/>
    <w:rsid w:val="00F94BF9"/>
    <w:rsid w:val="00F94C2B"/>
    <w:rsid w:val="00F94CE4"/>
    <w:rsid w:val="00F959BC"/>
    <w:rsid w:val="00FA05B6"/>
    <w:rsid w:val="00FA1125"/>
    <w:rsid w:val="00FA1E88"/>
    <w:rsid w:val="00FA38A3"/>
    <w:rsid w:val="00FA4F95"/>
    <w:rsid w:val="00FA5929"/>
    <w:rsid w:val="00FA59D2"/>
    <w:rsid w:val="00FA59F0"/>
    <w:rsid w:val="00FA62C6"/>
    <w:rsid w:val="00FA660A"/>
    <w:rsid w:val="00FA6929"/>
    <w:rsid w:val="00FA6B4F"/>
    <w:rsid w:val="00FA6FB6"/>
    <w:rsid w:val="00FB011B"/>
    <w:rsid w:val="00FB159A"/>
    <w:rsid w:val="00FB1A7E"/>
    <w:rsid w:val="00FB30E6"/>
    <w:rsid w:val="00FB50BA"/>
    <w:rsid w:val="00FB53AD"/>
    <w:rsid w:val="00FB6167"/>
    <w:rsid w:val="00FB6879"/>
    <w:rsid w:val="00FB78C6"/>
    <w:rsid w:val="00FC0110"/>
    <w:rsid w:val="00FC09D9"/>
    <w:rsid w:val="00FC243F"/>
    <w:rsid w:val="00FC269C"/>
    <w:rsid w:val="00FC35C9"/>
    <w:rsid w:val="00FC474F"/>
    <w:rsid w:val="00FC5B74"/>
    <w:rsid w:val="00FC5B91"/>
    <w:rsid w:val="00FC65B0"/>
    <w:rsid w:val="00FC6C17"/>
    <w:rsid w:val="00FC7205"/>
    <w:rsid w:val="00FC7BC1"/>
    <w:rsid w:val="00FD023E"/>
    <w:rsid w:val="00FD130D"/>
    <w:rsid w:val="00FD375F"/>
    <w:rsid w:val="00FD3B18"/>
    <w:rsid w:val="00FD401B"/>
    <w:rsid w:val="00FD4568"/>
    <w:rsid w:val="00FD4A9E"/>
    <w:rsid w:val="00FD4B94"/>
    <w:rsid w:val="00FD4E39"/>
    <w:rsid w:val="00FD59CF"/>
    <w:rsid w:val="00FD669A"/>
    <w:rsid w:val="00FD7CDD"/>
    <w:rsid w:val="00FE16DA"/>
    <w:rsid w:val="00FE1A0D"/>
    <w:rsid w:val="00FE2262"/>
    <w:rsid w:val="00FE2C74"/>
    <w:rsid w:val="00FE2F17"/>
    <w:rsid w:val="00FE3628"/>
    <w:rsid w:val="00FE472D"/>
    <w:rsid w:val="00FE4A6E"/>
    <w:rsid w:val="00FE4B8B"/>
    <w:rsid w:val="00FE5279"/>
    <w:rsid w:val="00FE5EA4"/>
    <w:rsid w:val="00FE6190"/>
    <w:rsid w:val="00FE71B3"/>
    <w:rsid w:val="00FE7FF1"/>
    <w:rsid w:val="00FF0168"/>
    <w:rsid w:val="00FF1698"/>
    <w:rsid w:val="00FF2987"/>
    <w:rsid w:val="00FF3EAC"/>
    <w:rsid w:val="00FF448E"/>
    <w:rsid w:val="00FF46EE"/>
    <w:rsid w:val="00FF5365"/>
    <w:rsid w:val="00FF6C60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b9f5b,#b5ac9f,#f7f2d0,#7d0d00,#45003e,#313f11,#062a5e"/>
    </o:shapedefaults>
    <o:shapelayout v:ext="edit">
      <o:idmap v:ext="edit" data="1"/>
    </o:shapelayout>
  </w:shapeDefaults>
  <w:decimalSymbol w:val="."/>
  <w:listSeparator w:val=","/>
  <w14:docId w14:val="0508BED7"/>
  <w15:docId w15:val="{EFD977C2-CCC4-4F75-BD03-B36B17E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0">
    <w:name w:val="Normal"/>
    <w:qFormat/>
    <w:rsid w:val="00AC0769"/>
    <w:rPr>
      <w:rFonts w:asciiTheme="minorHAnsi" w:hAnsiTheme="minorHAnsi"/>
      <w:sz w:val="24"/>
    </w:rPr>
  </w:style>
  <w:style w:type="paragraph" w:styleId="Heading1">
    <w:name w:val="heading 1"/>
    <w:aliases w:val="h1,II+,I,Head1,H1,1,Header 1,MainHeader,tchead,Section,Test Plan,Heading 10,Heading apps,Cha,Chapter,sidebar,new page/chapter,Chapter Title,Page Title,Page Title1,Page Title2,Page Title3,Page Title4,Page Title5,Page Title6,Phase,l1,Level 1"/>
    <w:basedOn w:val="Normal0"/>
    <w:next w:val="Normal0"/>
    <w:link w:val="Heading1Char"/>
    <w:qFormat/>
    <w:rsid w:val="00AC0769"/>
    <w:pPr>
      <w:keepNext/>
      <w:pageBreakBefore/>
      <w:numPr>
        <w:numId w:val="11"/>
      </w:numPr>
      <w:shd w:val="clear" w:color="auto" w:fill="CDE5FF"/>
      <w:tabs>
        <w:tab w:val="clear" w:pos="9702"/>
        <w:tab w:val="num" w:pos="2412"/>
      </w:tabs>
      <w:spacing w:before="240" w:after="60"/>
      <w:ind w:left="2412"/>
      <w:jc w:val="center"/>
      <w:outlineLvl w:val="0"/>
    </w:pPr>
    <w:rPr>
      <w:b/>
      <w:caps/>
      <w:kern w:val="32"/>
      <w:sz w:val="32"/>
    </w:rPr>
  </w:style>
  <w:style w:type="paragraph" w:styleId="Heading2">
    <w:name w:val="heading 2"/>
    <w:aliases w:val="h2,Activity,H2,A.B.C.,h2 main heading,h21,H21,A.B.C.1,heading 21,h2 main heading1,Activity1,Level I for #'s,hoofd 2,Heading2-bio,Career Exp.,2m,Heading 2 Hidden,ClassHeading,2nd level,Titre3,Heading 2rh,Module Name,Header 2,Major,heading 2"/>
    <w:basedOn w:val="Normal0"/>
    <w:next w:val="Normal0"/>
    <w:link w:val="Heading2Char"/>
    <w:qFormat/>
    <w:rsid w:val="00FA6B4F"/>
    <w:pPr>
      <w:keepNext/>
      <w:numPr>
        <w:ilvl w:val="1"/>
        <w:numId w:val="11"/>
      </w:numPr>
      <w:spacing w:before="60" w:after="120"/>
      <w:outlineLvl w:val="1"/>
    </w:pPr>
    <w:rPr>
      <w:b/>
      <w:smallCaps/>
      <w:sz w:val="32"/>
    </w:rPr>
  </w:style>
  <w:style w:type="paragraph" w:styleId="Heading3">
    <w:name w:val="heading 3"/>
    <w:aliases w:val="h3,Task,Tsk,Function header 3,Function header 31,Function header 32,Function header 33,Function header 34,Function header 311,Function header 321,Function header 35,Function header 312,Function header 322,Function header 36,H3,subhead,Proposa"/>
    <w:basedOn w:val="Normal0"/>
    <w:next w:val="Normal0"/>
    <w:qFormat/>
    <w:rsid w:val="00F21E4D"/>
    <w:pPr>
      <w:keepNext/>
      <w:numPr>
        <w:ilvl w:val="2"/>
        <w:numId w:val="11"/>
      </w:numPr>
      <w:spacing w:before="60" w:after="120"/>
      <w:outlineLvl w:val="2"/>
    </w:pPr>
    <w:rPr>
      <w:rFonts w:ascii="Arial Bold" w:hAnsi="Arial Bold"/>
      <w:b/>
      <w:snapToGrid w:val="0"/>
      <w:color w:val="000080"/>
    </w:rPr>
  </w:style>
  <w:style w:type="paragraph" w:styleId="Heading4">
    <w:name w:val="heading 4"/>
    <w:aliases w:val="Map Title,Sub-Minor,dash,h4,a) b) c),h4 sub sub heading,Level III for #'s,l4,H4,list 4,Heading4,H4-Heading 4,heading4,a.,44,4 dash,d,Description,Heading No. L4,I4,Req,Heading_Numbered_4,Project table,Propos,Level 2 - a,heading 4"/>
    <w:basedOn w:val="Normal0"/>
    <w:next w:val="Normal0"/>
    <w:qFormat/>
    <w:rsid w:val="007E74C8"/>
    <w:pPr>
      <w:keepNext/>
      <w:numPr>
        <w:ilvl w:val="3"/>
        <w:numId w:val="11"/>
      </w:numPr>
      <w:snapToGrid w:val="0"/>
      <w:outlineLvl w:val="3"/>
    </w:pPr>
    <w:rPr>
      <w:rFonts w:ascii="Arial Bold" w:eastAsia="Arial Unicode MS" w:hAnsi="Arial Bold"/>
      <w:b/>
      <w:bCs/>
      <w:color w:val="002060"/>
      <w:sz w:val="20"/>
    </w:rPr>
  </w:style>
  <w:style w:type="paragraph" w:styleId="Heading5">
    <w:name w:val="heading 5"/>
    <w:aliases w:val="Roman list,h5,Heading5,5 sub-bullet,sb,4,H5-Heading 5,l5,heading5,H5-Heading 5&#10;,heading 5,tcs,tablecaps,hd5,Appendix A to X,Heading 5   Appendix A to X,H5,Para5,i) ii) iii),Heading 5(unused),Schedule A to X,Heading 5-1,sub-bullet"/>
    <w:basedOn w:val="Normal0"/>
    <w:next w:val="Normal0"/>
    <w:qFormat/>
    <w:rsid w:val="00F21E4D"/>
    <w:pPr>
      <w:keepNext/>
      <w:numPr>
        <w:ilvl w:val="4"/>
        <w:numId w:val="11"/>
      </w:numPr>
      <w:spacing w:after="80"/>
      <w:outlineLvl w:val="4"/>
    </w:pPr>
    <w:rPr>
      <w:b/>
      <w:snapToGrid w:val="0"/>
    </w:rPr>
  </w:style>
  <w:style w:type="paragraph" w:styleId="Heading6">
    <w:name w:val="heading 6"/>
    <w:aliases w:val="h6,Heading6,H6,sub-dash,sd,5,7 sub-dash,6,Requirement,heading 6,hd6,fcl,figurecapl,Bullet list,appendix flysheet,Heading 6  Appendix Y &amp; Z,Legal Level 1.,Alpha List,H61,61,h61,Requirement1,H62,62,h62,H611,611,h611,Requirement11,H63,63,h63,H64"/>
    <w:basedOn w:val="Normal0"/>
    <w:next w:val="Normal0"/>
    <w:link w:val="Heading6Char"/>
    <w:qFormat/>
    <w:rsid w:val="00F21E4D"/>
    <w:pPr>
      <w:keepNext/>
      <w:numPr>
        <w:ilvl w:val="5"/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napToGrid w:val="0"/>
    </w:rPr>
  </w:style>
  <w:style w:type="paragraph" w:styleId="Heading7">
    <w:name w:val="heading 7"/>
    <w:aliases w:val="letter list,lettered list,h7,Heading7,7,Objective,ExhibitTitle,heading7,req3,st,SDL title,heading 7,hd7,fcs,figurecaps,71,ExhibitTitle1,st1,Objective1,heading71,req31,72,ExhibitTitle2,st2,Objective2,heading72,req32,711,ExhibitTitle11,st11,73"/>
    <w:basedOn w:val="Normal0"/>
    <w:next w:val="Normal0"/>
    <w:qFormat/>
    <w:rsid w:val="00F21E4D"/>
    <w:pPr>
      <w:keepNext/>
      <w:numPr>
        <w:ilvl w:val="6"/>
        <w:numId w:val="11"/>
      </w:numPr>
      <w:outlineLvl w:val="6"/>
    </w:pPr>
    <w:rPr>
      <w:b/>
      <w:i/>
      <w:snapToGrid w:val="0"/>
      <w:color w:val="000000"/>
    </w:rPr>
  </w:style>
  <w:style w:type="paragraph" w:styleId="Heading8">
    <w:name w:val="heading 8"/>
    <w:aliases w:val="8,FigureTitle,Condition,requirement,req2,req,figure title,hd8,h8,Legal Level 1.1.1.,Appendix Level 2,Heading 8(unused),81,FigureTitle1,Condition1,requirement1,req21,req4,82,FigureTitle2,Condition2,requirement2,req22,req5,811,req211,heading 8"/>
    <w:basedOn w:val="Normal0"/>
    <w:next w:val="Normal0"/>
    <w:qFormat/>
    <w:rsid w:val="00F21E4D"/>
    <w:pPr>
      <w:keepNext/>
      <w:numPr>
        <w:ilvl w:val="7"/>
        <w:numId w:val="11"/>
      </w:numPr>
      <w:outlineLvl w:val="7"/>
    </w:pPr>
    <w:rPr>
      <w:b/>
      <w:sz w:val="28"/>
    </w:rPr>
  </w:style>
  <w:style w:type="paragraph" w:styleId="Heading9">
    <w:name w:val="heading 9"/>
    <w:aliases w:val="App Heading,Legal Level 1.1.1.1.,9,TableTitle,Cond'l Reqt.,rb,req bullet,req1,tt,table title,TableText,Table Title,heading 9,l9,Titre 10,App1,h9,appendix,91,TableTitle1,Cond'l Reqt.1,rb1,req bullet1,req11,92,TableTitle2,Cond'l Reqt.2,rb2,req12"/>
    <w:basedOn w:val="Normal0"/>
    <w:next w:val="Normal0"/>
    <w:qFormat/>
    <w:rsid w:val="00F21E4D"/>
    <w:pPr>
      <w:keepNext/>
      <w:numPr>
        <w:ilvl w:val="8"/>
        <w:numId w:val="11"/>
      </w:numPr>
      <w:outlineLvl w:val="8"/>
    </w:pPr>
    <w:rPr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0"/>
    <w:link w:val="FooterChar"/>
    <w:uiPriority w:val="99"/>
    <w:rsid w:val="00F21E4D"/>
    <w:pPr>
      <w:pBdr>
        <w:top w:val="single" w:sz="4" w:space="1" w:color="000080"/>
      </w:pBdr>
      <w:tabs>
        <w:tab w:val="center" w:pos="5040"/>
        <w:tab w:val="right" w:pos="10224"/>
      </w:tabs>
    </w:pPr>
    <w:rPr>
      <w:color w:val="000080"/>
      <w:sz w:val="16"/>
    </w:rPr>
  </w:style>
  <w:style w:type="character" w:styleId="PageNumber">
    <w:name w:val="page number"/>
    <w:basedOn w:val="DefaultParagraphFont"/>
    <w:semiHidden/>
    <w:rsid w:val="00F21E4D"/>
  </w:style>
  <w:style w:type="paragraph" w:styleId="TOC1">
    <w:name w:val="toc 1"/>
    <w:basedOn w:val="Normal0"/>
    <w:next w:val="Normal0"/>
    <w:uiPriority w:val="39"/>
    <w:rsid w:val="00F21E4D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0"/>
    <w:next w:val="Normal0"/>
    <w:uiPriority w:val="39"/>
    <w:rsid w:val="00F21E4D"/>
    <w:pPr>
      <w:ind w:left="220"/>
    </w:pPr>
    <w:rPr>
      <w:rFonts w:ascii="Times New Roman" w:hAnsi="Times New Roman"/>
      <w:smallCaps/>
      <w:szCs w:val="24"/>
    </w:rPr>
  </w:style>
  <w:style w:type="paragraph" w:styleId="TOC3">
    <w:name w:val="toc 3"/>
    <w:basedOn w:val="Normal0"/>
    <w:next w:val="Normal0"/>
    <w:autoRedefine/>
    <w:uiPriority w:val="39"/>
    <w:rsid w:val="008B7C4C"/>
    <w:pPr>
      <w:ind w:left="44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0"/>
    <w:next w:val="Normal0"/>
    <w:autoRedefine/>
    <w:uiPriority w:val="39"/>
    <w:rsid w:val="00F21E4D"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0"/>
    <w:next w:val="Normal0"/>
    <w:autoRedefine/>
    <w:uiPriority w:val="39"/>
    <w:rsid w:val="00F21E4D"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0"/>
    <w:next w:val="Normal0"/>
    <w:autoRedefine/>
    <w:uiPriority w:val="39"/>
    <w:rsid w:val="00F21E4D"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0"/>
    <w:next w:val="Normal0"/>
    <w:autoRedefine/>
    <w:uiPriority w:val="39"/>
    <w:rsid w:val="00F21E4D"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0"/>
    <w:next w:val="Normal0"/>
    <w:autoRedefine/>
    <w:uiPriority w:val="39"/>
    <w:rsid w:val="00F21E4D"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0"/>
    <w:next w:val="Normal0"/>
    <w:autoRedefine/>
    <w:uiPriority w:val="39"/>
    <w:rsid w:val="00F21E4D"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rsid w:val="00F21E4D"/>
    <w:rPr>
      <w:color w:val="0000FF"/>
      <w:u w:val="single"/>
    </w:rPr>
  </w:style>
  <w:style w:type="paragraph" w:styleId="Index1">
    <w:name w:val="index 1"/>
    <w:basedOn w:val="Normal0"/>
    <w:next w:val="Normal0"/>
    <w:autoRedefine/>
    <w:semiHidden/>
    <w:rsid w:val="00F21E4D"/>
    <w:pPr>
      <w:ind w:left="200" w:hanging="200"/>
    </w:pPr>
  </w:style>
  <w:style w:type="paragraph" w:styleId="Index2">
    <w:name w:val="index 2"/>
    <w:basedOn w:val="Normal0"/>
    <w:next w:val="Normal0"/>
    <w:autoRedefine/>
    <w:semiHidden/>
    <w:rsid w:val="00F21E4D"/>
    <w:pPr>
      <w:ind w:left="400" w:hanging="200"/>
    </w:pPr>
  </w:style>
  <w:style w:type="paragraph" w:styleId="Index3">
    <w:name w:val="index 3"/>
    <w:basedOn w:val="Normal0"/>
    <w:next w:val="Normal0"/>
    <w:autoRedefine/>
    <w:semiHidden/>
    <w:rsid w:val="00F21E4D"/>
    <w:pPr>
      <w:ind w:left="600" w:hanging="200"/>
    </w:pPr>
  </w:style>
  <w:style w:type="paragraph" w:styleId="Index4">
    <w:name w:val="index 4"/>
    <w:basedOn w:val="Normal0"/>
    <w:next w:val="Normal0"/>
    <w:autoRedefine/>
    <w:semiHidden/>
    <w:rsid w:val="00F21E4D"/>
    <w:pPr>
      <w:ind w:left="800" w:hanging="200"/>
    </w:pPr>
  </w:style>
  <w:style w:type="paragraph" w:styleId="Index5">
    <w:name w:val="index 5"/>
    <w:basedOn w:val="Normal0"/>
    <w:next w:val="Normal0"/>
    <w:autoRedefine/>
    <w:semiHidden/>
    <w:rsid w:val="00F21E4D"/>
    <w:pPr>
      <w:ind w:left="1000" w:hanging="200"/>
    </w:pPr>
  </w:style>
  <w:style w:type="paragraph" w:styleId="Index6">
    <w:name w:val="index 6"/>
    <w:basedOn w:val="Normal0"/>
    <w:next w:val="Normal0"/>
    <w:autoRedefine/>
    <w:semiHidden/>
    <w:rsid w:val="00F21E4D"/>
    <w:pPr>
      <w:ind w:left="1200" w:hanging="200"/>
    </w:pPr>
  </w:style>
  <w:style w:type="paragraph" w:styleId="Index7">
    <w:name w:val="index 7"/>
    <w:basedOn w:val="Normal0"/>
    <w:next w:val="Normal0"/>
    <w:autoRedefine/>
    <w:semiHidden/>
    <w:rsid w:val="00F21E4D"/>
    <w:pPr>
      <w:ind w:left="1400" w:hanging="200"/>
    </w:pPr>
  </w:style>
  <w:style w:type="paragraph" w:styleId="Index8">
    <w:name w:val="index 8"/>
    <w:basedOn w:val="Normal0"/>
    <w:next w:val="Normal0"/>
    <w:autoRedefine/>
    <w:semiHidden/>
    <w:rsid w:val="00F21E4D"/>
    <w:pPr>
      <w:ind w:left="1600" w:hanging="200"/>
    </w:pPr>
  </w:style>
  <w:style w:type="paragraph" w:styleId="Index9">
    <w:name w:val="index 9"/>
    <w:basedOn w:val="Normal0"/>
    <w:next w:val="Normal0"/>
    <w:autoRedefine/>
    <w:semiHidden/>
    <w:rsid w:val="00F21E4D"/>
    <w:pPr>
      <w:ind w:left="1800" w:hanging="200"/>
    </w:pPr>
  </w:style>
  <w:style w:type="paragraph" w:styleId="IndexHeading">
    <w:name w:val="index heading"/>
    <w:basedOn w:val="Normal0"/>
    <w:next w:val="Index1"/>
    <w:semiHidden/>
    <w:rsid w:val="00F21E4D"/>
  </w:style>
  <w:style w:type="character" w:styleId="FollowedHyperlink">
    <w:name w:val="FollowedHyperlink"/>
    <w:basedOn w:val="DefaultParagraphFont"/>
    <w:semiHidden/>
    <w:rsid w:val="00F21E4D"/>
    <w:rPr>
      <w:color w:val="800080"/>
      <w:u w:val="single"/>
    </w:rPr>
  </w:style>
  <w:style w:type="paragraph" w:styleId="Header">
    <w:name w:val="header"/>
    <w:basedOn w:val="Normal0"/>
    <w:link w:val="HeaderChar"/>
    <w:uiPriority w:val="99"/>
    <w:rsid w:val="00F21E4D"/>
    <w:pPr>
      <w:pBdr>
        <w:bottom w:val="single" w:sz="4" w:space="1" w:color="000080"/>
      </w:pBd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rsid w:val="00F21E4D"/>
    <w:pPr>
      <w:keepNext/>
      <w:numPr>
        <w:numId w:val="6"/>
      </w:numPr>
      <w:spacing w:before="240" w:after="120"/>
      <w:outlineLvl w:val="0"/>
    </w:pPr>
    <w:rPr>
      <w:rFonts w:ascii="Arial" w:hAnsi="Arial" w:cs="Arial"/>
      <w:b/>
      <w:caps/>
      <w:sz w:val="28"/>
    </w:rPr>
  </w:style>
  <w:style w:type="paragraph" w:customStyle="1" w:styleId="Header2">
    <w:name w:val="*Header 2"/>
    <w:rsid w:val="00F21E4D"/>
    <w:pPr>
      <w:keepNext/>
      <w:keepLines/>
      <w:numPr>
        <w:ilvl w:val="1"/>
        <w:numId w:val="6"/>
      </w:numPr>
      <w:spacing w:before="120" w:after="120"/>
      <w:outlineLvl w:val="1"/>
    </w:pPr>
    <w:rPr>
      <w:b/>
      <w:sz w:val="24"/>
    </w:rPr>
  </w:style>
  <w:style w:type="paragraph" w:customStyle="1" w:styleId="Header3">
    <w:name w:val="*Header 3"/>
    <w:rsid w:val="00F21E4D"/>
    <w:pPr>
      <w:keepNext/>
      <w:keepLines/>
      <w:numPr>
        <w:ilvl w:val="2"/>
        <w:numId w:val="6"/>
      </w:numPr>
      <w:spacing w:before="120" w:after="120"/>
      <w:outlineLvl w:val="2"/>
    </w:pPr>
    <w:rPr>
      <w:b/>
      <w:sz w:val="22"/>
    </w:rPr>
  </w:style>
  <w:style w:type="paragraph" w:customStyle="1" w:styleId="Body1">
    <w:name w:val="*Body 1"/>
    <w:aliases w:val="body,bd,b-heading 1/heading 2,heading1body-heading2body,b-heading,b14...,2,b14,BD,Fax Body,Bod,bo,Body text,Letter Body,Memo Body,Body,body1,full cell text,by,Report Body,OpinBody,Proposal Body,memo body,Bullet for no #'s,bullet,b-heading 1"/>
    <w:rsid w:val="00F21E4D"/>
    <w:pPr>
      <w:spacing w:after="120"/>
    </w:pPr>
    <w:rPr>
      <w:sz w:val="22"/>
    </w:rPr>
  </w:style>
  <w:style w:type="paragraph" w:customStyle="1" w:styleId="Bullet2">
    <w:name w:val="*Bullet 2"/>
    <w:basedOn w:val="Normal0"/>
    <w:rsid w:val="00F21E4D"/>
    <w:pPr>
      <w:keepLines/>
      <w:numPr>
        <w:numId w:val="1"/>
      </w:numPr>
      <w:spacing w:before="20" w:after="20"/>
    </w:pPr>
  </w:style>
  <w:style w:type="paragraph" w:customStyle="1" w:styleId="Bullet1">
    <w:name w:val="*Bullet 1"/>
    <w:basedOn w:val="Normal0"/>
    <w:rsid w:val="00F21E4D"/>
    <w:pPr>
      <w:keepLines/>
      <w:numPr>
        <w:numId w:val="2"/>
      </w:numPr>
      <w:spacing w:before="40" w:after="20"/>
    </w:pPr>
    <w:rPr>
      <w:color w:val="000000"/>
    </w:rPr>
  </w:style>
  <w:style w:type="paragraph" w:customStyle="1" w:styleId="Bullet20">
    <w:name w:val="*Bullet2"/>
    <w:rsid w:val="00F21E4D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</w:rPr>
  </w:style>
  <w:style w:type="character" w:styleId="Strong">
    <w:name w:val="Strong"/>
    <w:basedOn w:val="DefaultParagraphFont"/>
    <w:uiPriority w:val="22"/>
    <w:qFormat/>
    <w:rsid w:val="00F21E4D"/>
    <w:rPr>
      <w:b/>
      <w:bCs/>
    </w:rPr>
  </w:style>
  <w:style w:type="paragraph" w:customStyle="1" w:styleId="AuthorAddress">
    <w:name w:val="*Author Address"/>
    <w:basedOn w:val="Body1"/>
    <w:rsid w:val="00F21E4D"/>
    <w:pPr>
      <w:spacing w:after="0"/>
    </w:pPr>
  </w:style>
  <w:style w:type="paragraph" w:customStyle="1" w:styleId="AuthorName">
    <w:name w:val="*Author Name"/>
    <w:basedOn w:val="Body1"/>
    <w:rsid w:val="00F21E4D"/>
    <w:pPr>
      <w:spacing w:after="0"/>
    </w:pPr>
    <w:rPr>
      <w:b/>
    </w:rPr>
  </w:style>
  <w:style w:type="paragraph" w:customStyle="1" w:styleId="DocumentTitle">
    <w:name w:val="*Document Title"/>
    <w:rsid w:val="00F21E4D"/>
    <w:pPr>
      <w:framePr w:hSpace="187" w:vSpace="187" w:wrap="around" w:vAnchor="text" w:hAnchor="text" w:y="1"/>
      <w:jc w:val="center"/>
    </w:pPr>
    <w:rPr>
      <w:b/>
      <w:smallCaps/>
      <w:noProof/>
      <w:sz w:val="32"/>
    </w:rPr>
  </w:style>
  <w:style w:type="paragraph" w:customStyle="1" w:styleId="CoverPageInfo">
    <w:name w:val="*Cover Page Info"/>
    <w:rsid w:val="00F21E4D"/>
    <w:pPr>
      <w:framePr w:hSpace="187" w:vSpace="187" w:wrap="around" w:vAnchor="text" w:hAnchor="text" w:y="1"/>
      <w:spacing w:after="120"/>
      <w:jc w:val="center"/>
    </w:pPr>
    <w:rPr>
      <w:b/>
      <w:sz w:val="24"/>
    </w:rPr>
  </w:style>
  <w:style w:type="paragraph" w:customStyle="1" w:styleId="Header4">
    <w:name w:val="*Header 4"/>
    <w:rsid w:val="00F21E4D"/>
    <w:pPr>
      <w:numPr>
        <w:ilvl w:val="3"/>
        <w:numId w:val="6"/>
      </w:numPr>
      <w:spacing w:before="120" w:after="120"/>
      <w:outlineLvl w:val="3"/>
    </w:pPr>
    <w:rPr>
      <w:b/>
      <w:i/>
      <w:sz w:val="22"/>
    </w:rPr>
  </w:style>
  <w:style w:type="paragraph" w:customStyle="1" w:styleId="HN1NotHeader1">
    <w:name w:val="*HN 1 Not Header 1"/>
    <w:basedOn w:val="Header1"/>
    <w:rsid w:val="00F21E4D"/>
    <w:pPr>
      <w:spacing w:before="120"/>
    </w:pPr>
  </w:style>
  <w:style w:type="paragraph" w:customStyle="1" w:styleId="Header5">
    <w:name w:val="*Header 5"/>
    <w:basedOn w:val="Header4"/>
    <w:rsid w:val="00F21E4D"/>
    <w:pPr>
      <w:numPr>
        <w:ilvl w:val="4"/>
        <w:numId w:val="5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0"/>
    <w:rsid w:val="00F21E4D"/>
    <w:pPr>
      <w:spacing w:before="60" w:after="60"/>
    </w:pPr>
    <w:rPr>
      <w:rFonts w:ascii="Times New Roman" w:hAnsi="Times New Roman"/>
      <w:sz w:val="20"/>
    </w:rPr>
  </w:style>
  <w:style w:type="paragraph" w:styleId="BodyText2">
    <w:name w:val="Body Text 2"/>
    <w:basedOn w:val="Normal0"/>
    <w:semiHidden/>
    <w:rsid w:val="00F21E4D"/>
    <w:rPr>
      <w:sz w:val="16"/>
    </w:rPr>
  </w:style>
  <w:style w:type="paragraph" w:customStyle="1" w:styleId="Tablebullet1">
    <w:name w:val="*Table bullet 1"/>
    <w:basedOn w:val="Normal0"/>
    <w:rsid w:val="00F21E4D"/>
    <w:pPr>
      <w:numPr>
        <w:numId w:val="3"/>
      </w:numPr>
      <w:tabs>
        <w:tab w:val="clear" w:pos="1442"/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0"/>
    <w:rsid w:val="00F21E4D"/>
    <w:pPr>
      <w:numPr>
        <w:numId w:val="4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DocumentMap">
    <w:name w:val="Document Map"/>
    <w:basedOn w:val="Normal0"/>
    <w:semiHidden/>
    <w:rsid w:val="00F21E4D"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rsid w:val="00F21E4D"/>
    <w:pPr>
      <w:spacing w:after="0"/>
    </w:pPr>
    <w:rPr>
      <w:b/>
    </w:rPr>
  </w:style>
  <w:style w:type="paragraph" w:customStyle="1" w:styleId="ResumeTitle">
    <w:name w:val="*Resume Title"/>
    <w:basedOn w:val="ResumeName"/>
    <w:rsid w:val="00F21E4D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F21E4D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rsid w:val="00F21E4D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rsid w:val="00F21E4D"/>
    <w:pPr>
      <w:spacing w:after="120"/>
    </w:pPr>
    <w:rPr>
      <w:i/>
    </w:rPr>
  </w:style>
  <w:style w:type="paragraph" w:customStyle="1" w:styleId="TemplateGuide">
    <w:name w:val="TemplateGuide"/>
    <w:basedOn w:val="Body1"/>
    <w:rsid w:val="00F21E4D"/>
    <w:rPr>
      <w:i/>
      <w:color w:val="0000FF"/>
    </w:rPr>
  </w:style>
  <w:style w:type="paragraph" w:styleId="BodyTextIndent">
    <w:name w:val="Body Text Indent"/>
    <w:basedOn w:val="Normal0"/>
    <w:semiHidden/>
    <w:rsid w:val="00F21E4D"/>
    <w:pPr>
      <w:autoSpaceDE w:val="0"/>
      <w:autoSpaceDN w:val="0"/>
      <w:adjustRightInd w:val="0"/>
      <w:ind w:firstLine="720"/>
      <w:jc w:val="both"/>
    </w:pPr>
    <w:rPr>
      <w:rFonts w:cs="Arial"/>
      <w:szCs w:val="22"/>
    </w:rPr>
  </w:style>
  <w:style w:type="paragraph" w:customStyle="1" w:styleId="FrontPageInfo">
    <w:name w:val="Front Page Info"/>
    <w:basedOn w:val="Normal0"/>
    <w:rsid w:val="00F21E4D"/>
    <w:pPr>
      <w:tabs>
        <w:tab w:val="right" w:pos="5760"/>
        <w:tab w:val="left" w:pos="6480"/>
      </w:tabs>
      <w:jc w:val="both"/>
    </w:pPr>
  </w:style>
  <w:style w:type="paragraph" w:customStyle="1" w:styleId="BaseToc">
    <w:name w:val="Base Toc"/>
    <w:rsid w:val="00F21E4D"/>
    <w:pPr>
      <w:tabs>
        <w:tab w:val="left" w:pos="360"/>
        <w:tab w:val="right" w:leader="dot" w:pos="9000"/>
      </w:tabs>
      <w:spacing w:before="240"/>
    </w:pPr>
    <w:rPr>
      <w:rFonts w:ascii="Arial" w:hAnsi="Arial"/>
      <w:sz w:val="22"/>
    </w:rPr>
  </w:style>
  <w:style w:type="paragraph" w:customStyle="1" w:styleId="OrganizationName">
    <w:name w:val="*Organization Name"/>
    <w:basedOn w:val="TitleTop"/>
    <w:rsid w:val="00F21E4D"/>
  </w:style>
  <w:style w:type="paragraph" w:customStyle="1" w:styleId="TitleTop">
    <w:name w:val="TitleTop"/>
    <w:basedOn w:val="Title"/>
    <w:rsid w:val="00F21E4D"/>
    <w:pPr>
      <w:pBdr>
        <w:top w:val="single" w:sz="18" w:space="1" w:color="auto"/>
      </w:pBdr>
      <w:spacing w:before="360"/>
    </w:pPr>
  </w:style>
  <w:style w:type="paragraph" w:styleId="Title">
    <w:name w:val="Title"/>
    <w:basedOn w:val="Normal0"/>
    <w:qFormat/>
    <w:rsid w:val="00F21E4D"/>
    <w:pPr>
      <w:shd w:val="pct5" w:color="000000" w:fill="FFFFFF"/>
      <w:jc w:val="right"/>
    </w:pPr>
    <w:rPr>
      <w:b/>
      <w:noProof/>
      <w:sz w:val="56"/>
    </w:rPr>
  </w:style>
  <w:style w:type="paragraph" w:customStyle="1" w:styleId="DocumentName">
    <w:name w:val="*Document Name"/>
    <w:basedOn w:val="TitleBottom"/>
    <w:rsid w:val="00F21E4D"/>
  </w:style>
  <w:style w:type="paragraph" w:customStyle="1" w:styleId="TitleBottom">
    <w:name w:val="TitleBottom"/>
    <w:basedOn w:val="Title"/>
    <w:rsid w:val="00F21E4D"/>
    <w:pPr>
      <w:pBdr>
        <w:bottom w:val="single" w:sz="18" w:space="1" w:color="auto"/>
      </w:pBdr>
    </w:pPr>
  </w:style>
  <w:style w:type="paragraph" w:customStyle="1" w:styleId="Author">
    <w:name w:val="*Author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ableTextBullets">
    <w:name w:val="Table Text Bullets"/>
    <w:basedOn w:val="Normal0"/>
    <w:rsid w:val="00F21E4D"/>
    <w:pPr>
      <w:numPr>
        <w:numId w:val="7"/>
      </w:numPr>
      <w:tabs>
        <w:tab w:val="clear" w:pos="720"/>
        <w:tab w:val="num" w:pos="200"/>
      </w:tabs>
      <w:ind w:left="200" w:hanging="180"/>
    </w:pPr>
    <w:rPr>
      <w:rFonts w:cs="Arial"/>
      <w:bCs/>
      <w:sz w:val="18"/>
    </w:rPr>
  </w:style>
  <w:style w:type="paragraph" w:customStyle="1" w:styleId="Normal">
    <w:name w:val="Normal*"/>
    <w:basedOn w:val="Normal0"/>
    <w:rsid w:val="00F21E4D"/>
    <w:pPr>
      <w:numPr>
        <w:numId w:val="8"/>
      </w:numPr>
      <w:spacing w:before="200"/>
      <w:jc w:val="both"/>
    </w:pPr>
    <w:rPr>
      <w:lang w:val="en-IE"/>
    </w:rPr>
  </w:style>
  <w:style w:type="paragraph" w:customStyle="1" w:styleId="PrefaceHeading">
    <w:name w:val="Preface Heading"/>
    <w:basedOn w:val="Heading1"/>
    <w:next w:val="Normal0"/>
    <w:rsid w:val="00F21E4D"/>
    <w:pPr>
      <w:keepNext w:val="0"/>
      <w:spacing w:after="120"/>
      <w:outlineLvl w:val="9"/>
    </w:pPr>
    <w:rPr>
      <w:rFonts w:ascii="Helv" w:hAnsi="Helv" w:cs="Arial"/>
      <w:kern w:val="0"/>
      <w:sz w:val="24"/>
      <w:lang w:val="en-GB"/>
    </w:rPr>
  </w:style>
  <w:style w:type="paragraph" w:customStyle="1" w:styleId="PageTitle">
    <w:name w:val="PageTitle"/>
    <w:basedOn w:val="Normal0"/>
    <w:rsid w:val="00F21E4D"/>
    <w:pPr>
      <w:jc w:val="center"/>
    </w:pPr>
    <w:rPr>
      <w:b/>
      <w:color w:val="000000"/>
      <w:sz w:val="32"/>
    </w:rPr>
  </w:style>
  <w:style w:type="paragraph" w:customStyle="1" w:styleId="TableHeading">
    <w:name w:val="Table Heading"/>
    <w:basedOn w:val="Normal0"/>
    <w:rsid w:val="00F21E4D"/>
    <w:pPr>
      <w:shd w:val="clear" w:color="000000" w:fill="auto"/>
      <w:spacing w:before="40" w:after="40"/>
      <w:jc w:val="center"/>
    </w:pPr>
    <w:rPr>
      <w:rFonts w:ascii="Arial Bold" w:hAnsi="Arial Bold"/>
      <w:b/>
      <w:smallCaps/>
      <w:noProof/>
    </w:rPr>
  </w:style>
  <w:style w:type="paragraph" w:customStyle="1" w:styleId="TableText">
    <w:name w:val="Table Text"/>
    <w:basedOn w:val="Normal0"/>
    <w:rsid w:val="00F21E4D"/>
    <w:pPr>
      <w:spacing w:before="20" w:after="40"/>
    </w:pPr>
  </w:style>
  <w:style w:type="paragraph" w:styleId="BodyText">
    <w:name w:val="Body Text"/>
    <w:basedOn w:val="Normal0"/>
    <w:semiHidden/>
    <w:rsid w:val="00F21E4D"/>
    <w:pPr>
      <w:ind w:left="864"/>
    </w:pPr>
    <w:rPr>
      <w:rFonts w:cs="Arial"/>
      <w:sz w:val="18"/>
    </w:rPr>
  </w:style>
  <w:style w:type="paragraph" w:customStyle="1" w:styleId="pt1text1">
    <w:name w:val="pt1text1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cf2compfont2">
    <w:name w:val="pcf2compfont2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Indent2">
    <w:name w:val="Body Text Indent 2"/>
    <w:basedOn w:val="Normal0"/>
    <w:semiHidden/>
    <w:rsid w:val="00F21E4D"/>
    <w:pPr>
      <w:ind w:left="450"/>
    </w:pPr>
    <w:rPr>
      <w:snapToGrid w:val="0"/>
      <w:color w:val="000000"/>
    </w:rPr>
  </w:style>
  <w:style w:type="paragraph" w:styleId="BodyTextIndent3">
    <w:name w:val="Body Text Indent 3"/>
    <w:basedOn w:val="Normal0"/>
    <w:semiHidden/>
    <w:rsid w:val="00F21E4D"/>
    <w:pPr>
      <w:ind w:left="360"/>
    </w:pPr>
  </w:style>
  <w:style w:type="paragraph" w:customStyle="1" w:styleId="MyStyle">
    <w:name w:val="MyStyle"/>
    <w:basedOn w:val="BodyText"/>
    <w:rsid w:val="00F21E4D"/>
    <w:pPr>
      <w:spacing w:after="120"/>
      <w:ind w:left="720"/>
      <w:jc w:val="center"/>
    </w:pPr>
    <w:rPr>
      <w:rFonts w:ascii="Tahoma" w:hAnsi="Tahoma" w:cs="Times New Roma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3">
    <w:name w:val="Body Text 3"/>
    <w:basedOn w:val="Normal0"/>
    <w:semiHidden/>
    <w:rsid w:val="00F21E4D"/>
    <w:rPr>
      <w:color w:val="FF0000"/>
    </w:rPr>
  </w:style>
  <w:style w:type="paragraph" w:customStyle="1" w:styleId="FooterLandscape">
    <w:name w:val="Footer Landscape"/>
    <w:basedOn w:val="Footer"/>
    <w:rsid w:val="00F21E4D"/>
    <w:pPr>
      <w:tabs>
        <w:tab w:val="clear" w:pos="5040"/>
        <w:tab w:val="clear" w:pos="10224"/>
        <w:tab w:val="center" w:pos="6480"/>
        <w:tab w:val="right" w:pos="12960"/>
      </w:tabs>
    </w:pPr>
  </w:style>
  <w:style w:type="paragraph" w:styleId="Caption">
    <w:name w:val="caption"/>
    <w:basedOn w:val="Normal0"/>
    <w:next w:val="Normal0"/>
    <w:qFormat/>
    <w:rsid w:val="00F21E4D"/>
    <w:pPr>
      <w:spacing w:before="120" w:after="120"/>
    </w:pPr>
    <w:rPr>
      <w:b/>
      <w:bCs/>
      <w:sz w:val="20"/>
    </w:rPr>
  </w:style>
  <w:style w:type="paragraph" w:styleId="NormalIndent">
    <w:name w:val="Normal Indent"/>
    <w:basedOn w:val="Normal0"/>
    <w:semiHidden/>
    <w:rsid w:val="00F21E4D"/>
    <w:pPr>
      <w:ind w:left="720" w:hanging="360"/>
    </w:pPr>
    <w:rPr>
      <w:sz w:val="20"/>
    </w:rPr>
  </w:style>
  <w:style w:type="paragraph" w:customStyle="1" w:styleId="2UnnumberedHeading">
    <w:name w:val="2 Unnumbered Heading"/>
    <w:basedOn w:val="Normal0"/>
    <w:rsid w:val="00F21E4D"/>
    <w:pPr>
      <w:widowControl w:val="0"/>
      <w:spacing w:before="200" w:after="120"/>
    </w:pPr>
    <w:rPr>
      <w:rFonts w:ascii="Bookman Old Style" w:hAnsi="Bookman Old Style"/>
      <w:b/>
      <w:sz w:val="20"/>
    </w:rPr>
  </w:style>
  <w:style w:type="paragraph" w:styleId="ListBullet3">
    <w:name w:val="List Bullet 3"/>
    <w:basedOn w:val="Normal0"/>
    <w:autoRedefine/>
    <w:semiHidden/>
    <w:rsid w:val="00F21E4D"/>
    <w:pPr>
      <w:numPr>
        <w:ilvl w:val="1"/>
        <w:numId w:val="9"/>
      </w:numPr>
      <w:spacing w:after="120"/>
    </w:pPr>
    <w:rPr>
      <w:rFonts w:ascii="Tahoma" w:hAnsi="Tahoma"/>
      <w:szCs w:val="24"/>
      <w:lang w:val="en-GB"/>
    </w:rPr>
  </w:style>
  <w:style w:type="paragraph" w:customStyle="1" w:styleId="Norm">
    <w:name w:val="Norm"/>
    <w:basedOn w:val="Normal0"/>
    <w:rsid w:val="00F21E4D"/>
    <w:pPr>
      <w:widowControl w:val="0"/>
      <w:ind w:left="720"/>
    </w:pPr>
    <w:rPr>
      <w:rFonts w:ascii="Times New Roman" w:hAnsi="Times New Roman"/>
      <w:sz w:val="20"/>
    </w:rPr>
  </w:style>
  <w:style w:type="paragraph" w:styleId="BalloonText">
    <w:name w:val="Balloon Text"/>
    <w:basedOn w:val="Normal0"/>
    <w:semiHidden/>
    <w:rsid w:val="00F21E4D"/>
    <w:rPr>
      <w:rFonts w:ascii="Tahoma" w:hAnsi="Tahoma" w:cs="Tahoma"/>
      <w:sz w:val="16"/>
      <w:szCs w:val="16"/>
    </w:rPr>
  </w:style>
  <w:style w:type="paragraph" w:customStyle="1" w:styleId="font0">
    <w:name w:val="font0"/>
    <w:basedOn w:val="Normal0"/>
    <w:rsid w:val="00F21E4D"/>
    <w:pPr>
      <w:spacing w:before="100" w:beforeAutospacing="1" w:after="100" w:afterAutospacing="1"/>
    </w:pPr>
    <w:rPr>
      <w:rFonts w:eastAsia="Arial Unicode MS" w:cs="Arial"/>
      <w:sz w:val="20"/>
    </w:rPr>
  </w:style>
  <w:style w:type="paragraph" w:customStyle="1" w:styleId="font5">
    <w:name w:val="font5"/>
    <w:basedOn w:val="Normal0"/>
    <w:rsid w:val="00F21E4D"/>
    <w:pPr>
      <w:spacing w:before="100" w:beforeAutospacing="1" w:after="100" w:afterAutospacing="1"/>
    </w:pPr>
    <w:rPr>
      <w:rFonts w:eastAsia="Arial Unicode MS" w:cs="Arial"/>
      <w:b/>
      <w:bCs/>
      <w:sz w:val="20"/>
    </w:rPr>
  </w:style>
  <w:style w:type="paragraph" w:customStyle="1" w:styleId="font6">
    <w:name w:val="font6"/>
    <w:basedOn w:val="Normal0"/>
    <w:rsid w:val="00F21E4D"/>
    <w:pPr>
      <w:spacing w:before="100" w:beforeAutospacing="1" w:after="100" w:afterAutospacing="1"/>
    </w:pPr>
    <w:rPr>
      <w:rFonts w:eastAsia="Arial Unicode MS" w:cs="Arial"/>
      <w:i/>
      <w:iCs/>
      <w:sz w:val="20"/>
    </w:rPr>
  </w:style>
  <w:style w:type="paragraph" w:customStyle="1" w:styleId="xl24">
    <w:name w:val="xl24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6">
    <w:name w:val="xl26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7">
    <w:name w:val="xl27"/>
    <w:basedOn w:val="Normal0"/>
    <w:rsid w:val="00F21E4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</w:rPr>
  </w:style>
  <w:style w:type="paragraph" w:customStyle="1" w:styleId="xl28">
    <w:name w:val="xl28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</w:rPr>
  </w:style>
  <w:style w:type="paragraph" w:customStyle="1" w:styleId="xl29">
    <w:name w:val="xl29"/>
    <w:basedOn w:val="Normal0"/>
    <w:rsid w:val="00F21E4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0">
    <w:name w:val="xl30"/>
    <w:basedOn w:val="Normal0"/>
    <w:rsid w:val="00F21E4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1">
    <w:name w:val="xl31"/>
    <w:basedOn w:val="Normal0"/>
    <w:rsid w:val="00F21E4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2">
    <w:name w:val="xl32"/>
    <w:basedOn w:val="Normal0"/>
    <w:rsid w:val="00F21E4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3">
    <w:name w:val="xl33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4">
    <w:name w:val="xl34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FF"/>
      <w:szCs w:val="24"/>
      <w:u w:val="single"/>
    </w:rPr>
  </w:style>
  <w:style w:type="paragraph" w:customStyle="1" w:styleId="xl35">
    <w:name w:val="xl35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6">
    <w:name w:val="xl36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7">
    <w:name w:val="xl37"/>
    <w:basedOn w:val="Normal0"/>
    <w:rsid w:val="00F21E4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8">
    <w:name w:val="xl38"/>
    <w:basedOn w:val="Normal0"/>
    <w:rsid w:val="00F21E4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9">
    <w:name w:val="xl39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Cs w:val="24"/>
    </w:rPr>
  </w:style>
  <w:style w:type="paragraph" w:customStyle="1" w:styleId="xl40">
    <w:name w:val="xl40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</w:rPr>
  </w:style>
  <w:style w:type="paragraph" w:customStyle="1" w:styleId="xl41">
    <w:name w:val="xl41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Cs w:val="24"/>
    </w:rPr>
  </w:style>
  <w:style w:type="paragraph" w:customStyle="1" w:styleId="xl42">
    <w:name w:val="xl42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3">
    <w:name w:val="xl43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4">
    <w:name w:val="xl44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5">
    <w:name w:val="xl45"/>
    <w:basedOn w:val="Normal0"/>
    <w:rsid w:val="00F21E4D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6">
    <w:name w:val="xl46"/>
    <w:basedOn w:val="Normal0"/>
    <w:rsid w:val="00F21E4D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7">
    <w:name w:val="xl47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</w:rPr>
  </w:style>
  <w:style w:type="paragraph" w:customStyle="1" w:styleId="xl48">
    <w:name w:val="xl48"/>
    <w:basedOn w:val="Normal0"/>
    <w:rsid w:val="00F21E4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9">
    <w:name w:val="xl49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0">
    <w:name w:val="xl50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1">
    <w:name w:val="xl51"/>
    <w:basedOn w:val="Normal0"/>
    <w:rsid w:val="00F21E4D"/>
    <w:pPr>
      <w:pBdr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refaceText">
    <w:name w:val="Preface Text"/>
    <w:basedOn w:val="Normal0"/>
    <w:rsid w:val="00F21E4D"/>
    <w:rPr>
      <w:rFonts w:ascii="Helv" w:hAnsi="Helv"/>
      <w:sz w:val="20"/>
    </w:rPr>
  </w:style>
  <w:style w:type="paragraph" w:customStyle="1" w:styleId="Indent2">
    <w:name w:val="Indent 2"/>
    <w:basedOn w:val="Normal0"/>
    <w:rsid w:val="00F21E4D"/>
    <w:pPr>
      <w:widowControl w:val="0"/>
      <w:ind w:left="1080"/>
    </w:pPr>
    <w:rPr>
      <w:rFonts w:ascii="Times New Roman" w:hAnsi="Times New Roman"/>
      <w:sz w:val="20"/>
    </w:rPr>
  </w:style>
  <w:style w:type="character" w:styleId="CommentReference">
    <w:name w:val="annotation reference"/>
    <w:basedOn w:val="DefaultParagraphFont"/>
    <w:semiHidden/>
    <w:rsid w:val="00F21E4D"/>
    <w:rPr>
      <w:sz w:val="16"/>
      <w:szCs w:val="16"/>
    </w:rPr>
  </w:style>
  <w:style w:type="paragraph" w:styleId="CommentText">
    <w:name w:val="annotation text"/>
    <w:basedOn w:val="Normal0"/>
    <w:semiHidden/>
    <w:rsid w:val="00F21E4D"/>
    <w:rPr>
      <w:rFonts w:ascii="Times New Roman" w:hAnsi="Times New Roman"/>
      <w:sz w:val="20"/>
    </w:rPr>
  </w:style>
  <w:style w:type="paragraph" w:styleId="CommentSubject">
    <w:name w:val="annotation subject"/>
    <w:basedOn w:val="CommentText"/>
    <w:next w:val="CommentText"/>
    <w:semiHidden/>
    <w:rsid w:val="00F21E4D"/>
    <w:rPr>
      <w:b/>
      <w:bCs/>
    </w:rPr>
  </w:style>
  <w:style w:type="paragraph" w:styleId="ListBullet">
    <w:name w:val="List Bullet"/>
    <w:basedOn w:val="Normal0"/>
    <w:autoRedefine/>
    <w:semiHidden/>
    <w:rsid w:val="00F21E4D"/>
    <w:pPr>
      <w:spacing w:before="120" w:after="120"/>
      <w:ind w:left="360" w:hanging="360"/>
    </w:pPr>
    <w:rPr>
      <w:rFonts w:ascii="Times New Roman" w:hAnsi="Times New Roman"/>
      <w:szCs w:val="24"/>
    </w:rPr>
  </w:style>
  <w:style w:type="paragraph" w:customStyle="1" w:styleId="mylist">
    <w:name w:val="mylist"/>
    <w:basedOn w:val="Normal0"/>
    <w:rsid w:val="00F21E4D"/>
    <w:pPr>
      <w:tabs>
        <w:tab w:val="num" w:pos="720"/>
      </w:tabs>
      <w:autoSpaceDE w:val="0"/>
      <w:autoSpaceDN w:val="0"/>
      <w:adjustRightInd w:val="0"/>
      <w:ind w:left="1100" w:hanging="380"/>
    </w:pPr>
    <w:rPr>
      <w:rFonts w:cs="Arial"/>
      <w:sz w:val="20"/>
    </w:rPr>
  </w:style>
  <w:style w:type="paragraph" w:customStyle="1" w:styleId="HereistheBody">
    <w:name w:val="Here is the Body"/>
    <w:basedOn w:val="BodyText"/>
    <w:rsid w:val="00F21E4D"/>
    <w:pPr>
      <w:spacing w:after="120"/>
      <w:ind w:left="720"/>
    </w:pPr>
    <w:rPr>
      <w:sz w:val="20"/>
    </w:rPr>
  </w:style>
  <w:style w:type="paragraph" w:customStyle="1" w:styleId="Red">
    <w:name w:val="Red"/>
    <w:basedOn w:val="Normal0"/>
    <w:rsid w:val="00F21E4D"/>
    <w:rPr>
      <w:color w:val="FF0000"/>
      <w:sz w:val="20"/>
    </w:rPr>
  </w:style>
  <w:style w:type="paragraph" w:customStyle="1" w:styleId="factor">
    <w:name w:val="factor"/>
    <w:basedOn w:val="Normal0"/>
    <w:rsid w:val="00F21E4D"/>
    <w:pPr>
      <w:tabs>
        <w:tab w:val="left" w:pos="3960"/>
      </w:tabs>
      <w:ind w:left="360" w:hanging="360"/>
    </w:pPr>
    <w:rPr>
      <w:sz w:val="20"/>
    </w:rPr>
  </w:style>
  <w:style w:type="paragraph" w:customStyle="1" w:styleId="ListBullet1">
    <w:name w:val="List Bullet 1"/>
    <w:basedOn w:val="BodyText"/>
    <w:rsid w:val="00F21E4D"/>
    <w:pPr>
      <w:numPr>
        <w:numId w:val="10"/>
      </w:numPr>
      <w:spacing w:after="120"/>
    </w:pPr>
    <w:rPr>
      <w:rFonts w:ascii="Verdana" w:hAnsi="Verdana" w:cs="Times New Roman"/>
      <w:sz w:val="20"/>
    </w:rPr>
  </w:style>
  <w:style w:type="paragraph" w:customStyle="1" w:styleId="tableentry">
    <w:name w:val="tableentry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TableEntry0">
    <w:name w:val="TableEntry"/>
    <w:basedOn w:val="Normal0"/>
    <w:rsid w:val="00F21E4D"/>
    <w:pPr>
      <w:keepNext/>
      <w:tabs>
        <w:tab w:val="left" w:pos="288"/>
        <w:tab w:val="left" w:pos="576"/>
        <w:tab w:val="left" w:pos="864"/>
        <w:tab w:val="left" w:pos="1152"/>
        <w:tab w:val="left" w:pos="1440"/>
      </w:tabs>
      <w:spacing w:before="40" w:after="4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B730D"/>
    <w:rPr>
      <w:rFonts w:ascii="Arial" w:hAnsi="Arial"/>
      <w:color w:val="000080"/>
      <w:sz w:val="16"/>
    </w:rPr>
  </w:style>
  <w:style w:type="paragraph" w:styleId="ListParagraph">
    <w:name w:val="List Paragraph"/>
    <w:basedOn w:val="Normal0"/>
    <w:link w:val="ListParagraphChar"/>
    <w:uiPriority w:val="34"/>
    <w:qFormat/>
    <w:rsid w:val="00FA6B4F"/>
    <w:pPr>
      <w:spacing w:before="600" w:after="600"/>
      <w:ind w:left="720"/>
      <w:contextualSpacing/>
    </w:pPr>
    <w:rPr>
      <w:sz w:val="28"/>
    </w:rPr>
  </w:style>
  <w:style w:type="paragraph" w:styleId="NormalWeb">
    <w:name w:val="Normal (Web)"/>
    <w:basedOn w:val="Normal0"/>
    <w:uiPriority w:val="99"/>
    <w:unhideWhenUsed/>
    <w:rsid w:val="00A6014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CF4E40"/>
  </w:style>
  <w:style w:type="character" w:styleId="PlaceholderText">
    <w:name w:val="Placeholder Text"/>
    <w:basedOn w:val="DefaultParagraphFont"/>
    <w:uiPriority w:val="99"/>
    <w:semiHidden/>
    <w:rsid w:val="00CE6CC5"/>
    <w:rPr>
      <w:color w:val="808080"/>
    </w:rPr>
  </w:style>
  <w:style w:type="character" w:customStyle="1" w:styleId="label">
    <w:name w:val="label"/>
    <w:basedOn w:val="DefaultParagraphFont"/>
    <w:rsid w:val="00A17F06"/>
  </w:style>
  <w:style w:type="character" w:customStyle="1" w:styleId="parameter">
    <w:name w:val="parameter"/>
    <w:basedOn w:val="DefaultParagraphFont"/>
    <w:rsid w:val="0056644E"/>
  </w:style>
  <w:style w:type="table" w:styleId="TableGrid">
    <w:name w:val="Table Grid"/>
    <w:basedOn w:val="TableNormal"/>
    <w:uiPriority w:val="39"/>
    <w:rsid w:val="00317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put">
    <w:name w:val="input"/>
    <w:basedOn w:val="DefaultParagraphFont"/>
    <w:rsid w:val="002A6978"/>
  </w:style>
  <w:style w:type="character" w:styleId="Emphasis">
    <w:name w:val="Emphasis"/>
    <w:basedOn w:val="DefaultParagraphFont"/>
    <w:uiPriority w:val="20"/>
    <w:qFormat/>
    <w:rsid w:val="00F54BE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6B4F"/>
    <w:rPr>
      <w:rFonts w:asciiTheme="minorHAnsi" w:hAnsiTheme="minorHAnsi"/>
      <w:sz w:val="28"/>
    </w:rPr>
  </w:style>
  <w:style w:type="character" w:customStyle="1" w:styleId="Heading6Char">
    <w:name w:val="Heading 6 Char"/>
    <w:aliases w:val="h6 Char,Heading6 Char,H6 Char,sub-dash Char,sd Char,5 Char,7 sub-dash Char,6 Char,Requirement Char,heading 6 Char,hd6 Char,fcl Char,figurecapl Char,Bullet list Char,appendix flysheet Char,Heading 6  Appendix Y &amp; Z Char,Legal Level 1. Char"/>
    <w:basedOn w:val="DefaultParagraphFont"/>
    <w:link w:val="Heading6"/>
    <w:rsid w:val="007B3088"/>
    <w:rPr>
      <w:rFonts w:asciiTheme="minorHAnsi" w:hAnsiTheme="minorHAnsi"/>
      <w:b/>
      <w:snapToGrid w:val="0"/>
      <w:sz w:val="24"/>
    </w:rPr>
  </w:style>
  <w:style w:type="character" w:customStyle="1" w:styleId="Heading1Char">
    <w:name w:val="Heading 1 Char"/>
    <w:aliases w:val="h1 Char,II+ Char,I Char,Head1 Char,H1 Char,1 Char,Header 1 Char,MainHeader Char,tchead Char,Section Char,Test Plan Char,Heading 10 Char,Heading apps Char,Cha Char,Chapter Char,sidebar Char,new page/chapter Char,Chapter Title Char,l1 Char"/>
    <w:basedOn w:val="DefaultParagraphFont"/>
    <w:link w:val="Heading1"/>
    <w:rsid w:val="00C0495E"/>
    <w:rPr>
      <w:rFonts w:asciiTheme="minorHAnsi" w:hAnsiTheme="minorHAnsi"/>
      <w:b/>
      <w:caps/>
      <w:kern w:val="32"/>
      <w:sz w:val="32"/>
      <w:shd w:val="clear" w:color="auto" w:fill="CDE5FF"/>
    </w:rPr>
  </w:style>
  <w:style w:type="paragraph" w:styleId="Revision">
    <w:name w:val="Revision"/>
    <w:hidden/>
    <w:uiPriority w:val="99"/>
    <w:semiHidden/>
    <w:rsid w:val="005E030B"/>
    <w:rPr>
      <w:rFonts w:asciiTheme="minorHAnsi" w:hAnsiTheme="minorHAns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D7E16"/>
    <w:rPr>
      <w:rFonts w:asciiTheme="minorHAnsi" w:hAnsiTheme="minorHAnsi"/>
      <w:sz w:val="16"/>
    </w:rPr>
  </w:style>
  <w:style w:type="character" w:customStyle="1" w:styleId="lwcollapsibleareatitle">
    <w:name w:val="lw_collapsiblearea_title"/>
    <w:basedOn w:val="DefaultParagraphFont"/>
    <w:rsid w:val="004D113E"/>
  </w:style>
  <w:style w:type="table" w:customStyle="1" w:styleId="GridTable2-Accent11">
    <w:name w:val="Grid Table 2 - Accent 11"/>
    <w:basedOn w:val="TableNormal"/>
    <w:uiPriority w:val="47"/>
    <w:rsid w:val="00CB59F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727A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B727A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aliases w:val="h2 Char,Activity Char,H2 Char,A.B.C. Char,h2 main heading Char,h21 Char,H21 Char,A.B.C.1 Char,heading 21 Char,h2 main heading1 Char,Activity1 Char,Level I for #'s Char,hoofd 2 Char,Heading2-bio Char,Career Exp. Char,2m Char,2nd level Char"/>
    <w:basedOn w:val="DefaultParagraphFont"/>
    <w:link w:val="Heading2"/>
    <w:rsid w:val="00FA6B4F"/>
    <w:rPr>
      <w:rFonts w:asciiTheme="minorHAnsi" w:hAnsiTheme="minorHAnsi"/>
      <w:b/>
      <w:smallCaps/>
      <w:sz w:val="32"/>
    </w:rPr>
  </w:style>
  <w:style w:type="table" w:styleId="GridTable1Light">
    <w:name w:val="Grid Table 1 Light"/>
    <w:basedOn w:val="TableNormal"/>
    <w:uiPriority w:val="46"/>
    <w:rsid w:val="007E74C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5193A"/>
    <w:rPr>
      <w:color w:val="2B579A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1513B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13B4"/>
    <w:rPr>
      <w:color w:val="808080"/>
      <w:shd w:val="clear" w:color="auto" w:fill="E6E6E6"/>
    </w:rPr>
  </w:style>
  <w:style w:type="table" w:customStyle="1" w:styleId="TableGrid0">
    <w:name w:val="TableGrid"/>
    <w:rsid w:val="00552B0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الافتراضي"/>
    <w:rsid w:val="004564E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Geeza Pro Regular" w:eastAsia="Arial Unicode MS" w:hAnsi="Geeza Pro Regular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01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718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338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28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455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505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5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694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50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3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43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3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8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031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6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8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09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6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33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7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544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89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2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3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09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274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804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5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2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31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700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2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25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5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0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3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85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7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953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7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96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66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2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63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33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13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26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1724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03523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1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8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9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CDEE3"/>
                                                            <w:left w:val="single" w:sz="6" w:space="0" w:color="DCDEE3"/>
                                                            <w:bottom w:val="single" w:sz="6" w:space="0" w:color="DCDEE3"/>
                                                            <w:right w:val="single" w:sz="6" w:space="0" w:color="DCDEE3"/>
                                                          </w:divBdr>
                                                          <w:divsChild>
                                                            <w:div w:id="201078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DCDEE3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25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57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05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08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418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81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33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2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34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2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48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8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1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58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62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3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6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14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5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2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85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4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78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315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8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88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49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9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WCONNELLY\Local%20Settings\Temp\ProvenCourse%20Deliverable%20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D7367A5EBE846913B14193D461827" ma:contentTypeVersion="11" ma:contentTypeDescription="Create a new document." ma:contentTypeScope="" ma:versionID="4722c7da662ab69e8db60bf6382aebe9">
  <xsd:schema xmlns:xsd="http://www.w3.org/2001/XMLSchema" xmlns:xs="http://www.w3.org/2001/XMLSchema" xmlns:p="http://schemas.microsoft.com/office/2006/metadata/properties" xmlns:ns3="2b0eba05-4052-4240-829e-c6309523325a" xmlns:ns4="49ed3a0b-780d-4cf4-970e-1dc29b479e44" targetNamespace="http://schemas.microsoft.com/office/2006/metadata/properties" ma:root="true" ma:fieldsID="0145aea80ac2dce99c843c6eb18e7e87" ns3:_="" ns4:_="">
    <xsd:import namespace="2b0eba05-4052-4240-829e-c6309523325a"/>
    <xsd:import namespace="49ed3a0b-780d-4cf4-970e-1dc29b479e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eba05-4052-4240-829e-c630952332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d3a0b-780d-4cf4-970e-1dc29b479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FC0F-0A51-4548-9744-3F93E08B42D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901F8BB-5931-429B-B0F6-7174CB8B2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eba05-4052-4240-829e-c6309523325a"/>
    <ds:schemaRef ds:uri="49ed3a0b-780d-4cf4-970e-1dc29b479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043F9B-5672-43C4-9B86-A8F1028FB7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17BA1-3EA4-4F00-90E9-77FEFCBD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ProvenCourse Deliverable Word Template</Template>
  <TotalTime>227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- General</vt:lpstr>
    </vt:vector>
  </TitlesOfParts>
  <Company>BearingPoint, Inc.</Company>
  <LinksUpToDate>false</LinksUpToDate>
  <CharactersWithSpaces>4832</CharactersWithSpaces>
  <SharedDoc>false</SharedDoc>
  <HLinks>
    <vt:vector size="390" baseType="variant">
      <vt:variant>
        <vt:i4>3997796</vt:i4>
      </vt:variant>
      <vt:variant>
        <vt:i4>546</vt:i4>
      </vt:variant>
      <vt:variant>
        <vt:i4>0</vt:i4>
      </vt:variant>
      <vt:variant>
        <vt:i4>5</vt:i4>
      </vt:variant>
      <vt:variant>
        <vt:lpwstr>http://www.thematrixonline.com/</vt:lpwstr>
      </vt:variant>
      <vt:variant>
        <vt:lpwstr/>
      </vt:variant>
      <vt:variant>
        <vt:i4>5308447</vt:i4>
      </vt:variant>
      <vt:variant>
        <vt:i4>543</vt:i4>
      </vt:variant>
      <vt:variant>
        <vt:i4>0</vt:i4>
      </vt:variant>
      <vt:variant>
        <vt:i4>5</vt:i4>
      </vt:variant>
      <vt:variant>
        <vt:lpwstr>http://www.moviefone.com/</vt:lpwstr>
      </vt:variant>
      <vt:variant>
        <vt:lpwstr/>
      </vt:variant>
      <vt:variant>
        <vt:i4>6357067</vt:i4>
      </vt:variant>
      <vt:variant>
        <vt:i4>483</vt:i4>
      </vt:variant>
      <vt:variant>
        <vt:i4>0</vt:i4>
      </vt:variant>
      <vt:variant>
        <vt:i4>5</vt:i4>
      </vt:variant>
      <vt:variant>
        <vt:lpwstr>mailto:Bob@aol.com</vt:lpwstr>
      </vt:variant>
      <vt:variant>
        <vt:lpwstr/>
      </vt:variant>
      <vt:variant>
        <vt:i4>2752532</vt:i4>
      </vt:variant>
      <vt:variant>
        <vt:i4>480</vt:i4>
      </vt:variant>
      <vt:variant>
        <vt:i4>0</vt:i4>
      </vt:variant>
      <vt:variant>
        <vt:i4>5</vt:i4>
      </vt:variant>
      <vt:variant>
        <vt:lpwstr>mailto:bob@netscape.com</vt:lpwstr>
      </vt:variant>
      <vt:variant>
        <vt:lpwstr/>
      </vt:variant>
      <vt:variant>
        <vt:i4>3538968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_Business_Requirements_Definition</vt:lpwstr>
      </vt:variant>
      <vt:variant>
        <vt:i4>1245208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_Project_Approach</vt:lpwstr>
      </vt:variant>
      <vt:variant>
        <vt:i4>1507350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_Project_Overview</vt:lpwstr>
      </vt:variant>
      <vt:variant>
        <vt:i4>1835053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_Introduction</vt:lpwstr>
      </vt:variant>
      <vt:variant>
        <vt:i4>1179699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_Toc72166435</vt:lpwstr>
      </vt:variant>
      <vt:variant>
        <vt:i4>1245235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_Toc72166434</vt:lpwstr>
      </vt:variant>
      <vt:variant>
        <vt:i4>1310771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_Toc72166433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_Toc72166432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_Toc72166431</vt:lpwstr>
      </vt:variant>
      <vt:variant>
        <vt:i4>1507379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_Toc72166430</vt:lpwstr>
      </vt:variant>
      <vt:variant>
        <vt:i4>1966130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_Toc72166429</vt:lpwstr>
      </vt:variant>
      <vt:variant>
        <vt:i4>2031666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_Toc72166428</vt:lpwstr>
      </vt:variant>
      <vt:variant>
        <vt:i4>1048626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_Toc72166427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_Toc72166426</vt:lpwstr>
      </vt:variant>
      <vt:variant>
        <vt:i4>1179698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_Toc72166425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_Toc72166424</vt:lpwstr>
      </vt:variant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_Toc72166423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_Toc72166422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_Toc72166421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_Toc72166420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_Toc72166419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_Toc72166418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_Toc72166417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_Toc72166416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_Toc72166415</vt:lpwstr>
      </vt:variant>
      <vt:variant>
        <vt:i4>1245233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_Toc72166414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_Toc72166413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_Toc72166412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_Toc72166411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_Toc72166410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_Toc72166409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_Toc72166408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_Toc72166407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_Toc72166406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_Toc72166405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_Toc72166404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_Toc72166403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_Toc72166402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_Toc72166401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_Toc72166400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_Toc72166399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_Toc72166398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_Toc72166397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_Toc72166396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_Toc72166395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_Toc72166394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_Toc72166393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_Toc72166392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_Toc72166391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_Toc72166390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_Toc72166389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_Toc72166388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_Toc72166387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_Toc72166386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_Toc72166385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_Toc72166384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_Toc72166383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_Toc72166382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_Toc72166381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_Toc72166380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_Toc72166379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- General</dc:title>
  <dc:subject>[Project Name]</dc:subject>
  <dc:creator>Amira Hosam</dc:creator>
  <cp:keywords/>
  <dc:description/>
  <cp:lastModifiedBy>Amira Hosam</cp:lastModifiedBy>
  <cp:revision>9</cp:revision>
  <cp:lastPrinted>2019-04-13T07:14:00Z</cp:lastPrinted>
  <dcterms:created xsi:type="dcterms:W3CDTF">2020-03-01T17:48:00Z</dcterms:created>
  <dcterms:modified xsi:type="dcterms:W3CDTF">2021-02-17T16:16:00Z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0x010100B46D7367A5EBE846913B14193D461827</vt:lpwstr>
  </property>
  <property fmtid="{D5CDD505-2E9C-101B-9397-08002B2CF9AE}" pid="3" name="Order">
    <vt:r8>79100</vt:r8>
  </property>
  <property fmtid="{D5CDD505-2E9C-101B-9397-08002B2CF9AE}" pid="4" name="Phase">
    <vt:lpwstr>Analysis</vt:lpwstr>
  </property>
  <property fmtid="{D5CDD505-2E9C-101B-9397-08002B2CF9AE}" pid="5" name="Status">
    <vt:lpwstr>Packaged for TAP</vt:lpwstr>
  </property>
  <property fmtid="{D5CDD505-2E9C-101B-9397-08002B2CF9AE}" pid="6" name="Author0">
    <vt:lpwstr/>
  </property>
  <property fmtid="{D5CDD505-2E9C-101B-9397-08002B2CF9AE}" pid="7" name="Document Type">
    <vt:lpwstr>Parent Doc</vt:lpwstr>
  </property>
  <property fmtid="{D5CDD505-2E9C-101B-9397-08002B2CF9AE}" pid="8" name="File Group">
    <vt:lpwstr>1.4.1</vt:lpwstr>
  </property>
  <property fmtid="{D5CDD505-2E9C-101B-9397-08002B2CF9AE}" pid="9" name="Project Type">
    <vt:lpwstr>EnterpriseStandardMajor Upgrade</vt:lpwstr>
  </property>
  <property fmtid="{D5CDD505-2E9C-101B-9397-08002B2CF9AE}" pid="10" name="Product">
    <vt:lpwstr>AXGPNAVSLCRM</vt:lpwstr>
  </property>
  <property fmtid="{D5CDD505-2E9C-101B-9397-08002B2CF9AE}" pid="11" name="Deliverable">
    <vt:lpwstr>true</vt:lpwstr>
  </property>
</Properties>
</file>